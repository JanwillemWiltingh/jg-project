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35106" w14:textId="77777777" w:rsidR="00453A11" w:rsidRPr="00EE4CD5" w:rsidRDefault="00005E3B" w:rsidP="00453A11">
      <w:pPr>
        <w:pStyle w:val="Title"/>
        <w:rPr>
          <w:lang w:val="en-US"/>
        </w:rPr>
      </w:pPr>
      <w:hyperlink r:id="rId11" w:anchor="h.p_Ty7aduG2GfRB" w:history="1">
        <w:r w:rsidR="00EE4CD5" w:rsidRPr="005A6081">
          <w:rPr>
            <w:rStyle w:val="Hyperlink"/>
            <w:lang w:val="en-US"/>
          </w:rPr>
          <w:t>Projectplan</w:t>
        </w:r>
      </w:hyperlink>
    </w:p>
    <w:sdt>
      <w:sdtPr>
        <w:rPr>
          <w:lang w:val="en-US"/>
        </w:rPr>
        <w:alias w:val="Projectnaam"/>
        <w:tag w:val="Projectnaam"/>
        <w:id w:val="-914392091"/>
        <w:placeholder>
          <w:docPart w:val="CEB8971AF6D74710909FB092FDB123E5"/>
        </w:placeholder>
        <w:text/>
      </w:sdtPr>
      <w:sdtEndPr/>
      <w:sdtContent>
        <w:p w14:paraId="7BF845BE" w14:textId="04ED968E" w:rsidR="00C82853" w:rsidRDefault="00214D0E" w:rsidP="00C82853">
          <w:pPr>
            <w:rPr>
              <w:lang w:val="en-US"/>
            </w:rPr>
          </w:pPr>
          <w:r>
            <w:rPr>
              <w:lang w:val="en-US"/>
            </w:rPr>
            <w:t>JGPlanning</w:t>
          </w:r>
        </w:p>
      </w:sdtContent>
    </w:sdt>
    <w:p w14:paraId="7E987FE2" w14:textId="77777777" w:rsidR="008A2B7E" w:rsidRPr="00453A11" w:rsidRDefault="008A2B7E" w:rsidP="008A2B7E">
      <w:pPr>
        <w:rPr>
          <w:lang w:val="en-US"/>
        </w:rPr>
      </w:pPr>
    </w:p>
    <w:tbl>
      <w:tblPr>
        <w:tblStyle w:val="TableGrid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536"/>
      </w:tblGrid>
      <w:tr w:rsidR="00AE35A7" w:rsidRPr="006B6E72" w14:paraId="48194C83" w14:textId="77777777" w:rsidTr="0010588C">
        <w:tc>
          <w:tcPr>
            <w:tcW w:w="1485" w:type="dxa"/>
          </w:tcPr>
          <w:p w14:paraId="3B6EF6AA" w14:textId="77777777" w:rsidR="00AE35A7" w:rsidRPr="00AE35A7" w:rsidRDefault="00AE35A7" w:rsidP="00AE35A7">
            <w:pPr>
              <w:pStyle w:val="NoSpacing"/>
              <w:rPr>
                <w:lang w:val="en-US"/>
              </w:rPr>
            </w:pPr>
            <w:r w:rsidRPr="00AE35A7">
              <w:rPr>
                <w:lang w:val="en-US"/>
              </w:rPr>
              <w:t>Leereenheid:</w:t>
            </w:r>
          </w:p>
        </w:tc>
        <w:bookmarkStart w:id="0" w:name="Leereenheid"/>
        <w:tc>
          <w:tcPr>
            <w:tcW w:w="4536" w:type="dxa"/>
          </w:tcPr>
          <w:p w14:paraId="2AF9B173" w14:textId="40554731" w:rsidR="00AE35A7" w:rsidRPr="00AE35A7" w:rsidRDefault="00005E3B" w:rsidP="00AE35A7">
            <w:pPr>
              <w:pStyle w:val="NoSpacing"/>
              <w:rPr>
                <w:lang w:val="en-US"/>
              </w:rPr>
            </w:pPr>
            <w:sdt>
              <w:sdtPr>
                <w:alias w:val="Naam van leereenheid"/>
                <w:tag w:val="LEname"/>
                <w:id w:val="44343546"/>
                <w:placeholder>
                  <w:docPart w:val="631DDA5D05414ABCA8939C2087A8163B"/>
                </w:placeholder>
                <w:text/>
              </w:sdtPr>
              <w:sdtEndPr/>
              <w:sdtContent>
                <w:r w:rsidR="006B6E72">
                  <w:t>N/A</w:t>
                </w:r>
              </w:sdtContent>
            </w:sdt>
            <w:bookmarkEnd w:id="0"/>
          </w:p>
        </w:tc>
      </w:tr>
      <w:tr w:rsidR="00AE35A7" w:rsidRPr="006B6E72" w14:paraId="77012CDE" w14:textId="77777777" w:rsidTr="0010588C">
        <w:tc>
          <w:tcPr>
            <w:tcW w:w="1485" w:type="dxa"/>
          </w:tcPr>
          <w:p w14:paraId="0D991F3A" w14:textId="77777777" w:rsidR="00AE35A7" w:rsidRPr="00AE35A7" w:rsidRDefault="00AE35A7" w:rsidP="00AE35A7">
            <w:pPr>
              <w:pStyle w:val="NoSpacing"/>
              <w:rPr>
                <w:lang w:val="en-US"/>
              </w:rPr>
            </w:pPr>
            <w:r w:rsidRPr="00AE35A7">
              <w:rPr>
                <w:lang w:val="en-US"/>
              </w:rPr>
              <w:t>Versienummer:</w:t>
            </w:r>
          </w:p>
        </w:tc>
        <w:bookmarkStart w:id="1" w:name="Versienummer"/>
        <w:tc>
          <w:tcPr>
            <w:tcW w:w="4536" w:type="dxa"/>
          </w:tcPr>
          <w:p w14:paraId="464F9B2F" w14:textId="4B7B99BF" w:rsidR="00AE35A7" w:rsidRPr="00AE35A7" w:rsidRDefault="00005E3B" w:rsidP="00AE35A7">
            <w:pPr>
              <w:pStyle w:val="NoSpacing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1E15CE35FC1F447EA1C6B7565B2A5AD0"/>
                </w:placeholder>
                <w:text/>
              </w:sdtPr>
              <w:sdtEndPr/>
              <w:sdtContent>
                <w:r w:rsidR="006B6E72">
                  <w:t>V1</w:t>
                </w:r>
              </w:sdtContent>
            </w:sdt>
            <w:bookmarkEnd w:id="1"/>
          </w:p>
        </w:tc>
      </w:tr>
      <w:tr w:rsidR="00AE35A7" w:rsidRPr="006B6E72" w14:paraId="259A9C1D" w14:textId="77777777" w:rsidTr="0010588C">
        <w:tc>
          <w:tcPr>
            <w:tcW w:w="1485" w:type="dxa"/>
          </w:tcPr>
          <w:p w14:paraId="032335D7" w14:textId="77777777" w:rsidR="00AE35A7" w:rsidRPr="00AE35A7" w:rsidRDefault="00AE35A7" w:rsidP="00AE35A7">
            <w:pPr>
              <w:pStyle w:val="NoSpacing"/>
              <w:rPr>
                <w:lang w:val="en-US"/>
              </w:rPr>
            </w:pPr>
            <w:r w:rsidRPr="00AE35A7">
              <w:rPr>
                <w:lang w:val="en-US"/>
              </w:rPr>
              <w:t>Auteur(s):</w:t>
            </w:r>
          </w:p>
        </w:tc>
        <w:bookmarkStart w:id="2" w:name="Auteurs"/>
        <w:tc>
          <w:tcPr>
            <w:tcW w:w="4536" w:type="dxa"/>
          </w:tcPr>
          <w:p w14:paraId="78D52FE0" w14:textId="231556ED" w:rsidR="00AE35A7" w:rsidRPr="00AE35A7" w:rsidRDefault="00005E3B" w:rsidP="00AE35A7">
            <w:pPr>
              <w:pStyle w:val="NoSpacing"/>
              <w:rPr>
                <w:lang w:val="en-US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F0D5E2A3E6974B049A35B0754EA8772A"/>
                </w:placeholder>
                <w:text/>
              </w:sdtPr>
              <w:sdtEndPr/>
              <w:sdtContent>
                <w:r w:rsidR="006B6E72">
                  <w:t>Barend Noordhoff</w:t>
                </w:r>
              </w:sdtContent>
            </w:sdt>
            <w:bookmarkEnd w:id="2"/>
          </w:p>
        </w:tc>
      </w:tr>
      <w:tr w:rsidR="00AE35A7" w:rsidRPr="006B6E72" w14:paraId="30CA11E7" w14:textId="77777777" w:rsidTr="0010588C">
        <w:tc>
          <w:tcPr>
            <w:tcW w:w="1485" w:type="dxa"/>
          </w:tcPr>
          <w:p w14:paraId="3763D921" w14:textId="77777777" w:rsidR="00AE35A7" w:rsidRPr="00AE35A7" w:rsidRDefault="00AE35A7" w:rsidP="00AE35A7">
            <w:pPr>
              <w:pStyle w:val="NoSpacing"/>
              <w:rPr>
                <w:lang w:val="en-US"/>
              </w:rPr>
            </w:pPr>
            <w:r w:rsidRPr="00AE35A7">
              <w:rPr>
                <w:lang w:val="en-US"/>
              </w:rPr>
              <w:t>Datum:</w:t>
            </w:r>
          </w:p>
        </w:tc>
        <w:tc>
          <w:tcPr>
            <w:tcW w:w="4536" w:type="dxa"/>
          </w:tcPr>
          <w:p w14:paraId="0C8DA39A" w14:textId="3497BA9D" w:rsidR="00AE35A7" w:rsidRPr="000534B2" w:rsidRDefault="00005E3B" w:rsidP="00AE35A7">
            <w:pPr>
              <w:pStyle w:val="NoSpacing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956B49329CA7405EA3C3582278B4B5EB"/>
                </w:placeholder>
                <w:text/>
              </w:sdtPr>
              <w:sdtEndPr/>
              <w:sdtContent>
                <w:r w:rsidR="006B6E72">
                  <w:t>9/22/2021</w:t>
                </w:r>
              </w:sdtContent>
            </w:sdt>
          </w:p>
        </w:tc>
      </w:tr>
    </w:tbl>
    <w:p w14:paraId="531DA548" w14:textId="77777777" w:rsidR="00AE35A7" w:rsidRDefault="00AE35A7">
      <w:pPr>
        <w:rPr>
          <w:lang w:val="en-US"/>
        </w:rPr>
      </w:pPr>
      <w:r w:rsidRPr="00AE35A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0E863C57" wp14:editId="4EC58389">
                <wp:simplePos x="0" y="0"/>
                <wp:positionH relativeFrom="page">
                  <wp:posOffset>4752975</wp:posOffset>
                </wp:positionH>
                <wp:positionV relativeFrom="paragraph">
                  <wp:posOffset>7110412</wp:posOffset>
                </wp:positionV>
                <wp:extent cx="2614613" cy="1000125"/>
                <wp:effectExtent l="0" t="0" r="0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4613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7CC04" w14:textId="77777777" w:rsidR="00AE35A7" w:rsidRDefault="00AE35A7" w:rsidP="000534B2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EC0DC3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Hiernaast staan vier invulvelden. Drie daarvan worden ‘</w:t>
                            </w: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hergebruikt’ in de header en de footer van het document. Om de inhoud van de invulvelden naar de header en footer door te voeren, moet je een print preview genereren.</w:t>
                            </w:r>
                          </w:p>
                          <w:p w14:paraId="0BCA87CE" w14:textId="77777777" w:rsidR="00AE35A7" w:rsidRPr="00EC0DC3" w:rsidRDefault="00AE35A7" w:rsidP="000534B2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De tekst die je nu leest zal niet afgedrukt worden.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63C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4.25pt;margin-top:559.85pt;width:205.9pt;height:78.7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" stroked="f">
                <v:textbox>
                  <w:txbxContent>
                    <w:p w14:paraId="4227CC04" w14:textId="77777777" w:rsidR="00AE35A7" w:rsidRDefault="00AE35A7" w:rsidP="000534B2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EC0DC3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  <w:t>Hiernaast staan vier invulvelden. Drie daarvan worden ‘</w:t>
                      </w: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  <w:t>hergebruikt’ in de header en de footer van het document. Om de inhoud van de invulvelden naar de header en footer door te voeren, moet je een print preview genereren.</w:t>
                      </w:r>
                    </w:p>
                    <w:p w14:paraId="0BCA87CE" w14:textId="77777777" w:rsidR="00AE35A7" w:rsidRPr="00EC0DC3" w:rsidRDefault="00AE35A7" w:rsidP="000534B2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  <w:t>De tekst die je nu leest zal niet afgedrukt worden.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lang w:val="en-US"/>
        </w:rPr>
        <w:br w:type="page"/>
      </w:r>
    </w:p>
    <w:bookmarkStart w:id="3" w:name="_Toc5568301"/>
    <w:p w14:paraId="335A973F" w14:textId="77777777" w:rsidR="008A2B7E" w:rsidRPr="0093389B" w:rsidRDefault="005A6081" w:rsidP="008A2B7E">
      <w:pPr>
        <w:pStyle w:val="Heading1"/>
      </w:pPr>
      <w:r>
        <w:lastRenderedPageBreak/>
        <w:fldChar w:fldCharType="begin"/>
      </w:r>
      <w:r>
        <w:instrText xml:space="preserve"> HYPERLINK "https://sites.google.com/view/rijnijssel-ao/sjablonen/25187/algemeen?authuser=0" \l "h.p_eKG6nG44Kd0X" </w:instrText>
      </w:r>
      <w:r>
        <w:fldChar w:fldCharType="separate"/>
      </w:r>
      <w:r w:rsidR="008A2B7E" w:rsidRPr="005A6081">
        <w:rPr>
          <w:rStyle w:val="Hyperlink"/>
        </w:rPr>
        <w:t>Versiebeheer</w:t>
      </w:r>
      <w:bookmarkEnd w:id="3"/>
      <w:r>
        <w:fldChar w:fldCharType="end"/>
      </w:r>
    </w:p>
    <w:p w14:paraId="3569086E" w14:textId="77777777" w:rsidR="008A2B7E" w:rsidRPr="0093389B" w:rsidRDefault="008A2B7E" w:rsidP="008A2B7E">
      <w:pPr>
        <w:pStyle w:val="NoSpacing"/>
      </w:pPr>
    </w:p>
    <w:tbl>
      <w:tblPr>
        <w:tblStyle w:val="GridTable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820"/>
        <w:gridCol w:w="5481"/>
      </w:tblGrid>
      <w:tr w:rsidR="008A2B7E" w:rsidRPr="0093389B" w14:paraId="51A449C8" w14:textId="77777777" w:rsidTr="00535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197534D0" w14:textId="77777777" w:rsidR="008A2B7E" w:rsidRPr="0093389B" w:rsidRDefault="008A2B7E" w:rsidP="00AF55D5">
            <w:pPr>
              <w:pStyle w:val="NoSpacing"/>
            </w:pPr>
            <w:r w:rsidRPr="0093389B">
              <w:t>Datum</w:t>
            </w:r>
          </w:p>
        </w:tc>
        <w:tc>
          <w:tcPr>
            <w:tcW w:w="788" w:type="dxa"/>
          </w:tcPr>
          <w:p w14:paraId="4077C2AA" w14:textId="77777777" w:rsidR="008A2B7E" w:rsidRPr="0093389B" w:rsidRDefault="008A2B7E" w:rsidP="00AF55D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Versie</w:t>
            </w:r>
          </w:p>
        </w:tc>
        <w:tc>
          <w:tcPr>
            <w:tcW w:w="1820" w:type="dxa"/>
          </w:tcPr>
          <w:p w14:paraId="4D73C8F3" w14:textId="77777777" w:rsidR="008A2B7E" w:rsidRPr="0093389B" w:rsidRDefault="003E1D29" w:rsidP="008A2B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Wie</w:t>
            </w:r>
          </w:p>
        </w:tc>
        <w:tc>
          <w:tcPr>
            <w:tcW w:w="5481" w:type="dxa"/>
          </w:tcPr>
          <w:p w14:paraId="6DF10045" w14:textId="77777777" w:rsidR="008A2B7E" w:rsidRPr="0093389B" w:rsidRDefault="003E1D29" w:rsidP="008A2B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Wijzigingen</w:t>
            </w:r>
          </w:p>
        </w:tc>
      </w:tr>
      <w:tr w:rsidR="008A2B7E" w:rsidRPr="0093389B" w14:paraId="17373819" w14:textId="77777777" w:rsidTr="00535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6AF5B18" w14:textId="7A23DC2D" w:rsidR="008A2B7E" w:rsidRPr="0093389B" w:rsidRDefault="006B6E72" w:rsidP="00AF55D5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>2021</w:t>
            </w:r>
            <w:r w:rsidR="00B843E3" w:rsidRPr="0093389B">
              <w:rPr>
                <w:b w:val="0"/>
              </w:rPr>
              <w:t>-</w:t>
            </w:r>
            <w:r>
              <w:rPr>
                <w:b w:val="0"/>
              </w:rPr>
              <w:t>9</w:t>
            </w:r>
            <w:r w:rsidR="00B843E3" w:rsidRPr="0093389B">
              <w:rPr>
                <w:b w:val="0"/>
              </w:rPr>
              <w:t>-</w:t>
            </w:r>
            <w:r>
              <w:rPr>
                <w:b w:val="0"/>
              </w:rPr>
              <w:t>22</w:t>
            </w:r>
          </w:p>
        </w:tc>
        <w:tc>
          <w:tcPr>
            <w:tcW w:w="788" w:type="dxa"/>
          </w:tcPr>
          <w:p w14:paraId="30466E9A" w14:textId="67FFDAC0" w:rsidR="008A2B7E" w:rsidRPr="0093389B" w:rsidRDefault="006B6E72" w:rsidP="00AF55D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8A2B7E" w:rsidRPr="0093389B">
              <w:t>.</w:t>
            </w:r>
            <w:r>
              <w:t>0</w:t>
            </w:r>
          </w:p>
        </w:tc>
        <w:tc>
          <w:tcPr>
            <w:tcW w:w="1820" w:type="dxa"/>
          </w:tcPr>
          <w:p w14:paraId="190DDD58" w14:textId="077E3867" w:rsidR="008A2B7E" w:rsidRPr="0093389B" w:rsidRDefault="006B6E72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Barend Noordhoff</w:t>
            </w:r>
          </w:p>
        </w:tc>
        <w:tc>
          <w:tcPr>
            <w:tcW w:w="5481" w:type="dxa"/>
          </w:tcPr>
          <w:p w14:paraId="43F132D0" w14:textId="694D1289" w:rsidR="008A2B7E" w:rsidRPr="0093389B" w:rsidRDefault="006B6E72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Invullingen</w:t>
            </w:r>
          </w:p>
        </w:tc>
      </w:tr>
      <w:tr w:rsidR="008A2B7E" w:rsidRPr="0093389B" w14:paraId="0F9ACC83" w14:textId="77777777" w:rsidTr="00535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C6FC517" w14:textId="77777777" w:rsidR="008A2B7E" w:rsidRPr="0093389B" w:rsidRDefault="008A2B7E" w:rsidP="00AF55D5">
            <w:pPr>
              <w:pStyle w:val="NoSpacing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26E8CB10" w14:textId="77777777" w:rsidR="008A2B7E" w:rsidRPr="0093389B" w:rsidRDefault="008A2B7E" w:rsidP="00AF55D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0" w:type="dxa"/>
          </w:tcPr>
          <w:p w14:paraId="4BC2F822" w14:textId="77777777" w:rsidR="008A2B7E" w:rsidRPr="0093389B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1" w:type="dxa"/>
          </w:tcPr>
          <w:p w14:paraId="11B60998" w14:textId="77777777" w:rsidR="008A2B7E" w:rsidRPr="0093389B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B7E" w:rsidRPr="0093389B" w14:paraId="4DB3B5AA" w14:textId="77777777" w:rsidTr="00535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40A46B39" w14:textId="77777777" w:rsidR="008A2B7E" w:rsidRPr="0093389B" w:rsidRDefault="008A2B7E" w:rsidP="00AF55D5">
            <w:pPr>
              <w:pStyle w:val="NoSpacing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7EB234EE" w14:textId="77777777" w:rsidR="008A2B7E" w:rsidRPr="0093389B" w:rsidRDefault="008A2B7E" w:rsidP="00AF55D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0" w:type="dxa"/>
          </w:tcPr>
          <w:p w14:paraId="15A59CC1" w14:textId="77777777" w:rsidR="008A2B7E" w:rsidRPr="0093389B" w:rsidRDefault="008A2B7E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81" w:type="dxa"/>
          </w:tcPr>
          <w:p w14:paraId="0D7B4932" w14:textId="77777777" w:rsidR="008A2B7E" w:rsidRPr="0093389B" w:rsidRDefault="008A2B7E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93389B" w14:paraId="64958D58" w14:textId="77777777" w:rsidTr="00535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24D24EF" w14:textId="77777777" w:rsidR="008A2B7E" w:rsidRPr="0093389B" w:rsidRDefault="008A2B7E" w:rsidP="00AF55D5">
            <w:pPr>
              <w:pStyle w:val="NoSpacing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648EA70F" w14:textId="77777777" w:rsidR="008A2B7E" w:rsidRPr="0093389B" w:rsidRDefault="008A2B7E" w:rsidP="00AF55D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0" w:type="dxa"/>
          </w:tcPr>
          <w:p w14:paraId="4FABDA2B" w14:textId="77777777" w:rsidR="008A2B7E" w:rsidRPr="0093389B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1" w:type="dxa"/>
          </w:tcPr>
          <w:p w14:paraId="0EDD8DCC" w14:textId="77777777" w:rsidR="008A2B7E" w:rsidRPr="0093389B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5C58B0" w14:textId="77777777" w:rsidR="008A2B7E" w:rsidRPr="0093389B" w:rsidRDefault="008A2B7E" w:rsidP="008A2B7E">
      <w:pPr>
        <w:pStyle w:val="NoSpacing"/>
      </w:pPr>
    </w:p>
    <w:p w14:paraId="69C32B1B" w14:textId="77777777" w:rsidR="008A2B7E" w:rsidRPr="0093389B" w:rsidRDefault="008A2B7E">
      <w:r w:rsidRPr="0093389B">
        <w:br w:type="page"/>
      </w:r>
    </w:p>
    <w:p w14:paraId="7F599C79" w14:textId="77777777" w:rsidR="008A2B7E" w:rsidRPr="0093389B" w:rsidRDefault="00005E3B" w:rsidP="008A2B7E">
      <w:pPr>
        <w:pStyle w:val="Header1inhoudsopave"/>
      </w:pPr>
      <w:hyperlink r:id="rId12" w:anchor="h.p_LqQOy3HgMP51" w:history="1">
        <w:r w:rsidR="008A2B7E" w:rsidRPr="005A6081">
          <w:rPr>
            <w:rStyle w:val="Hyperlink"/>
          </w:rPr>
          <w:t>Inhoudsopgave</w:t>
        </w:r>
      </w:hyperlink>
    </w:p>
    <w:p w14:paraId="2BD4BCDA" w14:textId="77777777" w:rsidR="008A2B7E" w:rsidRPr="0093389B" w:rsidRDefault="008A2B7E" w:rsidP="008A2B7E">
      <w:pPr>
        <w:pStyle w:val="NoSpacing"/>
      </w:pPr>
    </w:p>
    <w:p w14:paraId="1B5DCA71" w14:textId="77777777" w:rsidR="00CD76EA" w:rsidRDefault="008A2B7E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93389B">
        <w:fldChar w:fldCharType="begin"/>
      </w:r>
      <w:r w:rsidRPr="0093389B">
        <w:instrText xml:space="preserve"> TOC \o "1-</w:instrText>
      </w:r>
      <w:r w:rsidR="00F9081C">
        <w:instrText>3</w:instrText>
      </w:r>
      <w:r w:rsidRPr="0093389B">
        <w:instrText xml:space="preserve">" \h \z \u </w:instrText>
      </w:r>
      <w:r w:rsidRPr="0093389B">
        <w:fldChar w:fldCharType="separate"/>
      </w:r>
      <w:hyperlink w:anchor="_Toc5568301" w:history="1">
        <w:r w:rsidR="00CD76EA" w:rsidRPr="00E273B9">
          <w:rPr>
            <w:rStyle w:val="Hyperlink"/>
            <w:noProof/>
          </w:rPr>
          <w:t>Versiebeheer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_Toc5568301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CD76EA">
          <w:rPr>
            <w:noProof/>
            <w:webHidden/>
          </w:rPr>
          <w:t>2</w:t>
        </w:r>
        <w:r w:rsidR="00CD76EA">
          <w:rPr>
            <w:noProof/>
            <w:webHidden/>
          </w:rPr>
          <w:fldChar w:fldCharType="end"/>
        </w:r>
      </w:hyperlink>
    </w:p>
    <w:p w14:paraId="782C2352" w14:textId="77777777" w:rsidR="00CD76EA" w:rsidRDefault="00005E3B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2" w:history="1">
        <w:r w:rsidR="00CD76EA" w:rsidRPr="00E273B9">
          <w:rPr>
            <w:rStyle w:val="Hyperlink"/>
            <w:noProof/>
          </w:rPr>
          <w:t>Inleiding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_Toc5568302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CD76EA">
          <w:rPr>
            <w:noProof/>
            <w:webHidden/>
          </w:rPr>
          <w:t>4</w:t>
        </w:r>
        <w:r w:rsidR="00CD76EA">
          <w:rPr>
            <w:noProof/>
            <w:webHidden/>
          </w:rPr>
          <w:fldChar w:fldCharType="end"/>
        </w:r>
      </w:hyperlink>
    </w:p>
    <w:p w14:paraId="5053EB90" w14:textId="77777777" w:rsidR="00CD76EA" w:rsidRDefault="00005E3B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3" w:history="1">
        <w:r w:rsidR="00CD76EA" w:rsidRPr="00E273B9">
          <w:rPr>
            <w:rStyle w:val="Hyperlink"/>
            <w:noProof/>
          </w:rPr>
          <w:t>Over dit document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_Toc5568303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CD76EA">
          <w:rPr>
            <w:noProof/>
            <w:webHidden/>
          </w:rPr>
          <w:t>4</w:t>
        </w:r>
        <w:r w:rsidR="00CD76EA">
          <w:rPr>
            <w:noProof/>
            <w:webHidden/>
          </w:rPr>
          <w:fldChar w:fldCharType="end"/>
        </w:r>
      </w:hyperlink>
    </w:p>
    <w:p w14:paraId="3E80C702" w14:textId="77777777" w:rsidR="00CD76EA" w:rsidRDefault="00005E3B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4" w:history="1">
        <w:r w:rsidR="00CD76EA" w:rsidRPr="00E273B9">
          <w:rPr>
            <w:rStyle w:val="Hyperlink"/>
            <w:noProof/>
          </w:rPr>
          <w:t>Over het project en de opdrachtgever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_Toc5568304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CD76EA">
          <w:rPr>
            <w:noProof/>
            <w:webHidden/>
          </w:rPr>
          <w:t>4</w:t>
        </w:r>
        <w:r w:rsidR="00CD76EA">
          <w:rPr>
            <w:noProof/>
            <w:webHidden/>
          </w:rPr>
          <w:fldChar w:fldCharType="end"/>
        </w:r>
      </w:hyperlink>
    </w:p>
    <w:p w14:paraId="6D5F6D71" w14:textId="77777777" w:rsidR="00CD76EA" w:rsidRDefault="00005E3B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5" w:history="1">
        <w:r w:rsidR="00CD76EA" w:rsidRPr="00E273B9">
          <w:rPr>
            <w:rStyle w:val="Hyperlink"/>
            <w:noProof/>
          </w:rPr>
          <w:t>Projectdoelstelling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_Toc5568305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CD76EA">
          <w:rPr>
            <w:noProof/>
            <w:webHidden/>
          </w:rPr>
          <w:t>5</w:t>
        </w:r>
        <w:r w:rsidR="00CD76EA">
          <w:rPr>
            <w:noProof/>
            <w:webHidden/>
          </w:rPr>
          <w:fldChar w:fldCharType="end"/>
        </w:r>
      </w:hyperlink>
    </w:p>
    <w:p w14:paraId="00F68077" w14:textId="77777777" w:rsidR="00CD76EA" w:rsidRDefault="00005E3B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6" w:history="1">
        <w:r w:rsidR="00CD76EA" w:rsidRPr="00E273B9">
          <w:rPr>
            <w:rStyle w:val="Hyperlink"/>
            <w:noProof/>
          </w:rPr>
          <w:t>Betrokkenen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_Toc5568306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CD76EA">
          <w:rPr>
            <w:noProof/>
            <w:webHidden/>
          </w:rPr>
          <w:t>5</w:t>
        </w:r>
        <w:r w:rsidR="00CD76EA">
          <w:rPr>
            <w:noProof/>
            <w:webHidden/>
          </w:rPr>
          <w:fldChar w:fldCharType="end"/>
        </w:r>
      </w:hyperlink>
    </w:p>
    <w:p w14:paraId="0BAB04D0" w14:textId="77777777" w:rsidR="00CD76EA" w:rsidRDefault="00005E3B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7" w:history="1">
        <w:r w:rsidR="00CD76EA" w:rsidRPr="00E273B9">
          <w:rPr>
            <w:rStyle w:val="Hyperlink"/>
            <w:noProof/>
          </w:rPr>
          <w:t>Benodigdheden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_Toc5568307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CD76EA">
          <w:rPr>
            <w:noProof/>
            <w:webHidden/>
          </w:rPr>
          <w:t>5</w:t>
        </w:r>
        <w:r w:rsidR="00CD76EA">
          <w:rPr>
            <w:noProof/>
            <w:webHidden/>
          </w:rPr>
          <w:fldChar w:fldCharType="end"/>
        </w:r>
      </w:hyperlink>
    </w:p>
    <w:p w14:paraId="3AE46027" w14:textId="77777777" w:rsidR="00CD76EA" w:rsidRDefault="00005E3B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8" w:history="1">
        <w:r w:rsidR="00CD76EA" w:rsidRPr="00E273B9">
          <w:rPr>
            <w:rStyle w:val="Hyperlink"/>
            <w:noProof/>
          </w:rPr>
          <w:t>Takenlijst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_Toc5568308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CD76EA">
          <w:rPr>
            <w:noProof/>
            <w:webHidden/>
          </w:rPr>
          <w:t>5</w:t>
        </w:r>
        <w:r w:rsidR="00CD76EA">
          <w:rPr>
            <w:noProof/>
            <w:webHidden/>
          </w:rPr>
          <w:fldChar w:fldCharType="end"/>
        </w:r>
      </w:hyperlink>
    </w:p>
    <w:p w14:paraId="66498D2C" w14:textId="77777777" w:rsidR="00CD76EA" w:rsidRDefault="00005E3B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9" w:history="1">
        <w:r w:rsidR="00CD76EA" w:rsidRPr="00E273B9">
          <w:rPr>
            <w:rStyle w:val="Hyperlink"/>
            <w:noProof/>
          </w:rPr>
          <w:t>Projectgrenzen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_Toc5568309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CD76EA">
          <w:rPr>
            <w:noProof/>
            <w:webHidden/>
          </w:rPr>
          <w:t>5</w:t>
        </w:r>
        <w:r w:rsidR="00CD76EA">
          <w:rPr>
            <w:noProof/>
            <w:webHidden/>
          </w:rPr>
          <w:fldChar w:fldCharType="end"/>
        </w:r>
      </w:hyperlink>
    </w:p>
    <w:p w14:paraId="2EB9C0C7" w14:textId="77777777" w:rsidR="00CD76EA" w:rsidRDefault="00005E3B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10" w:history="1">
        <w:r w:rsidR="00CD76EA" w:rsidRPr="00E273B9">
          <w:rPr>
            <w:rStyle w:val="Hyperlink"/>
            <w:noProof/>
          </w:rPr>
          <w:t>Planning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_Toc5568310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CD76EA">
          <w:rPr>
            <w:noProof/>
            <w:webHidden/>
          </w:rPr>
          <w:t>6</w:t>
        </w:r>
        <w:r w:rsidR="00CD76EA">
          <w:rPr>
            <w:noProof/>
            <w:webHidden/>
          </w:rPr>
          <w:fldChar w:fldCharType="end"/>
        </w:r>
      </w:hyperlink>
    </w:p>
    <w:p w14:paraId="27256C6F" w14:textId="77777777" w:rsidR="00CD76EA" w:rsidRDefault="00005E3B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11" w:history="1">
        <w:r w:rsidR="00CD76EA" w:rsidRPr="00E273B9">
          <w:rPr>
            <w:rStyle w:val="Hyperlink"/>
            <w:noProof/>
          </w:rPr>
          <w:t>Akkoord opdrachtgever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_Toc5568311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CD76EA">
          <w:rPr>
            <w:noProof/>
            <w:webHidden/>
          </w:rPr>
          <w:t>7</w:t>
        </w:r>
        <w:r w:rsidR="00CD76EA">
          <w:rPr>
            <w:noProof/>
            <w:webHidden/>
          </w:rPr>
          <w:fldChar w:fldCharType="end"/>
        </w:r>
      </w:hyperlink>
    </w:p>
    <w:p w14:paraId="61BDA581" w14:textId="77777777" w:rsidR="008A2B7E" w:rsidRPr="0093389B" w:rsidRDefault="008A2B7E" w:rsidP="0015692D">
      <w:pPr>
        <w:pStyle w:val="NoSpacing"/>
      </w:pPr>
      <w:r w:rsidRPr="0093389B">
        <w:fldChar w:fldCharType="end"/>
      </w:r>
    </w:p>
    <w:p w14:paraId="43833522" w14:textId="77777777" w:rsidR="008A2B7E" w:rsidRPr="0093389B" w:rsidRDefault="008A2B7E" w:rsidP="0015692D">
      <w:pPr>
        <w:pStyle w:val="NoSpacing"/>
      </w:pPr>
      <w:r w:rsidRPr="0093389B">
        <w:br w:type="page"/>
      </w:r>
    </w:p>
    <w:bookmarkStart w:id="4" w:name="_Toc5568302"/>
    <w:p w14:paraId="1B9A2914" w14:textId="77777777" w:rsidR="0015692D" w:rsidRPr="0093389B" w:rsidRDefault="005A6081" w:rsidP="003A2EE7">
      <w:pPr>
        <w:pStyle w:val="Heading1"/>
      </w:pPr>
      <w:r>
        <w:lastRenderedPageBreak/>
        <w:fldChar w:fldCharType="begin"/>
      </w:r>
      <w:r>
        <w:instrText xml:space="preserve"> HYPERLINK "https://sites.google.com/view/rijnijssel-ao/sjablonen/25187/algemeen?authuser=0" \l "h.p_nScE_Y3RO7c3" </w:instrText>
      </w:r>
      <w:r>
        <w:fldChar w:fldCharType="separate"/>
      </w:r>
      <w:r w:rsidR="0015692D" w:rsidRPr="005A6081">
        <w:rPr>
          <w:rStyle w:val="Hyperlink"/>
        </w:rPr>
        <w:t>Inleiding</w:t>
      </w:r>
      <w:bookmarkEnd w:id="4"/>
      <w:r>
        <w:fldChar w:fldCharType="end"/>
      </w:r>
    </w:p>
    <w:p w14:paraId="0426A1F0" w14:textId="77777777" w:rsidR="00A50A4E" w:rsidRDefault="00C27281" w:rsidP="00C27281">
      <w:pPr>
        <w:pStyle w:val="Heading2"/>
      </w:pPr>
      <w:bookmarkStart w:id="5" w:name="_Toc5568303"/>
      <w:r w:rsidRPr="0093389B">
        <w:t xml:space="preserve">Over </w:t>
      </w:r>
      <w:r w:rsidR="007739E7" w:rsidRPr="0093389B">
        <w:t xml:space="preserve">dit </w:t>
      </w:r>
      <w:r w:rsidRPr="0093389B">
        <w:t>document</w:t>
      </w:r>
      <w:bookmarkEnd w:id="5"/>
    </w:p>
    <w:p w14:paraId="591F141B" w14:textId="77777777" w:rsidR="000F6B51" w:rsidRPr="000F6B51" w:rsidRDefault="000F6B51" w:rsidP="000F6B51">
      <w:r>
        <w:t>In dit document worden de uit te voeren werkzaamheden, projectdoelstellingen, besprekingen en opleveringen vastgelegd. Het een en ander wordt in een logische chronologisch volgorde in een strokenplanning opgenomen.</w:t>
      </w:r>
    </w:p>
    <w:p w14:paraId="18533830" w14:textId="77777777" w:rsidR="00741E0E" w:rsidRPr="0093389B" w:rsidRDefault="00741E0E" w:rsidP="00AF55D5">
      <w:pPr>
        <w:pStyle w:val="Heading2"/>
      </w:pPr>
      <w:bookmarkStart w:id="6" w:name="_Toc5568304"/>
      <w:r w:rsidRPr="0093389B">
        <w:t>Over het project en de opdrachtgever</w:t>
      </w:r>
      <w:bookmarkEnd w:id="6"/>
    </w:p>
    <w:p w14:paraId="4B9F3DE3" w14:textId="4D44E493" w:rsidR="00C27281" w:rsidRPr="0093389B" w:rsidRDefault="005C36D9" w:rsidP="00AF55D5">
      <w:r>
        <w:t xml:space="preserve">In dit project moeten we een applicatie maken wat in dit geval een </w:t>
      </w:r>
      <w:r w:rsidR="00B46A6F">
        <w:t xml:space="preserve">website gaat zijn waarin we een rooster systeem maken. Hierin kan </w:t>
      </w:r>
      <w:r w:rsidR="0049360E">
        <w:t xml:space="preserve">je dan </w:t>
      </w:r>
      <w:r w:rsidR="00AB3427">
        <w:t>aangeven wanneer je wel en niet kan werken, ook moet je aan kunnen geven of je thuis of op kantoor werkt.</w:t>
      </w:r>
      <w:r w:rsidR="00551AF6">
        <w:t xml:space="preserve"> Pauzes worden hier standaard vanaf gehaald.</w:t>
      </w:r>
      <w:r w:rsidR="00D9390C">
        <w:t xml:space="preserve"> Deze planning wordt dan vergelijkt met gewerkte uren</w:t>
      </w:r>
      <w:r w:rsidR="00E76407">
        <w:t xml:space="preserve"> </w:t>
      </w:r>
      <w:r w:rsidR="00700E97">
        <w:t>op hetzelfde programma</w:t>
      </w:r>
      <w:r w:rsidR="00914495">
        <w:t>.</w:t>
      </w:r>
    </w:p>
    <w:p w14:paraId="37160D00" w14:textId="77777777" w:rsidR="0015692D" w:rsidRPr="0093389B" w:rsidRDefault="0015692D">
      <w:r w:rsidRPr="0093389B">
        <w:br w:type="page"/>
      </w:r>
    </w:p>
    <w:p w14:paraId="63FD832D" w14:textId="77777777" w:rsidR="0015692D" w:rsidRDefault="000162B6" w:rsidP="000162B6">
      <w:pPr>
        <w:pStyle w:val="Heading1"/>
      </w:pPr>
      <w:bookmarkStart w:id="7" w:name="_Toc5568305"/>
      <w:r w:rsidRPr="0093389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A5405E0" wp14:editId="54721374">
                <wp:simplePos x="0" y="0"/>
                <wp:positionH relativeFrom="page">
                  <wp:align>right</wp:align>
                </wp:positionH>
                <wp:positionV relativeFrom="paragraph">
                  <wp:posOffset>-5080</wp:posOffset>
                </wp:positionV>
                <wp:extent cx="901700" cy="243720"/>
                <wp:effectExtent l="0" t="0" r="0" b="444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4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D10B1" w14:textId="77777777" w:rsidR="000162B6" w:rsidRPr="00AF55D5" w:rsidRDefault="0038155D" w:rsidP="000162B6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k</w:t>
                            </w:r>
                            <w:r w:rsidR="000162B6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="000162B6" w:rsidRPr="00AF55D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w</w:t>
                            </w:r>
                            <w:r w:rsidR="000162B6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2 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405E0" id="Text Box 1" o:spid="_x0000_s1027" type="#_x0000_t202" style="position:absolute;margin-left:19.8pt;margin-top:-.4pt;width:71pt;height:19.2pt;z-index:-25164697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" stroked="f">
                <v:textbox>
                  <w:txbxContent>
                    <w:p w14:paraId="701D10B1" w14:textId="77777777" w:rsidR="000162B6" w:rsidRPr="00AF55D5" w:rsidRDefault="0038155D" w:rsidP="000162B6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k</w:t>
                      </w:r>
                      <w:r w:rsidR="000162B6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1</w:t>
                      </w:r>
                      <w:r w:rsidR="000162B6" w:rsidRPr="00AF55D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w</w:t>
                      </w:r>
                      <w:r w:rsidR="000162B6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2 t1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13" w:anchor="h.p_PB99Pyk0nnHH" w:history="1">
        <w:r w:rsidR="00EB12ED" w:rsidRPr="007620EE">
          <w:rPr>
            <w:rStyle w:val="Hyperlink"/>
          </w:rPr>
          <w:t>Projectdoelstelling</w:t>
        </w:r>
        <w:bookmarkEnd w:id="7"/>
      </w:hyperlink>
    </w:p>
    <w:p w14:paraId="0F9E4ECF" w14:textId="50D9F0B3" w:rsidR="004E1BED" w:rsidRDefault="00363CBB" w:rsidP="004E1BED">
      <w:pPr>
        <w:pStyle w:val="NoSpacing"/>
      </w:pPr>
      <w:r>
        <w:t xml:space="preserve">Een programma waarin je makkelijk kan </w:t>
      </w:r>
      <w:r w:rsidR="00504555">
        <w:t>communiceren wanneer je wel en niet kan werken.</w:t>
      </w:r>
    </w:p>
    <w:bookmarkStart w:id="8" w:name="_Toc5568306"/>
    <w:p w14:paraId="47421F89" w14:textId="77777777" w:rsidR="004E1BED" w:rsidRDefault="004D286D" w:rsidP="004E1BED">
      <w:pPr>
        <w:pStyle w:val="Heading1"/>
      </w:pPr>
      <w:r>
        <w:fldChar w:fldCharType="begin"/>
      </w:r>
      <w:r>
        <w:instrText xml:space="preserve"> HYPERLINK "https://sites.google.com/view/rijnijssel-ao/sjablonen/25187/kerntaak-1-k1/werkproces-1-2?authuser=0" \l "h.p_I1UWzVWCOoFw" </w:instrText>
      </w:r>
      <w:r>
        <w:fldChar w:fldCharType="separate"/>
      </w:r>
      <w:r w:rsidR="004E1BED" w:rsidRPr="004D286D">
        <w:rPr>
          <w:rStyle w:val="Hyperlink"/>
        </w:rPr>
        <w:t>Betrokkenen</w:t>
      </w:r>
      <w:bookmarkEnd w:id="8"/>
      <w:r>
        <w:fldChar w:fldCharType="end"/>
      </w:r>
    </w:p>
    <w:p w14:paraId="4EC0976C" w14:textId="136F6D08" w:rsidR="004E1BED" w:rsidRDefault="006C2C1C" w:rsidP="004E1BED">
      <w:pPr>
        <w:pStyle w:val="NoSpacing"/>
      </w:pPr>
      <w:r>
        <w:t>Developers:</w:t>
      </w:r>
    </w:p>
    <w:p w14:paraId="34B699C2" w14:textId="1DAC6002" w:rsidR="006C2C1C" w:rsidRDefault="006C2C1C" w:rsidP="006C2C1C">
      <w:pPr>
        <w:pStyle w:val="NoSpacing"/>
        <w:numPr>
          <w:ilvl w:val="0"/>
          <w:numId w:val="1"/>
        </w:numPr>
      </w:pPr>
      <w:r>
        <w:t>Barend Noordhoff</w:t>
      </w:r>
    </w:p>
    <w:p w14:paraId="78EBE9A4" w14:textId="451C7B82" w:rsidR="006C2C1C" w:rsidRDefault="006C2C1C" w:rsidP="006C2C1C">
      <w:pPr>
        <w:pStyle w:val="NoSpacing"/>
        <w:numPr>
          <w:ilvl w:val="0"/>
          <w:numId w:val="1"/>
        </w:numPr>
      </w:pPr>
      <w:r>
        <w:t>Jan-Willem Wiltingh</w:t>
      </w:r>
    </w:p>
    <w:p w14:paraId="518A8D87" w14:textId="1189E36A" w:rsidR="006C2C1C" w:rsidRDefault="006C2C1C" w:rsidP="006C2C1C">
      <w:pPr>
        <w:pStyle w:val="NoSpacing"/>
        <w:numPr>
          <w:ilvl w:val="0"/>
          <w:numId w:val="1"/>
        </w:numPr>
      </w:pPr>
      <w:r>
        <w:t>Robert Polman</w:t>
      </w:r>
    </w:p>
    <w:p w14:paraId="71E610CD" w14:textId="221F8AA0" w:rsidR="00811075" w:rsidRDefault="00811075" w:rsidP="00811075">
      <w:pPr>
        <w:pStyle w:val="NoSpacing"/>
      </w:pPr>
    </w:p>
    <w:p w14:paraId="2F15E33C" w14:textId="0456FCD1" w:rsidR="00811075" w:rsidRDefault="00811075" w:rsidP="00811075">
      <w:pPr>
        <w:pStyle w:val="NoSpacing"/>
      </w:pPr>
      <w:r>
        <w:t>Opdracht</w:t>
      </w:r>
      <w:r w:rsidR="00A57F3A">
        <w:t xml:space="preserve"> Gever</w:t>
      </w:r>
      <w:r>
        <w:t>:</w:t>
      </w:r>
    </w:p>
    <w:p w14:paraId="7D9527A9" w14:textId="07904B8A" w:rsidR="00811075" w:rsidRDefault="00191696" w:rsidP="00953BEA">
      <w:pPr>
        <w:pStyle w:val="NoSpacing"/>
        <w:numPr>
          <w:ilvl w:val="0"/>
          <w:numId w:val="2"/>
        </w:numPr>
      </w:pPr>
      <w:r>
        <w:t>Sander Gehring</w:t>
      </w:r>
    </w:p>
    <w:bookmarkStart w:id="9" w:name="_Toc5568307"/>
    <w:p w14:paraId="4D7DDD1B" w14:textId="77777777" w:rsidR="004E1BED" w:rsidRPr="004E1BED" w:rsidRDefault="004D286D" w:rsidP="004E1BED">
      <w:pPr>
        <w:pStyle w:val="Heading1"/>
      </w:pPr>
      <w:r>
        <w:fldChar w:fldCharType="begin"/>
      </w:r>
      <w:r>
        <w:instrText xml:space="preserve"> HYPERLINK "https://sites.google.com/view/rijnijssel-ao/sjablonen/25187/kerntaak-1-k1/werkproces-1-2?authuser=0" \l "h.p_APOYrLLcPDaB" </w:instrText>
      </w:r>
      <w:r>
        <w:fldChar w:fldCharType="separate"/>
      </w:r>
      <w:r w:rsidR="004E1BED" w:rsidRPr="004D286D">
        <w:rPr>
          <w:rStyle w:val="Hyperlink"/>
        </w:rPr>
        <w:t>Benodigdheden</w:t>
      </w:r>
      <w:bookmarkEnd w:id="9"/>
      <w:r>
        <w:fldChar w:fldCharType="end"/>
      </w:r>
    </w:p>
    <w:p w14:paraId="70982A99" w14:textId="10316EB9" w:rsidR="0015692D" w:rsidRDefault="00801AF5" w:rsidP="0015692D">
      <w:pPr>
        <w:pStyle w:val="NoSpacing"/>
      </w:pPr>
      <w:r>
        <w:t>Een werkende laptop.</w:t>
      </w:r>
    </w:p>
    <w:p w14:paraId="5371672D" w14:textId="4367EDF2" w:rsidR="00801AF5" w:rsidRDefault="00801AF5" w:rsidP="0015692D">
      <w:pPr>
        <w:pStyle w:val="NoSpacing"/>
      </w:pPr>
      <w:r>
        <w:t>Een Git project.</w:t>
      </w:r>
    </w:p>
    <w:p w14:paraId="05202E11" w14:textId="20C33E0A" w:rsidR="00801AF5" w:rsidRDefault="00801AF5" w:rsidP="0015692D">
      <w:pPr>
        <w:pStyle w:val="NoSpacing"/>
      </w:pPr>
      <w:r>
        <w:t>Een werkende database (in het begin lokaal).</w:t>
      </w:r>
    </w:p>
    <w:p w14:paraId="7D2FC0F9" w14:textId="59A913CB" w:rsidR="00801AF5" w:rsidRDefault="006A3605" w:rsidP="0015692D">
      <w:pPr>
        <w:pStyle w:val="NoSpacing"/>
      </w:pPr>
      <w:r>
        <w:t>Communicatie p</w:t>
      </w:r>
      <w:r w:rsidR="00005C0F">
        <w:t>rogramma (</w:t>
      </w:r>
      <w:r w:rsidR="00923D57">
        <w:t>D</w:t>
      </w:r>
      <w:r w:rsidR="00005C0F">
        <w:t>iscord in ons geval).</w:t>
      </w:r>
    </w:p>
    <w:p w14:paraId="46692A1D" w14:textId="585E393C" w:rsidR="00CF4572" w:rsidRDefault="00CF4572" w:rsidP="0015692D">
      <w:pPr>
        <w:pStyle w:val="NoSpacing"/>
      </w:pPr>
      <w:r>
        <w:t>Een IDE.</w:t>
      </w:r>
    </w:p>
    <w:p w14:paraId="15DAB474" w14:textId="7A9DB08C" w:rsidR="0030474D" w:rsidRDefault="003E49FA" w:rsidP="0015692D">
      <w:pPr>
        <w:pStyle w:val="NoSpacing"/>
      </w:pPr>
      <w:r>
        <w:t>Een draaiende server (voor later)</w:t>
      </w:r>
      <w:r w:rsidR="0030474D">
        <w:t>.</w:t>
      </w:r>
    </w:p>
    <w:p w14:paraId="18A72EF6" w14:textId="77777777" w:rsidR="000162B6" w:rsidRDefault="0038155D" w:rsidP="000162B6">
      <w:pPr>
        <w:pStyle w:val="Heading1"/>
      </w:pPr>
      <w:bookmarkStart w:id="10" w:name="_Toc5568308"/>
      <w:r w:rsidRPr="0093389B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37612202" wp14:editId="24626A8A">
                <wp:simplePos x="0" y="0"/>
                <wp:positionH relativeFrom="rightMargin">
                  <wp:align>left</wp:align>
                </wp:positionH>
                <wp:positionV relativeFrom="paragraph">
                  <wp:posOffset>160655</wp:posOffset>
                </wp:positionV>
                <wp:extent cx="901700" cy="243720"/>
                <wp:effectExtent l="0" t="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4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936FA" w14:textId="77777777" w:rsidR="0038155D" w:rsidRPr="00AF55D5" w:rsidRDefault="0038155D" w:rsidP="0038155D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k1</w:t>
                            </w:r>
                            <w:r w:rsidRPr="00AF55D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2 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12202" id="_x0000_s1028" type="#_x0000_t202" style="position:absolute;margin-left:0;margin-top:12.65pt;width:71pt;height:19.2pt;z-index:-25164492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" stroked="f">
                <v:textbox>
                  <w:txbxContent>
                    <w:p w14:paraId="406936FA" w14:textId="77777777" w:rsidR="0038155D" w:rsidRPr="00AF55D5" w:rsidRDefault="0038155D" w:rsidP="0038155D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k1</w:t>
                      </w:r>
                      <w:r w:rsidRPr="00AF55D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w</w:t>
                      </w: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2 t2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hyperlink r:id="rId14" w:anchor="h.p_vgmxiMb25hBK" w:history="1">
        <w:r w:rsidR="004E1BED" w:rsidRPr="004D286D">
          <w:rPr>
            <w:rStyle w:val="Hyperlink"/>
          </w:rPr>
          <w:t>Takenlijst</w:t>
        </w:r>
        <w:bookmarkEnd w:id="10"/>
      </w:hyperlink>
    </w:p>
    <w:p w14:paraId="60C1651D" w14:textId="314537D1" w:rsidR="004E1BED" w:rsidRDefault="00DE17B7" w:rsidP="004E1BED">
      <w:pPr>
        <w:pStyle w:val="NoSpacing"/>
      </w:pPr>
      <w:r>
        <w:t>-Rooster systeem</w:t>
      </w:r>
      <w:r w:rsidR="00592934">
        <w:t>.</w:t>
      </w:r>
    </w:p>
    <w:p w14:paraId="477B0BCA" w14:textId="56802D6E" w:rsidR="00592934" w:rsidRPr="004E1BED" w:rsidRDefault="00592934" w:rsidP="004E1BED">
      <w:pPr>
        <w:pStyle w:val="NoSpacing"/>
      </w:pPr>
      <w:r>
        <w:t>-</w:t>
      </w:r>
    </w:p>
    <w:bookmarkStart w:id="11" w:name="_Toc5568309"/>
    <w:p w14:paraId="7650E9E4" w14:textId="77777777" w:rsidR="004E1BED" w:rsidRPr="004E1BED" w:rsidRDefault="004D286D" w:rsidP="004E1BED">
      <w:pPr>
        <w:pStyle w:val="Heading1"/>
      </w:pPr>
      <w:r>
        <w:fldChar w:fldCharType="begin"/>
      </w:r>
      <w:r>
        <w:instrText xml:space="preserve"> HYPERLINK "https://sites.google.com/view/rijnijssel-ao/sjablonen/25187/kerntaak-1-k1/werkproces-1-2?authuser=0" \l "h.p_UdaKS8vCTVy6" </w:instrText>
      </w:r>
      <w:r>
        <w:fldChar w:fldCharType="separate"/>
      </w:r>
      <w:r w:rsidR="004E1BED" w:rsidRPr="004D286D">
        <w:rPr>
          <w:rStyle w:val="Hyperlink"/>
        </w:rPr>
        <w:t>Projectgrenzen</w:t>
      </w:r>
      <w:bookmarkEnd w:id="11"/>
      <w:r>
        <w:fldChar w:fldCharType="end"/>
      </w:r>
    </w:p>
    <w:p w14:paraId="1929C04C" w14:textId="34F67548" w:rsidR="004E1BED" w:rsidRPr="004E1BED" w:rsidRDefault="006B6E72" w:rsidP="003650D6">
      <w:pPr>
        <w:pStyle w:val="NoSpacing"/>
      </w:pPr>
      <w:r>
        <w:t>We hebben 12 weken (en voor 10 weken voor Jan-Willem)</w:t>
      </w:r>
      <w:r w:rsidR="00435853">
        <w:t>.</w:t>
      </w:r>
      <w:r w:rsidR="00FB1F18">
        <w:t xml:space="preserve"> En het project moet zo gemaakt worden dat er over 5 jaar het nog goed werkt zonder updates</w:t>
      </w:r>
      <w:r w:rsidR="005E6EBC">
        <w:t>.</w:t>
      </w:r>
      <w:r w:rsidR="00566332">
        <w:t xml:space="preserve"> </w:t>
      </w:r>
    </w:p>
    <w:p w14:paraId="71C2EFCF" w14:textId="77777777" w:rsidR="000162B6" w:rsidRDefault="000162B6" w:rsidP="000162B6"/>
    <w:p w14:paraId="5E76CDFC" w14:textId="77777777" w:rsidR="000162B6" w:rsidRDefault="000162B6" w:rsidP="000162B6">
      <w:pPr>
        <w:pStyle w:val="Heading1"/>
        <w:sectPr w:rsidR="000162B6" w:rsidSect="005E6BC4">
          <w:headerReference w:type="default" r:id="rId15"/>
          <w:footerReference w:type="even" r:id="rId16"/>
          <w:footerReference w:type="default" r:id="rId17"/>
          <w:footerReference w:type="first" r:id="rId1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0EC92B12" w14:textId="77777777" w:rsidR="000162B6" w:rsidRPr="000162B6" w:rsidRDefault="0038155D" w:rsidP="000162B6">
      <w:pPr>
        <w:pStyle w:val="Heading1"/>
      </w:pPr>
      <w:bookmarkStart w:id="12" w:name="_Toc5568310"/>
      <w:r w:rsidRPr="0093389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6E9DF25E" wp14:editId="3C67EFDE">
                <wp:simplePos x="0" y="0"/>
                <wp:positionH relativeFrom="page">
                  <wp:align>right</wp:align>
                </wp:positionH>
                <wp:positionV relativeFrom="paragraph">
                  <wp:posOffset>166370</wp:posOffset>
                </wp:positionV>
                <wp:extent cx="901700" cy="243720"/>
                <wp:effectExtent l="0" t="0" r="0" b="444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4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6A137" w14:textId="77777777" w:rsidR="0038155D" w:rsidRPr="00AF55D5" w:rsidRDefault="0038155D" w:rsidP="0038155D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k1</w:t>
                            </w:r>
                            <w:r w:rsidRPr="00AF55D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2 t3 t4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DF25E" id="Text Box 5" o:spid="_x0000_s1029" type="#_x0000_t202" style="position:absolute;margin-left:19.8pt;margin-top:13.1pt;width:71pt;height:19.2pt;z-index:-25164288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" stroked="f">
                <v:textbox>
                  <w:txbxContent>
                    <w:p w14:paraId="7A76A137" w14:textId="77777777" w:rsidR="0038155D" w:rsidRPr="00AF55D5" w:rsidRDefault="0038155D" w:rsidP="0038155D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k1</w:t>
                      </w:r>
                      <w:r w:rsidRPr="00AF55D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w</w:t>
                      </w: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2 t3 t4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19" w:anchor="h.p_L7bFEwdg7T9V" w:history="1">
        <w:r w:rsidR="000162B6" w:rsidRPr="00834483">
          <w:rPr>
            <w:rStyle w:val="Hyperlink"/>
          </w:rPr>
          <w:t>Planning</w:t>
        </w:r>
        <w:bookmarkEnd w:id="12"/>
      </w:hyperlink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94"/>
      </w:tblGrid>
      <w:tr w:rsidR="00957061" w14:paraId="6E05616D" w14:textId="77777777" w:rsidTr="00957061">
        <w:tc>
          <w:tcPr>
            <w:tcW w:w="15694" w:type="dxa"/>
            <w:vAlign w:val="center"/>
          </w:tcPr>
          <w:p w14:paraId="568601F1" w14:textId="77777777" w:rsidR="00957061" w:rsidRDefault="00957061" w:rsidP="00957061">
            <w:pPr>
              <w:pStyle w:val="NoSpacing"/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A69EAE4" wp14:editId="4C652576">
                  <wp:extent cx="9972040" cy="4507865"/>
                  <wp:effectExtent l="0" t="0" r="0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2040" cy="450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777B7F" w14:textId="77777777" w:rsidR="00957061" w:rsidRDefault="00957061" w:rsidP="00957061">
      <w:pPr>
        <w:pStyle w:val="NoSpacing"/>
        <w:keepNext/>
      </w:pPr>
    </w:p>
    <w:p w14:paraId="05C99C5E" w14:textId="77777777" w:rsidR="000162B6" w:rsidRDefault="00957061" w:rsidP="00957061">
      <w:pPr>
        <w:pStyle w:val="Caption"/>
      </w:pPr>
      <w:bookmarkStart w:id="13" w:name="_Toc523693147"/>
      <w:r>
        <w:t xml:space="preserve">Figuur </w:t>
      </w:r>
      <w:r w:rsidR="005E6BC4">
        <w:rPr>
          <w:noProof/>
        </w:rPr>
        <w:fldChar w:fldCharType="begin"/>
      </w:r>
      <w:r w:rsidR="005E6BC4">
        <w:rPr>
          <w:noProof/>
        </w:rPr>
        <w:instrText xml:space="preserve"> SEQ Figuur \* ARABIC </w:instrText>
      </w:r>
      <w:r w:rsidR="005E6BC4">
        <w:rPr>
          <w:noProof/>
        </w:rPr>
        <w:fldChar w:fldCharType="separate"/>
      </w:r>
      <w:r w:rsidR="006B6E72">
        <w:rPr>
          <w:noProof/>
        </w:rPr>
        <w:t>1</w:t>
      </w:r>
      <w:r w:rsidR="005E6BC4">
        <w:rPr>
          <w:noProof/>
        </w:rPr>
        <w:fldChar w:fldCharType="end"/>
      </w:r>
      <w:r>
        <w:t>: Strokenplanning</w:t>
      </w:r>
      <w:bookmarkEnd w:id="13"/>
    </w:p>
    <w:p w14:paraId="228084D6" w14:textId="77777777" w:rsidR="000162B6" w:rsidRDefault="000162B6" w:rsidP="0015692D">
      <w:pPr>
        <w:pStyle w:val="NoSpacing"/>
      </w:pPr>
    </w:p>
    <w:p w14:paraId="3774D28B" w14:textId="77777777" w:rsidR="000162B6" w:rsidRDefault="000162B6" w:rsidP="0015692D">
      <w:pPr>
        <w:pStyle w:val="NoSpacing"/>
        <w:sectPr w:rsidR="000162B6" w:rsidSect="000162B6">
          <w:pgSz w:w="16838" w:h="11906" w:orient="landscape"/>
          <w:pgMar w:top="567" w:right="567" w:bottom="567" w:left="567" w:header="709" w:footer="709" w:gutter="0"/>
          <w:cols w:space="708"/>
          <w:titlePg/>
          <w:docGrid w:linePitch="360"/>
        </w:sectPr>
      </w:pPr>
    </w:p>
    <w:p w14:paraId="17BDFF4E" w14:textId="77777777" w:rsidR="0015692D" w:rsidRPr="0093389B" w:rsidRDefault="00467C2A" w:rsidP="00DC10FC">
      <w:pPr>
        <w:pStyle w:val="Heading1"/>
      </w:pPr>
      <w:bookmarkStart w:id="14" w:name="_Toc5568311"/>
      <w:r w:rsidRPr="0093389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F5B0ACA" wp14:editId="42B9C8F1">
                <wp:simplePos x="0" y="0"/>
                <wp:positionH relativeFrom="page">
                  <wp:align>right</wp:align>
                </wp:positionH>
                <wp:positionV relativeFrom="paragraph">
                  <wp:posOffset>-4445</wp:posOffset>
                </wp:positionV>
                <wp:extent cx="901700" cy="243720"/>
                <wp:effectExtent l="0" t="0" r="0" b="444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4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6813B" w14:textId="77777777" w:rsidR="00467C2A" w:rsidRPr="00AF55D5" w:rsidRDefault="0038155D" w:rsidP="00467C2A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bookmarkStart w:id="15" w:name="_Hlk523577088"/>
                            <w:bookmarkStart w:id="16" w:name="_Hlk523577089"/>
                            <w:bookmarkStart w:id="17" w:name="_Hlk523577138"/>
                            <w:bookmarkStart w:id="18" w:name="_Hlk523577139"/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k1</w:t>
                            </w:r>
                            <w:r w:rsidR="00467C2A" w:rsidRPr="00AF55D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="00467C2A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 xml:space="preserve"> t</w:t>
                            </w:r>
                            <w:bookmarkEnd w:id="15"/>
                            <w:bookmarkEnd w:id="16"/>
                            <w:bookmarkEnd w:id="17"/>
                            <w:bookmarkEnd w:id="18"/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B0ACA" id="Text Box 4" o:spid="_x0000_s1030" type="#_x0000_t202" style="position:absolute;margin-left:19.8pt;margin-top:-.35pt;width:71pt;height:19.2pt;z-index:-25164902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" stroked="f">
                <v:textbox>
                  <w:txbxContent>
                    <w:p w14:paraId="7226813B" w14:textId="77777777" w:rsidR="00467C2A" w:rsidRPr="00AF55D5" w:rsidRDefault="0038155D" w:rsidP="00467C2A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bookmarkStart w:id="19" w:name="_Hlk523577088"/>
                      <w:bookmarkStart w:id="20" w:name="_Hlk523577089"/>
                      <w:bookmarkStart w:id="21" w:name="_Hlk523577138"/>
                      <w:bookmarkStart w:id="22" w:name="_Hlk523577139"/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k1</w:t>
                      </w:r>
                      <w:r w:rsidR="00467C2A" w:rsidRPr="00AF55D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w</w:t>
                      </w: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2</w:t>
                      </w:r>
                      <w:r w:rsidR="00467C2A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 xml:space="preserve"> t</w:t>
                      </w:r>
                      <w:bookmarkEnd w:id="19"/>
                      <w:bookmarkEnd w:id="20"/>
                      <w:bookmarkEnd w:id="21"/>
                      <w:bookmarkEnd w:id="22"/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C10FC" w:rsidRPr="0093389B">
        <w:t>Akkoord opdrachtgever</w:t>
      </w:r>
      <w:bookmarkEnd w:id="14"/>
    </w:p>
    <w:p w14:paraId="6EF820E2" w14:textId="77777777" w:rsidR="00DC10FC" w:rsidRPr="0093389B" w:rsidRDefault="00DC10FC" w:rsidP="00DC10F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93389B" w14:paraId="1F8AA3F8" w14:textId="77777777" w:rsidTr="00B11207">
        <w:trPr>
          <w:trHeight w:val="567"/>
        </w:trPr>
        <w:tc>
          <w:tcPr>
            <w:tcW w:w="988" w:type="dxa"/>
          </w:tcPr>
          <w:p w14:paraId="40127E3B" w14:textId="77777777" w:rsidR="00DC10FC" w:rsidRPr="0093389B" w:rsidRDefault="00DC10FC" w:rsidP="00B11207">
            <w:pPr>
              <w:pStyle w:val="NoSpacing"/>
            </w:pPr>
            <w:r w:rsidRPr="0093389B">
              <w:t>Naam</w:t>
            </w:r>
          </w:p>
        </w:tc>
        <w:tc>
          <w:tcPr>
            <w:tcW w:w="8074" w:type="dxa"/>
          </w:tcPr>
          <w:p w14:paraId="2081684A" w14:textId="77777777" w:rsidR="00DC10FC" w:rsidRPr="0093389B" w:rsidRDefault="00DC10FC" w:rsidP="00DC10FC">
            <w:pPr>
              <w:pStyle w:val="NoSpacing"/>
            </w:pPr>
          </w:p>
        </w:tc>
      </w:tr>
      <w:tr w:rsidR="00DC10FC" w:rsidRPr="0093389B" w14:paraId="2F1B970C" w14:textId="77777777" w:rsidTr="00B11207">
        <w:trPr>
          <w:trHeight w:val="567"/>
        </w:trPr>
        <w:tc>
          <w:tcPr>
            <w:tcW w:w="988" w:type="dxa"/>
          </w:tcPr>
          <w:p w14:paraId="24C126B4" w14:textId="77777777" w:rsidR="00DC10FC" w:rsidRPr="0093389B" w:rsidRDefault="00DC10FC" w:rsidP="00B11207">
            <w:pPr>
              <w:pStyle w:val="NoSpacing"/>
            </w:pPr>
            <w:r w:rsidRPr="0093389B">
              <w:t>Datum</w:t>
            </w:r>
          </w:p>
        </w:tc>
        <w:tc>
          <w:tcPr>
            <w:tcW w:w="8074" w:type="dxa"/>
          </w:tcPr>
          <w:p w14:paraId="20F6976B" w14:textId="77777777" w:rsidR="00DC10FC" w:rsidRPr="0093389B" w:rsidRDefault="00DC10FC" w:rsidP="00DC10FC">
            <w:pPr>
              <w:pStyle w:val="NoSpacing"/>
            </w:pPr>
          </w:p>
        </w:tc>
      </w:tr>
      <w:tr w:rsidR="00DC10FC" w:rsidRPr="0093389B" w14:paraId="2D1E7787" w14:textId="77777777" w:rsidTr="00B11207">
        <w:trPr>
          <w:trHeight w:val="1701"/>
        </w:trPr>
        <w:tc>
          <w:tcPr>
            <w:tcW w:w="988" w:type="dxa"/>
          </w:tcPr>
          <w:p w14:paraId="507E8385" w14:textId="77777777" w:rsidR="00DC10FC" w:rsidRPr="0093389B" w:rsidRDefault="00DC10FC" w:rsidP="00B11207">
            <w:pPr>
              <w:pStyle w:val="NoSpacing"/>
            </w:pPr>
            <w:r w:rsidRPr="0093389B">
              <w:t>Handtekening</w:t>
            </w:r>
          </w:p>
        </w:tc>
        <w:tc>
          <w:tcPr>
            <w:tcW w:w="8074" w:type="dxa"/>
          </w:tcPr>
          <w:p w14:paraId="20886F31" w14:textId="77777777" w:rsidR="00DC10FC" w:rsidRPr="0093389B" w:rsidRDefault="00DC10FC" w:rsidP="00DC10FC">
            <w:pPr>
              <w:pStyle w:val="NoSpacing"/>
            </w:pPr>
          </w:p>
        </w:tc>
      </w:tr>
    </w:tbl>
    <w:p w14:paraId="04DC4FE3" w14:textId="77777777" w:rsidR="00DC10FC" w:rsidRPr="0093389B" w:rsidRDefault="00DC10FC" w:rsidP="00DC10FC">
      <w:pPr>
        <w:pStyle w:val="NoSpacing"/>
      </w:pPr>
    </w:p>
    <w:p w14:paraId="12F162C7" w14:textId="77777777" w:rsidR="006A4AEB" w:rsidRPr="00C93D3F" w:rsidRDefault="006A4AEB" w:rsidP="006A4AEB">
      <w:pPr>
        <w:pStyle w:val="Heading1"/>
        <w:rPr>
          <w:vanish/>
        </w:rPr>
      </w:pPr>
      <w:r w:rsidRPr="00C93D3F">
        <w:rPr>
          <w:vanish/>
          <w:color w:val="000000" w:themeColor="text1"/>
        </w:rPr>
        <w:t>Versiebeheer sjabloon</w:t>
      </w:r>
    </w:p>
    <w:p w14:paraId="51671F52" w14:textId="77777777" w:rsidR="00CD76EA" w:rsidRDefault="00CD76EA" w:rsidP="00CD76EA">
      <w:pPr>
        <w:pStyle w:val="NoSpacing"/>
        <w:rPr>
          <w:vanish/>
        </w:rPr>
      </w:pPr>
    </w:p>
    <w:p w14:paraId="7C295B03" w14:textId="77777777" w:rsidR="00CD76EA" w:rsidRDefault="00CD76EA" w:rsidP="00CD76EA">
      <w:pPr>
        <w:pStyle w:val="NoSpacing"/>
        <w:rPr>
          <w:vanish/>
        </w:rPr>
      </w:pPr>
      <w:r>
        <w:rPr>
          <w:vanish/>
        </w:rPr>
        <w:t xml:space="preserve">Actuele sjabloon versie datum: </w:t>
      </w:r>
      <w:bookmarkStart w:id="23" w:name="SjabloonVersie"/>
      <w:sdt>
        <w:sdtPr>
          <w:rPr>
            <w:vanish/>
          </w:rPr>
          <w:alias w:val="SjabloonVersie"/>
          <w:tag w:val="SjabloonVersie"/>
          <w:id w:val="1294486274"/>
          <w:placeholder>
            <w:docPart w:val="991FFD4297624C609616C885E9FC0C60"/>
          </w:placeholder>
        </w:sdtPr>
        <w:sdtEndPr/>
        <w:sdtContent>
          <w:r w:rsidRPr="005A6081">
            <w:rPr>
              <w:vanish/>
            </w:rPr>
            <w:t>2019-</w:t>
          </w:r>
          <w:r w:rsidR="0033227A">
            <w:rPr>
              <w:vanish/>
            </w:rPr>
            <w:t>10-31</w:t>
          </w:r>
        </w:sdtContent>
      </w:sdt>
      <w:bookmarkEnd w:id="23"/>
      <w:r w:rsidR="005A6081">
        <w:rPr>
          <w:vanish/>
        </w:rPr>
        <w:t xml:space="preserve"> (</w:t>
      </w:r>
      <w:r w:rsidR="005A6081">
        <w:rPr>
          <w:rFonts w:ascii="Arial" w:hAnsi="Arial" w:cs="Arial"/>
          <w:vanish/>
        </w:rPr>
        <w:t>◄ laatste wijzigingsdatum invullen)</w:t>
      </w:r>
    </w:p>
    <w:p w14:paraId="59957434" w14:textId="77777777" w:rsidR="006A4AEB" w:rsidRPr="00C93D3F" w:rsidRDefault="006A4AEB" w:rsidP="006A4AEB">
      <w:pPr>
        <w:pStyle w:val="NoSpacing"/>
        <w:rPr>
          <w:vanish/>
        </w:rPr>
      </w:pPr>
    </w:p>
    <w:tbl>
      <w:tblPr>
        <w:tblStyle w:val="ListTable4"/>
        <w:tblW w:w="9080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922"/>
        <w:gridCol w:w="6014"/>
      </w:tblGrid>
      <w:tr w:rsidR="006A4AEB" w:rsidRPr="00C93D3F" w14:paraId="0DF65D66" w14:textId="77777777" w:rsidTr="00B66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5597E14E" w14:textId="77777777" w:rsidR="006A4AEB" w:rsidRPr="00C93D3F" w:rsidRDefault="006A4AEB" w:rsidP="00EA34DB">
            <w:pPr>
              <w:pStyle w:val="NoSpacing"/>
              <w:rPr>
                <w:vanish/>
              </w:rPr>
            </w:pPr>
            <w:r w:rsidRPr="00C93D3F">
              <w:rPr>
                <w:vanish/>
              </w:rPr>
              <w:t>Datum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3EAB5530" w14:textId="77777777" w:rsidR="006A4AEB" w:rsidRPr="00C93D3F" w:rsidRDefault="006A4AEB" w:rsidP="00EA34D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93D3F">
              <w:rPr>
                <w:vanish/>
              </w:rPr>
              <w:t>Versie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4DEFE2D6" w14:textId="77777777" w:rsidR="006A4AEB" w:rsidRPr="00C93D3F" w:rsidRDefault="006A4AEB" w:rsidP="00EA34D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93D3F">
              <w:rPr>
                <w:vanish/>
              </w:rPr>
              <w:t>Wie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06DE01C4" w14:textId="77777777" w:rsidR="006A4AEB" w:rsidRPr="00C93D3F" w:rsidRDefault="006A4AEB" w:rsidP="00EA34D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93D3F">
              <w:rPr>
                <w:vanish/>
              </w:rPr>
              <w:t>Wijzigingen</w:t>
            </w:r>
          </w:p>
        </w:tc>
      </w:tr>
      <w:tr w:rsidR="006A4AEB" w:rsidRPr="00CD76EA" w14:paraId="59515BEB" w14:textId="77777777" w:rsidTr="00B6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3F69D770" w14:textId="77777777" w:rsidR="006A4AEB" w:rsidRPr="00CD76EA" w:rsidRDefault="006A4AEB" w:rsidP="00EA34DB">
            <w:pPr>
              <w:pStyle w:val="NoSpacing"/>
              <w:jc w:val="center"/>
              <w:rPr>
                <w:b w:val="0"/>
                <w:vanish/>
              </w:rPr>
            </w:pPr>
            <w:r w:rsidRPr="00CD76EA">
              <w:rPr>
                <w:b w:val="0"/>
                <w:vanish/>
              </w:rPr>
              <w:t>2018-09-01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5A7AC52B" w14:textId="77777777" w:rsidR="006A4AEB" w:rsidRPr="00CD76EA" w:rsidRDefault="006A4AEB" w:rsidP="00EA34D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 w:rsidRPr="00CD76EA">
              <w:rPr>
                <w:vanish/>
              </w:rPr>
              <w:t>0.1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32EAE886" w14:textId="77777777" w:rsidR="006A4AEB" w:rsidRPr="00CD76EA" w:rsidRDefault="006A4AEB" w:rsidP="00EA34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 w:rsidRPr="00CD76EA">
              <w:rPr>
                <w:vanish/>
              </w:rPr>
              <w:t>Lorenz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78E737B7" w14:textId="77777777" w:rsidR="006A4AEB" w:rsidRPr="00CD76EA" w:rsidRDefault="006A4AEB" w:rsidP="00EA34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 w:rsidRPr="00CD76EA">
              <w:rPr>
                <w:vanish/>
              </w:rPr>
              <w:t>Initiële versie</w:t>
            </w:r>
          </w:p>
        </w:tc>
      </w:tr>
      <w:tr w:rsidR="006A4AEB" w:rsidRPr="0033227A" w14:paraId="700205F9" w14:textId="77777777" w:rsidTr="00B66F9E">
        <w:trPr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21402AB4" w14:textId="77777777" w:rsidR="006A4AEB" w:rsidRPr="00CD76EA" w:rsidRDefault="006A4AEB" w:rsidP="00EA34DB">
            <w:pPr>
              <w:pStyle w:val="NoSpacing"/>
              <w:jc w:val="center"/>
              <w:rPr>
                <w:b w:val="0"/>
                <w:vanish/>
              </w:rPr>
            </w:pPr>
            <w:r w:rsidRPr="00CD76EA">
              <w:rPr>
                <w:b w:val="0"/>
                <w:vanish/>
              </w:rPr>
              <w:t>2018-09-25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35B2F72F" w14:textId="77777777" w:rsidR="006A4AEB" w:rsidRPr="00CD76EA" w:rsidRDefault="006A4AEB" w:rsidP="00EA34D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D76EA">
              <w:rPr>
                <w:vanish/>
              </w:rPr>
              <w:t>0.2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2DC19DF7" w14:textId="77777777" w:rsidR="006A4AEB" w:rsidRPr="00CD76EA" w:rsidRDefault="006A4AEB" w:rsidP="00EA34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D76EA">
              <w:rPr>
                <w:vanish/>
              </w:rPr>
              <w:t>Lorenz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77D5E90A" w14:textId="77777777" w:rsidR="006A4AEB" w:rsidRPr="00CD76EA" w:rsidRDefault="006A4AEB" w:rsidP="00EA34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Doc props -&gt; table -&gt; bottom margin</w:t>
            </w:r>
          </w:p>
          <w:p w14:paraId="645A1C71" w14:textId="77777777" w:rsidR="006A4AEB" w:rsidRPr="00CD76EA" w:rsidRDefault="006A4AEB" w:rsidP="00EA34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Versiebeheer sjabloon</w:t>
            </w:r>
          </w:p>
        </w:tc>
      </w:tr>
      <w:tr w:rsidR="006A4AEB" w:rsidRPr="00CD76EA" w14:paraId="57A75328" w14:textId="77777777" w:rsidTr="00B6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18AC0304" w14:textId="77777777" w:rsidR="006A4AEB" w:rsidRPr="00CD76EA" w:rsidRDefault="005356E8" w:rsidP="00EA34DB">
            <w:pPr>
              <w:pStyle w:val="NoSpacing"/>
              <w:jc w:val="center"/>
              <w:rPr>
                <w:b w:val="0"/>
                <w:vanish/>
                <w:lang w:val="en-US"/>
              </w:rPr>
            </w:pPr>
            <w:r w:rsidRPr="00CD76EA">
              <w:rPr>
                <w:b w:val="0"/>
                <w:vanish/>
                <w:lang w:val="en-US"/>
              </w:rPr>
              <w:t>2019-02-01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19FC771D" w14:textId="77777777" w:rsidR="006A4AEB" w:rsidRPr="00CD76EA" w:rsidRDefault="005356E8" w:rsidP="00EA34D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0.3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05725207" w14:textId="77777777" w:rsidR="006A4AEB" w:rsidRPr="00CD76EA" w:rsidRDefault="005356E8" w:rsidP="00EA34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Luuk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0DC19CC1" w14:textId="77777777" w:rsidR="006A4AEB" w:rsidRPr="00CD76EA" w:rsidRDefault="005356E8" w:rsidP="00EA34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Hoofdstukken herzien</w:t>
            </w:r>
          </w:p>
        </w:tc>
      </w:tr>
      <w:tr w:rsidR="006A4AEB" w:rsidRPr="00CD76EA" w14:paraId="26BA395A" w14:textId="77777777" w:rsidTr="00B66F9E">
        <w:trPr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492E0477" w14:textId="77777777" w:rsidR="006A4AEB" w:rsidRPr="00CD76EA" w:rsidRDefault="005356E8" w:rsidP="00EA34DB">
            <w:pPr>
              <w:pStyle w:val="NoSpacing"/>
              <w:jc w:val="center"/>
              <w:rPr>
                <w:b w:val="0"/>
                <w:vanish/>
                <w:lang w:val="en-US"/>
              </w:rPr>
            </w:pPr>
            <w:r w:rsidRPr="00CD76EA">
              <w:rPr>
                <w:b w:val="0"/>
                <w:vanish/>
                <w:lang w:val="en-US"/>
              </w:rPr>
              <w:t>2019-04-05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056E2865" w14:textId="77777777" w:rsidR="006A4AEB" w:rsidRPr="00CD76EA" w:rsidRDefault="005356E8" w:rsidP="00EA34D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0.4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6E105207" w14:textId="77777777" w:rsidR="006A4AEB" w:rsidRPr="00CD76EA" w:rsidRDefault="005356E8" w:rsidP="00EA34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Lorenz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0327BE3F" w14:textId="77777777" w:rsidR="006A4AEB" w:rsidRPr="00CD76EA" w:rsidRDefault="005356E8" w:rsidP="00EA34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Verwijzingen naar examenmatrijs</w:t>
            </w:r>
          </w:p>
        </w:tc>
      </w:tr>
      <w:tr w:rsidR="00CD76EA" w:rsidRPr="00CD76EA" w14:paraId="5B6FECA3" w14:textId="77777777" w:rsidTr="00B6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5136E998" w14:textId="77777777" w:rsidR="00CD76EA" w:rsidRPr="00CD76EA" w:rsidRDefault="00CD76EA" w:rsidP="00EA34DB">
            <w:pPr>
              <w:pStyle w:val="NoSpacing"/>
              <w:jc w:val="center"/>
              <w:rPr>
                <w:b w:val="0"/>
                <w:vanish/>
                <w:lang w:val="en-US"/>
              </w:rPr>
            </w:pPr>
            <w:r w:rsidRPr="00CD76EA">
              <w:rPr>
                <w:b w:val="0"/>
                <w:vanish/>
                <w:lang w:val="en-US"/>
              </w:rPr>
              <w:t>2019</w:t>
            </w:r>
            <w:r>
              <w:rPr>
                <w:b w:val="0"/>
                <w:vanish/>
                <w:lang w:val="en-US"/>
              </w:rPr>
              <w:t>-04-07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42AC4A07" w14:textId="77777777" w:rsidR="00CD76EA" w:rsidRPr="00CD76EA" w:rsidRDefault="00CD76EA" w:rsidP="00EA34D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0.5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66A0D844" w14:textId="77777777" w:rsidR="00CD76EA" w:rsidRPr="00CD76EA" w:rsidRDefault="00CD76EA" w:rsidP="00EA34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Lorenz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43958DDB" w14:textId="77777777" w:rsidR="00CD76EA" w:rsidRPr="00CD76EA" w:rsidRDefault="00CD76EA" w:rsidP="00EA34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Actuele sjabloon versie datum</w:t>
            </w:r>
          </w:p>
        </w:tc>
      </w:tr>
      <w:tr w:rsidR="00F11003" w:rsidRPr="00F11003" w14:paraId="5D38792F" w14:textId="77777777" w:rsidTr="00B66F9E">
        <w:trPr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6FD62080" w14:textId="77777777" w:rsidR="00F11003" w:rsidRPr="00F11003" w:rsidRDefault="00F11003" w:rsidP="00EA34DB">
            <w:pPr>
              <w:pStyle w:val="NoSpacing"/>
              <w:jc w:val="center"/>
              <w:rPr>
                <w:b w:val="0"/>
                <w:bCs w:val="0"/>
                <w:vanish/>
                <w:lang w:val="en-US"/>
              </w:rPr>
            </w:pPr>
            <w:r w:rsidRPr="00F11003">
              <w:rPr>
                <w:b w:val="0"/>
                <w:bCs w:val="0"/>
                <w:vanish/>
                <w:lang w:val="en-US"/>
              </w:rPr>
              <w:t>2019-10-25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04A9AEF0" w14:textId="77777777" w:rsidR="00F11003" w:rsidRPr="00F11003" w:rsidRDefault="00F11003" w:rsidP="00EA34D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0.6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7CA8D7F8" w14:textId="77777777" w:rsidR="00F11003" w:rsidRPr="00F11003" w:rsidRDefault="00F11003" w:rsidP="00EA34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Lorenz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74723A6E" w14:textId="77777777" w:rsidR="00F11003" w:rsidRPr="00F11003" w:rsidRDefault="00F11003" w:rsidP="00EA34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Links naar helpteksten toegevoegd</w:t>
            </w:r>
          </w:p>
        </w:tc>
      </w:tr>
    </w:tbl>
    <w:p w14:paraId="5A8DD737" w14:textId="77777777" w:rsidR="00CA7080" w:rsidRDefault="00CA7080"/>
    <w:sectPr w:rsidR="00CA7080" w:rsidSect="000162B6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E9C4A" w14:textId="77777777" w:rsidR="00005E3B" w:rsidRDefault="00005E3B" w:rsidP="008A2B7E">
      <w:pPr>
        <w:spacing w:after="0" w:line="240" w:lineRule="auto"/>
      </w:pPr>
      <w:r>
        <w:separator/>
      </w:r>
    </w:p>
  </w:endnote>
  <w:endnote w:type="continuationSeparator" w:id="0">
    <w:p w14:paraId="6B37C1AF" w14:textId="77777777" w:rsidR="00005E3B" w:rsidRDefault="00005E3B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83EFE" w14:textId="77777777" w:rsidR="005E6BC4" w:rsidRPr="004E1BED" w:rsidRDefault="00CD76EA" w:rsidP="005E6BC4">
    <w:pPr>
      <w:pStyle w:val="Footer"/>
      <w:tabs>
        <w:tab w:val="clear" w:pos="4536"/>
      </w:tabs>
      <w:rPr>
        <w:lang w:val="en-GB"/>
      </w:rPr>
    </w:pPr>
    <w:r w:rsidRPr="0093389B"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9A8C9B0" wp14:editId="6B4E3E79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139955" w14:textId="77777777" w:rsidR="00CD76EA" w:rsidRPr="00CD76EA" w:rsidRDefault="00CD76EA" w:rsidP="00CD76EA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sdt>
                            <w:sdtPr>
                              <w:rPr>
                                <w:vanish/>
                                <w:sz w:val="16"/>
                                <w:szCs w:val="16"/>
                              </w:rPr>
                              <w:alias w:val="SjabloonVersie"/>
                              <w:tag w:val="SjabloonVersie"/>
                              <w:id w:val="1764573973"/>
                              <w:placeholder>
                                <w:docPart w:val="0F1F28E7565F476D83F30841732595C3"/>
                              </w:placeholder>
                            </w:sdtPr>
                            <w:sdtEndPr/>
                            <w:sdtContent>
                              <w:r w:rsidR="006B6E72" w:rsidRPr="006B6E72">
                                <w:rPr>
                                  <w:vanish/>
                                  <w:sz w:val="16"/>
                                  <w:szCs w:val="16"/>
                                  <w:lang w:val="en-US"/>
                                </w:rPr>
                                <w:t>2019-10-31</w:t>
                              </w:r>
                            </w:sdtContent>
                          </w:sdt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A8C9B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1" type="#_x0000_t202" style="position:absolute;margin-left:78.6pt;margin-top:-26.8pt;width:129.8pt;height:19.2pt;rotation:-90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" stroked="f">
              <v:textbox>
                <w:txbxContent>
                  <w:p w14:paraId="3B139955" w14:textId="77777777" w:rsidR="00CD76EA" w:rsidRPr="00CD76EA" w:rsidRDefault="00CD76EA" w:rsidP="00CD76EA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sdt>
                      <w:sdtPr>
                        <w:rPr>
                          <w:vanish/>
                          <w:sz w:val="16"/>
                          <w:szCs w:val="16"/>
                        </w:rPr>
                        <w:alias w:val="SjabloonVersie"/>
                        <w:tag w:val="SjabloonVersie"/>
                        <w:id w:val="1764573973"/>
                        <w:placeholder>
                          <w:docPart w:val="0F1F28E7565F476D83F30841732595C3"/>
                        </w:placeholder>
                      </w:sdtPr>
                      <w:sdtEndPr/>
                      <w:sdtContent>
                        <w:r w:rsidR="006B6E72" w:rsidRPr="006B6E72">
                          <w:rPr>
                            <w:vanish/>
                            <w:sz w:val="16"/>
                            <w:szCs w:val="16"/>
                            <w:lang w:val="en-US"/>
                          </w:rPr>
                          <w:t>2019-10-31</w:t>
                        </w:r>
                      </w:sdtContent>
                    </w:sdt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20591599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E6BC4">
          <w:fldChar w:fldCharType="begin"/>
        </w:r>
        <w:r w:rsidR="005E6BC4" w:rsidRPr="0093389B">
          <w:rPr>
            <w:lang w:val="en-US"/>
          </w:rPr>
          <w:instrText xml:space="preserve"> PAGE   \* MERGEFORMAT </w:instrText>
        </w:r>
        <w:r w:rsidR="005E6BC4">
          <w:fldChar w:fldCharType="separate"/>
        </w:r>
        <w:r w:rsidR="005E6BC4" w:rsidRPr="004E1BED">
          <w:rPr>
            <w:lang w:val="en-GB"/>
          </w:rPr>
          <w:t>2</w:t>
        </w:r>
        <w:r w:rsidR="005E6BC4">
          <w:rPr>
            <w:noProof/>
          </w:rPr>
          <w:fldChar w:fldCharType="end"/>
        </w:r>
      </w:sdtContent>
    </w:sdt>
    <w:r w:rsidR="005E6BC4" w:rsidRPr="004E1BED">
      <w:rPr>
        <w:noProof/>
        <w:lang w:val="en-GB"/>
      </w:rPr>
      <w:tab/>
    </w:r>
    <w:r w:rsidR="00852F4C" w:rsidRPr="004E1BED">
      <w:rPr>
        <w:noProof/>
        <w:lang w:val="en-GB"/>
      </w:rPr>
      <w:t xml:space="preserve">Projectplan </w:t>
    </w:r>
    <w:r w:rsidR="005E6BC4" w:rsidRPr="0093389B">
      <w:rPr>
        <w:lang w:val="en-US"/>
      </w:rPr>
      <w:t>(</w:t>
    </w:r>
    <w:r w:rsidR="005E6BC4">
      <w:fldChar w:fldCharType="begin"/>
    </w:r>
    <w:r w:rsidR="005E6BC4" w:rsidRPr="0093389B">
      <w:rPr>
        <w:lang w:val="en-US"/>
      </w:rPr>
      <w:instrText xml:space="preserve"> REF Versienummer \h </w:instrText>
    </w:r>
    <w:r w:rsidR="005E6BC4">
      <w:fldChar w:fldCharType="separate"/>
    </w:r>
    <w:sdt>
      <w:sdtPr>
        <w:alias w:val="Versienummer"/>
        <w:tag w:val="Version"/>
        <w:id w:val="-2011128182"/>
        <w:placeholder>
          <w:docPart w:val="39F227C2993E4B648266FE8030F21C31"/>
        </w:placeholder>
        <w:showingPlcHdr/>
        <w:text/>
      </w:sdtPr>
      <w:sdtEndPr/>
      <w:sdtContent>
        <w:r w:rsidR="006B6E72" w:rsidRPr="00AE35A7">
          <w:rPr>
            <w:rStyle w:val="PlaceholderText"/>
            <w:lang w:val="en-US"/>
          </w:rPr>
          <w:t>Click or tap here to enter text.</w:t>
        </w:r>
      </w:sdtContent>
    </w:sdt>
    <w:r w:rsidR="005E6BC4">
      <w:fldChar w:fldCharType="end"/>
    </w:r>
    <w:r w:rsidR="005E6BC4" w:rsidRPr="00DC2182">
      <w:rPr>
        <w:lang w:val="en-US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0FB5F" w14:textId="77777777" w:rsidR="008A2B7E" w:rsidRPr="005E6BC4" w:rsidRDefault="00A530BD" w:rsidP="005E6BC4">
    <w:pPr>
      <w:pStyle w:val="Footer"/>
      <w:tabs>
        <w:tab w:val="clear" w:pos="4536"/>
      </w:tabs>
      <w:rPr>
        <w:lang w:val="en-US"/>
      </w:rPr>
    </w:pPr>
    <w:r w:rsidRPr="0093389B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3BFAA7C" wp14:editId="5AFC1AB5">
              <wp:simplePos x="0" y="0"/>
              <wp:positionH relativeFrom="page">
                <wp:align>right</wp:align>
              </wp:positionH>
              <wp:positionV relativeFrom="paragraph">
                <wp:posOffset>-338585</wp:posOffset>
              </wp:positionV>
              <wp:extent cx="1648355" cy="243720"/>
              <wp:effectExtent l="0" t="2540" r="6985" b="698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4C8C4F" w14:textId="77777777" w:rsidR="00A530BD" w:rsidRPr="00CD76EA" w:rsidRDefault="00A530BD" w:rsidP="00A530BD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="00CD76EA"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="00CD76EA"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 w:rsid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="00CD76EA"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="00CD76EA"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sdt>
                            <w:sdtPr>
                              <w:rPr>
                                <w:vanish/>
                                <w:sz w:val="16"/>
                                <w:szCs w:val="16"/>
                              </w:rPr>
                              <w:alias w:val="SjabloonVersie"/>
                              <w:tag w:val="SjabloonVersie"/>
                              <w:id w:val="-1249195985"/>
                            </w:sdtPr>
                            <w:sdtEndPr/>
                            <w:sdtContent>
                              <w:r w:rsidR="006B6E72" w:rsidRPr="006B6E72">
                                <w:rPr>
                                  <w:vanish/>
                                  <w:sz w:val="16"/>
                                  <w:szCs w:val="16"/>
                                  <w:lang w:val="en-US"/>
                                </w:rPr>
                                <w:t>2019-10-31</w:t>
                              </w:r>
                            </w:sdtContent>
                          </w:sdt>
                          <w:r w:rsidR="00CD76EA"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BFAA7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2" type="#_x0000_t202" style="position:absolute;margin-left:78.6pt;margin-top:-26.65pt;width:129.8pt;height:19.2pt;rotation:-90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" stroked="f">
              <v:textbox>
                <w:txbxContent>
                  <w:p w14:paraId="404C8C4F" w14:textId="77777777" w:rsidR="00A530BD" w:rsidRPr="00CD76EA" w:rsidRDefault="00A530BD" w:rsidP="00A530BD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="00CD76EA"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="00CD76EA"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 w:rsidR="00CD76EA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="00CD76EA" w:rsidRPr="00CD76EA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="00CD76EA"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sdt>
                      <w:sdtPr>
                        <w:rPr>
                          <w:vanish/>
                          <w:sz w:val="16"/>
                          <w:szCs w:val="16"/>
                        </w:rPr>
                        <w:alias w:val="SjabloonVersie"/>
                        <w:tag w:val="SjabloonVersie"/>
                        <w:id w:val="-1249195985"/>
                      </w:sdtPr>
                      <w:sdtEndPr/>
                      <w:sdtContent>
                        <w:r w:rsidR="006B6E72" w:rsidRPr="006B6E72">
                          <w:rPr>
                            <w:vanish/>
                            <w:sz w:val="16"/>
                            <w:szCs w:val="16"/>
                            <w:lang w:val="en-US"/>
                          </w:rPr>
                          <w:t>2019-10-31</w:t>
                        </w:r>
                      </w:sdtContent>
                    </w:sdt>
                    <w:r w:rsidR="00CD76EA"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0588C">
      <w:rPr>
        <w:lang w:val="en-US"/>
      </w:rPr>
      <w:t>Projectplan</w:t>
    </w:r>
    <w:r w:rsidR="0093389B" w:rsidRPr="0093389B">
      <w:rPr>
        <w:lang w:val="en-US"/>
      </w:rPr>
      <w:t xml:space="preserve"> (</w:t>
    </w:r>
    <w:r w:rsidR="0093389B">
      <w:fldChar w:fldCharType="begin"/>
    </w:r>
    <w:r w:rsidR="0093389B" w:rsidRPr="0093389B">
      <w:rPr>
        <w:lang w:val="en-US"/>
      </w:rPr>
      <w:instrText xml:space="preserve"> REF Versienummer \h </w:instrText>
    </w:r>
    <w:r w:rsidR="0093389B">
      <w:fldChar w:fldCharType="separate"/>
    </w:r>
    <w:sdt>
      <w:sdtPr>
        <w:alias w:val="Versienummer"/>
        <w:tag w:val="Version"/>
        <w:id w:val="1181779735"/>
        <w:placeholder>
          <w:docPart w:val="9F837164278B4FD98E5ADB0F7112CA23"/>
        </w:placeholder>
        <w:showingPlcHdr/>
        <w:text/>
      </w:sdtPr>
      <w:sdtEndPr/>
      <w:sdtContent>
        <w:r w:rsidR="006B6E72" w:rsidRPr="00AE35A7">
          <w:rPr>
            <w:rStyle w:val="PlaceholderText"/>
            <w:lang w:val="en-US"/>
          </w:rPr>
          <w:t>Click or tap here to enter text.</w:t>
        </w:r>
      </w:sdtContent>
    </w:sdt>
    <w:r w:rsidR="0093389B">
      <w:fldChar w:fldCharType="end"/>
    </w:r>
    <w:r w:rsidR="00DC2182" w:rsidRPr="00DC2182">
      <w:rPr>
        <w:lang w:val="en-US"/>
      </w:rPr>
      <w:t>)</w:t>
    </w:r>
    <w:r w:rsidR="008A2B7E" w:rsidRPr="0093389B">
      <w:rPr>
        <w:lang w:val="en-US"/>
      </w:rPr>
      <w:tab/>
    </w:r>
    <w:sdt>
      <w:sdtPr>
        <w:id w:val="-117032517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A2B7E">
          <w:fldChar w:fldCharType="begin"/>
        </w:r>
        <w:r w:rsidR="008A2B7E" w:rsidRPr="0093389B">
          <w:rPr>
            <w:lang w:val="en-US"/>
          </w:rPr>
          <w:instrText xml:space="preserve"> PAGE   \* MERGEFORMAT </w:instrText>
        </w:r>
        <w:r w:rsidR="008A2B7E">
          <w:fldChar w:fldCharType="separate"/>
        </w:r>
        <w:r w:rsidR="003A2EE7" w:rsidRPr="0093389B">
          <w:rPr>
            <w:noProof/>
            <w:lang w:val="en-US"/>
          </w:rPr>
          <w:t>6</w:t>
        </w:r>
        <w:r w:rsidR="008A2B7E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74258" w14:textId="77777777" w:rsidR="00A530BD" w:rsidRDefault="003E69F1">
    <w:pPr>
      <w:pStyle w:val="Footer"/>
    </w:pPr>
    <w:r w:rsidRPr="0093389B">
      <w:rPr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14996C6C" wp14:editId="5CE11677">
              <wp:simplePos x="0" y="0"/>
              <wp:positionH relativeFrom="page">
                <wp:align>right</wp:align>
              </wp:positionH>
              <wp:positionV relativeFrom="paragraph">
                <wp:posOffset>-340516</wp:posOffset>
              </wp:positionV>
              <wp:extent cx="1648355" cy="243720"/>
              <wp:effectExtent l="0" t="2540" r="6985" b="698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644826" w14:textId="77777777" w:rsidR="003E69F1" w:rsidRPr="00CD76EA" w:rsidRDefault="003E69F1" w:rsidP="003E69F1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sdt>
                            <w:sdtPr>
                              <w:rPr>
                                <w:vanish/>
                                <w:sz w:val="16"/>
                                <w:szCs w:val="16"/>
                              </w:rPr>
                              <w:alias w:val="SjabloonVersie"/>
                              <w:tag w:val="SjabloonVersie"/>
                              <w:id w:val="1366180313"/>
                            </w:sdtPr>
                            <w:sdtEndPr/>
                            <w:sdtContent>
                              <w:r w:rsidR="006B6E72" w:rsidRPr="006B6E72">
                                <w:rPr>
                                  <w:vanish/>
                                  <w:sz w:val="16"/>
                                  <w:szCs w:val="16"/>
                                  <w:lang w:val="en-US"/>
                                </w:rPr>
                                <w:t>2019-10-31</w:t>
                              </w:r>
                            </w:sdtContent>
                          </w:sdt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996C6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3" type="#_x0000_t202" style="position:absolute;margin-left:78.6pt;margin-top:-26.8pt;width:129.8pt;height:19.2pt;rotation:-90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" stroked="f">
              <v:textbox>
                <w:txbxContent>
                  <w:p w14:paraId="12644826" w14:textId="77777777" w:rsidR="003E69F1" w:rsidRPr="00CD76EA" w:rsidRDefault="003E69F1" w:rsidP="003E69F1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sdt>
                      <w:sdtPr>
                        <w:rPr>
                          <w:vanish/>
                          <w:sz w:val="16"/>
                          <w:szCs w:val="16"/>
                        </w:rPr>
                        <w:alias w:val="SjabloonVersie"/>
                        <w:tag w:val="SjabloonVersie"/>
                        <w:id w:val="1366180313"/>
                      </w:sdtPr>
                      <w:sdtEndPr/>
                      <w:sdtContent>
                        <w:r w:rsidR="006B6E72" w:rsidRPr="006B6E72">
                          <w:rPr>
                            <w:vanish/>
                            <w:sz w:val="16"/>
                            <w:szCs w:val="16"/>
                            <w:lang w:val="en-US"/>
                          </w:rPr>
                          <w:t>2019-10-31</w:t>
                        </w:r>
                      </w:sdtContent>
                    </w:sdt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0AEC0" w14:textId="77777777" w:rsidR="00005E3B" w:rsidRDefault="00005E3B" w:rsidP="008A2B7E">
      <w:pPr>
        <w:spacing w:after="0" w:line="240" w:lineRule="auto"/>
      </w:pPr>
      <w:r>
        <w:separator/>
      </w:r>
    </w:p>
  </w:footnote>
  <w:footnote w:type="continuationSeparator" w:id="0">
    <w:p w14:paraId="4AC9BFD0" w14:textId="77777777" w:rsidR="00005E3B" w:rsidRDefault="00005E3B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B94AC" w14:textId="77777777" w:rsidR="00B11207" w:rsidRPr="0093389B" w:rsidRDefault="00B11207">
    <w:pPr>
      <w:pStyle w:val="Header"/>
      <w:rPr>
        <w:lang w:val="en-US"/>
      </w:rPr>
    </w:pPr>
    <w:r>
      <w:fldChar w:fldCharType="begin"/>
    </w:r>
    <w:r w:rsidRPr="00B11207">
      <w:rPr>
        <w:lang w:val="en-US"/>
      </w:rPr>
      <w:instrText xml:space="preserve"> REF Leereenheid \h </w:instrText>
    </w:r>
    <w:r>
      <w:fldChar w:fldCharType="separate"/>
    </w:r>
    <w:sdt>
      <w:sdtPr>
        <w:alias w:val="Naam van leereenheid"/>
        <w:tag w:val="LEname"/>
        <w:id w:val="-446928919"/>
        <w:placeholder>
          <w:docPart w:val="7CA7F8482C114C0EB3DBE1AAE1E4F5D1"/>
        </w:placeholder>
        <w:showingPlcHdr/>
        <w:text/>
      </w:sdtPr>
      <w:sdtEndPr/>
      <w:sdtContent>
        <w:r w:rsidR="006B6E72" w:rsidRPr="00AE35A7">
          <w:rPr>
            <w:rStyle w:val="PlaceholderText"/>
            <w:lang w:val="en-US"/>
          </w:rPr>
          <w:t>Click or tap here to enter text.</w:t>
        </w:r>
      </w:sdtContent>
    </w:sdt>
    <w:r>
      <w:fldChar w:fldCharType="end"/>
    </w:r>
    <w:r w:rsidRPr="00B11207">
      <w:rPr>
        <w:lang w:val="en-US"/>
      </w:rPr>
      <w:tab/>
    </w:r>
    <w:r w:rsidRPr="00B11207">
      <w:rPr>
        <w:lang w:val="en-US"/>
      </w:rPr>
      <w:tab/>
    </w:r>
    <w:r>
      <w:fldChar w:fldCharType="begin"/>
    </w:r>
    <w:r w:rsidRPr="00B11207">
      <w:rPr>
        <w:lang w:val="en-US"/>
      </w:rPr>
      <w:instrText xml:space="preserve"> REF Auteurs \h </w:instrText>
    </w:r>
    <w:r>
      <w:fldChar w:fldCharType="separate"/>
    </w:r>
    <w:sdt>
      <w:sdtPr>
        <w:alias w:val="Naam van de auteur"/>
        <w:tag w:val="Authors"/>
        <w:id w:val="980813040"/>
        <w:placeholder>
          <w:docPart w:val="2BD8027917EB4AACA969C5352BF2367E"/>
        </w:placeholder>
        <w:showingPlcHdr/>
        <w:text/>
      </w:sdtPr>
      <w:sdtEndPr/>
      <w:sdtContent>
        <w:r w:rsidR="006B6E72" w:rsidRPr="00AE35A7">
          <w:rPr>
            <w:rStyle w:val="PlaceholderText"/>
            <w:lang w:val="en-US"/>
          </w:rPr>
          <w:t>Click or tap here to enter text.</w:t>
        </w:r>
      </w:sdtContent>
    </w:sdt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600FA"/>
    <w:multiLevelType w:val="hybridMultilevel"/>
    <w:tmpl w:val="66263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4513E"/>
    <w:multiLevelType w:val="hybridMultilevel"/>
    <w:tmpl w:val="11400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72"/>
    <w:rsid w:val="00005C0F"/>
    <w:rsid w:val="00005E3B"/>
    <w:rsid w:val="000162B6"/>
    <w:rsid w:val="000170CE"/>
    <w:rsid w:val="00017150"/>
    <w:rsid w:val="0004495B"/>
    <w:rsid w:val="000534B2"/>
    <w:rsid w:val="00054F7C"/>
    <w:rsid w:val="000721FA"/>
    <w:rsid w:val="000F6B51"/>
    <w:rsid w:val="0010454A"/>
    <w:rsid w:val="0010588C"/>
    <w:rsid w:val="0012351B"/>
    <w:rsid w:val="001502A4"/>
    <w:rsid w:val="0015692D"/>
    <w:rsid w:val="00191696"/>
    <w:rsid w:val="001A79BC"/>
    <w:rsid w:val="001C5E44"/>
    <w:rsid w:val="001E45D8"/>
    <w:rsid w:val="00214D0E"/>
    <w:rsid w:val="00287F7B"/>
    <w:rsid w:val="002C6CA9"/>
    <w:rsid w:val="002D723A"/>
    <w:rsid w:val="0030474D"/>
    <w:rsid w:val="0033227A"/>
    <w:rsid w:val="003337AF"/>
    <w:rsid w:val="00363CBB"/>
    <w:rsid w:val="003650D6"/>
    <w:rsid w:val="0038155D"/>
    <w:rsid w:val="00382452"/>
    <w:rsid w:val="003A2EE7"/>
    <w:rsid w:val="003D0335"/>
    <w:rsid w:val="003D3BB6"/>
    <w:rsid w:val="003D74EA"/>
    <w:rsid w:val="003E1D29"/>
    <w:rsid w:val="003E49FA"/>
    <w:rsid w:val="003E69F1"/>
    <w:rsid w:val="00435853"/>
    <w:rsid w:val="00436361"/>
    <w:rsid w:val="00441189"/>
    <w:rsid w:val="00453A11"/>
    <w:rsid w:val="004553E4"/>
    <w:rsid w:val="00464DA2"/>
    <w:rsid w:val="0046597C"/>
    <w:rsid w:val="004669F7"/>
    <w:rsid w:val="00467C2A"/>
    <w:rsid w:val="00491D11"/>
    <w:rsid w:val="0049360E"/>
    <w:rsid w:val="004D286D"/>
    <w:rsid w:val="004D6CDA"/>
    <w:rsid w:val="004E1BED"/>
    <w:rsid w:val="00504555"/>
    <w:rsid w:val="00530F5B"/>
    <w:rsid w:val="005356E8"/>
    <w:rsid w:val="00551AF6"/>
    <w:rsid w:val="00566332"/>
    <w:rsid w:val="00577C71"/>
    <w:rsid w:val="0058383B"/>
    <w:rsid w:val="00592934"/>
    <w:rsid w:val="005A6081"/>
    <w:rsid w:val="005A66D9"/>
    <w:rsid w:val="005C36D9"/>
    <w:rsid w:val="005D0910"/>
    <w:rsid w:val="005E6BC4"/>
    <w:rsid w:val="005E6EBC"/>
    <w:rsid w:val="006351D7"/>
    <w:rsid w:val="006642D3"/>
    <w:rsid w:val="00664B01"/>
    <w:rsid w:val="006712BE"/>
    <w:rsid w:val="00676A05"/>
    <w:rsid w:val="006924DE"/>
    <w:rsid w:val="0069447D"/>
    <w:rsid w:val="006A3605"/>
    <w:rsid w:val="006A4AEB"/>
    <w:rsid w:val="006B6E72"/>
    <w:rsid w:val="006C2C1C"/>
    <w:rsid w:val="006C482A"/>
    <w:rsid w:val="006D4889"/>
    <w:rsid w:val="006F365B"/>
    <w:rsid w:val="00700E97"/>
    <w:rsid w:val="00704456"/>
    <w:rsid w:val="0071476C"/>
    <w:rsid w:val="007408C1"/>
    <w:rsid w:val="00741E0E"/>
    <w:rsid w:val="007620EE"/>
    <w:rsid w:val="0076561E"/>
    <w:rsid w:val="007657B8"/>
    <w:rsid w:val="00767FF1"/>
    <w:rsid w:val="007739E7"/>
    <w:rsid w:val="007C1CE4"/>
    <w:rsid w:val="007F4FA8"/>
    <w:rsid w:val="00801AF5"/>
    <w:rsid w:val="00811075"/>
    <w:rsid w:val="00834483"/>
    <w:rsid w:val="008478EC"/>
    <w:rsid w:val="0085287A"/>
    <w:rsid w:val="00852F4C"/>
    <w:rsid w:val="00887BB0"/>
    <w:rsid w:val="00896809"/>
    <w:rsid w:val="008A2B7E"/>
    <w:rsid w:val="008A796A"/>
    <w:rsid w:val="008D71BC"/>
    <w:rsid w:val="008E7730"/>
    <w:rsid w:val="009059A5"/>
    <w:rsid w:val="00907F82"/>
    <w:rsid w:val="00914495"/>
    <w:rsid w:val="0091614F"/>
    <w:rsid w:val="00920E32"/>
    <w:rsid w:val="00923D57"/>
    <w:rsid w:val="00925984"/>
    <w:rsid w:val="00931345"/>
    <w:rsid w:val="0093389B"/>
    <w:rsid w:val="009500EE"/>
    <w:rsid w:val="00953BEA"/>
    <w:rsid w:val="00957061"/>
    <w:rsid w:val="009737B0"/>
    <w:rsid w:val="00975127"/>
    <w:rsid w:val="00996DDF"/>
    <w:rsid w:val="009B011E"/>
    <w:rsid w:val="009E553C"/>
    <w:rsid w:val="009F41A2"/>
    <w:rsid w:val="00A12187"/>
    <w:rsid w:val="00A342D6"/>
    <w:rsid w:val="00A50A4E"/>
    <w:rsid w:val="00A530BD"/>
    <w:rsid w:val="00A57F3A"/>
    <w:rsid w:val="00A67D93"/>
    <w:rsid w:val="00A92DFF"/>
    <w:rsid w:val="00A96680"/>
    <w:rsid w:val="00AB3427"/>
    <w:rsid w:val="00AB6831"/>
    <w:rsid w:val="00AC0040"/>
    <w:rsid w:val="00AD01ED"/>
    <w:rsid w:val="00AD0A54"/>
    <w:rsid w:val="00AE23A0"/>
    <w:rsid w:val="00AE35A7"/>
    <w:rsid w:val="00AF55D5"/>
    <w:rsid w:val="00B11207"/>
    <w:rsid w:val="00B202A4"/>
    <w:rsid w:val="00B46A6F"/>
    <w:rsid w:val="00B66F9E"/>
    <w:rsid w:val="00B843E3"/>
    <w:rsid w:val="00BA3CC7"/>
    <w:rsid w:val="00BB5D6D"/>
    <w:rsid w:val="00C11737"/>
    <w:rsid w:val="00C23772"/>
    <w:rsid w:val="00C27281"/>
    <w:rsid w:val="00C54405"/>
    <w:rsid w:val="00C6710D"/>
    <w:rsid w:val="00C73B29"/>
    <w:rsid w:val="00C82853"/>
    <w:rsid w:val="00C847A5"/>
    <w:rsid w:val="00C852B8"/>
    <w:rsid w:val="00CA7080"/>
    <w:rsid w:val="00CB2DD8"/>
    <w:rsid w:val="00CD31D4"/>
    <w:rsid w:val="00CD76EA"/>
    <w:rsid w:val="00CF4572"/>
    <w:rsid w:val="00D73541"/>
    <w:rsid w:val="00D84A64"/>
    <w:rsid w:val="00D9390C"/>
    <w:rsid w:val="00DB2E3B"/>
    <w:rsid w:val="00DC10FC"/>
    <w:rsid w:val="00DC2182"/>
    <w:rsid w:val="00DE17B7"/>
    <w:rsid w:val="00DF4D03"/>
    <w:rsid w:val="00DF5B23"/>
    <w:rsid w:val="00E0464C"/>
    <w:rsid w:val="00E13067"/>
    <w:rsid w:val="00E60B5D"/>
    <w:rsid w:val="00E72841"/>
    <w:rsid w:val="00E7326A"/>
    <w:rsid w:val="00E76407"/>
    <w:rsid w:val="00E84A1F"/>
    <w:rsid w:val="00E97244"/>
    <w:rsid w:val="00EA0647"/>
    <w:rsid w:val="00EA34DB"/>
    <w:rsid w:val="00EB12ED"/>
    <w:rsid w:val="00EB4092"/>
    <w:rsid w:val="00EC7DE3"/>
    <w:rsid w:val="00ED3604"/>
    <w:rsid w:val="00EE4CD5"/>
    <w:rsid w:val="00F11003"/>
    <w:rsid w:val="00F327F6"/>
    <w:rsid w:val="00F514E7"/>
    <w:rsid w:val="00F9081C"/>
    <w:rsid w:val="00F9359B"/>
    <w:rsid w:val="00FA340A"/>
    <w:rsid w:val="00FB1F18"/>
    <w:rsid w:val="00FD107C"/>
    <w:rsid w:val="00FD623D"/>
    <w:rsid w:val="00FE7780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A228A"/>
  <w15:chartTrackingRefBased/>
  <w15:docId w15:val="{17E59D4E-01FE-4552-954F-945AA046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C2A"/>
  </w:style>
  <w:style w:type="paragraph" w:styleId="Heading1">
    <w:name w:val="heading 1"/>
    <w:basedOn w:val="Normal"/>
    <w:next w:val="Normal"/>
    <w:link w:val="Heading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2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8A2B7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B7E"/>
  </w:style>
  <w:style w:type="paragraph" w:styleId="Footer">
    <w:name w:val="footer"/>
    <w:basedOn w:val="Normal"/>
    <w:link w:val="Footer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B7E"/>
  </w:style>
  <w:style w:type="character" w:customStyle="1" w:styleId="Heading1Char">
    <w:name w:val="Heading 1 Char"/>
    <w:basedOn w:val="DefaultParagraphFont"/>
    <w:link w:val="Heading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081"/>
    <w:rPr>
      <w:color w:val="2F5496" w:themeColor="accent1" w:themeShade="BF"/>
      <w:u w:val="none"/>
    </w:rPr>
  </w:style>
  <w:style w:type="paragraph" w:customStyle="1" w:styleId="Header1inhoudsopave">
    <w:name w:val="Header 1 (inhoudsopave)"/>
    <w:basedOn w:val="NoSpacing"/>
    <w:next w:val="Normal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Heading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A2EE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342D6"/>
    <w:rPr>
      <w:color w:val="808080"/>
    </w:rPr>
  </w:style>
  <w:style w:type="table" w:styleId="GridTable4-Accent5">
    <w:name w:val="Grid Table 4 Accent 5"/>
    <w:basedOn w:val="TableNorma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162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CA7080"/>
    <w:pPr>
      <w:spacing w:after="0"/>
    </w:pPr>
  </w:style>
  <w:style w:type="paragraph" w:styleId="Caption">
    <w:name w:val="caption"/>
    <w:basedOn w:val="Normal"/>
    <w:next w:val="Normal"/>
    <w:uiPriority w:val="35"/>
    <w:unhideWhenUsed/>
    <w:qFormat/>
    <w:rsid w:val="009570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stTable4">
    <w:name w:val="List Table 4"/>
    <w:basedOn w:val="TableNormal"/>
    <w:uiPriority w:val="49"/>
    <w:rsid w:val="006A4AE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A60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6081"/>
    <w:rPr>
      <w:color w:val="2F5496" w:themeColor="accent1" w:themeShade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9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ites.google.com/view/rijnijssel-ao/sjablonen/25187/kerntaak-1-k1/werkproces-1-2?authuser=0" TargetMode="Externa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sites.google.com/view/rijnijssel-ao/sjablonen/25187/algemeen?authuser=0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ites.google.com/view/rijnijssel-ao/sjablonen/25187/algemeen?authuser=0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sites.google.com/view/rijnijssel-ao/sjablonen/25187/kerntaak-1-k1/werkproces-1-2?authuser=0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ites.google.com/view/rijnijssel-ao/sjablonen/25187/kerntaak-1-k1/werkproces-1-2?authuser=0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en\Desktop\25187-sjablonen-master\25187-sjablonen-master\Kerntaak%201%20-%20Levert%20een%20bijdrage%20aan%20het%20ontwikkeltraject\Werkproces%202%20-%20Levert%20een%20bijdrage%20aan%20het%20projectplan\B1K1W2_PP_Project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B8971AF6D74710909FB092FDB12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32F0A-9691-4C2D-9EFE-EB9572C7C20D}"/>
      </w:docPartPr>
      <w:docPartBody>
        <w:p w:rsidR="00A414E2" w:rsidRDefault="00774F4F">
          <w:pPr>
            <w:pStyle w:val="CEB8971AF6D74710909FB092FDB123E5"/>
          </w:pPr>
          <w:r w:rsidRPr="00F166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1DDA5D05414ABCA8939C2087A81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5606D-8433-40A2-8875-79FE3B63E3DE}"/>
      </w:docPartPr>
      <w:docPartBody>
        <w:p w:rsidR="00A414E2" w:rsidRDefault="00774F4F">
          <w:pPr>
            <w:pStyle w:val="631DDA5D05414ABCA8939C2087A8163B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15CE35FC1F447EA1C6B7565B2A5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8FB77-4CD6-4E5E-A356-DE8FDC0A61E9}"/>
      </w:docPartPr>
      <w:docPartBody>
        <w:p w:rsidR="00A414E2" w:rsidRDefault="00774F4F">
          <w:pPr>
            <w:pStyle w:val="1E15CE35FC1F447EA1C6B7565B2A5AD0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D5E2A3E6974B049A35B0754EA87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0CB9E-8CD7-4BDC-A027-8DE3415C0518}"/>
      </w:docPartPr>
      <w:docPartBody>
        <w:p w:rsidR="00A414E2" w:rsidRDefault="00774F4F">
          <w:pPr>
            <w:pStyle w:val="F0D5E2A3E6974B049A35B0754EA8772A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6B49329CA7405EA3C3582278B4B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F1DEA-AB05-45B8-8045-45CDC271A80A}"/>
      </w:docPartPr>
      <w:docPartBody>
        <w:p w:rsidR="00A414E2" w:rsidRDefault="00774F4F">
          <w:pPr>
            <w:pStyle w:val="956B49329CA7405EA3C3582278B4B5EB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1FFD4297624C609616C885E9FC0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62B83-7C94-4A00-A894-F994D4237E5B}"/>
      </w:docPartPr>
      <w:docPartBody>
        <w:p w:rsidR="00A414E2" w:rsidRDefault="00774F4F">
          <w:pPr>
            <w:pStyle w:val="991FFD4297624C609616C885E9FC0C60"/>
          </w:pPr>
          <w:r w:rsidRPr="00570C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A7F8482C114C0EB3DBE1AAE1E4F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0B02F-00E5-4C5B-BAD4-85C7F238FF59}"/>
      </w:docPartPr>
      <w:docPartBody>
        <w:p w:rsidR="00A414E2" w:rsidRDefault="002C1C41" w:rsidP="002C1C41">
          <w:pPr>
            <w:pStyle w:val="7CA7F8482C114C0EB3DBE1AAE1E4F5D1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D8027917EB4AACA969C5352BF23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3ACE9-A35A-47BF-8033-3993845E61C9}"/>
      </w:docPartPr>
      <w:docPartBody>
        <w:p w:rsidR="00A414E2" w:rsidRDefault="002C1C41" w:rsidP="002C1C41">
          <w:pPr>
            <w:pStyle w:val="2BD8027917EB4AACA969C5352BF2367E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F227C2993E4B648266FE8030F21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08232-EDDE-4B6B-ACC4-E8FD5CB25CA3}"/>
      </w:docPartPr>
      <w:docPartBody>
        <w:p w:rsidR="00A414E2" w:rsidRDefault="002C1C41" w:rsidP="002C1C41">
          <w:pPr>
            <w:pStyle w:val="39F227C2993E4B648266FE8030F21C31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837164278B4FD98E5ADB0F7112C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74CC1-46B3-4ADD-909A-AAFD4210C554}"/>
      </w:docPartPr>
      <w:docPartBody>
        <w:p w:rsidR="00A414E2" w:rsidRDefault="002C1C41" w:rsidP="002C1C41">
          <w:pPr>
            <w:pStyle w:val="9F837164278B4FD98E5ADB0F7112CA23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1F28E7565F476D83F3084173259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975F5-C6D4-4B1D-A3A9-5D5562ACF37D}"/>
      </w:docPartPr>
      <w:docPartBody>
        <w:p w:rsidR="00A414E2" w:rsidRDefault="002C1C41" w:rsidP="002C1C41">
          <w:pPr>
            <w:pStyle w:val="0F1F28E7565F476D83F30841732595C3"/>
          </w:pPr>
          <w:r w:rsidRPr="00570CA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41"/>
    <w:rsid w:val="002C1C41"/>
    <w:rsid w:val="00774F4F"/>
    <w:rsid w:val="008F695C"/>
    <w:rsid w:val="00A414E2"/>
    <w:rsid w:val="00B5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1C41"/>
    <w:rPr>
      <w:color w:val="808080"/>
    </w:rPr>
  </w:style>
  <w:style w:type="paragraph" w:customStyle="1" w:styleId="CEB8971AF6D74710909FB092FDB123E5">
    <w:name w:val="CEB8971AF6D74710909FB092FDB123E5"/>
  </w:style>
  <w:style w:type="paragraph" w:customStyle="1" w:styleId="631DDA5D05414ABCA8939C2087A8163B">
    <w:name w:val="631DDA5D05414ABCA8939C2087A8163B"/>
  </w:style>
  <w:style w:type="paragraph" w:customStyle="1" w:styleId="1E15CE35FC1F447EA1C6B7565B2A5AD0">
    <w:name w:val="1E15CE35FC1F447EA1C6B7565B2A5AD0"/>
  </w:style>
  <w:style w:type="paragraph" w:customStyle="1" w:styleId="F0D5E2A3E6974B049A35B0754EA8772A">
    <w:name w:val="F0D5E2A3E6974B049A35B0754EA8772A"/>
  </w:style>
  <w:style w:type="paragraph" w:customStyle="1" w:styleId="956B49329CA7405EA3C3582278B4B5EB">
    <w:name w:val="956B49329CA7405EA3C3582278B4B5EB"/>
  </w:style>
  <w:style w:type="paragraph" w:customStyle="1" w:styleId="991FFD4297624C609616C885E9FC0C60">
    <w:name w:val="991FFD4297624C609616C885E9FC0C60"/>
  </w:style>
  <w:style w:type="paragraph" w:customStyle="1" w:styleId="7CA7F8482C114C0EB3DBE1AAE1E4F5D1">
    <w:name w:val="7CA7F8482C114C0EB3DBE1AAE1E4F5D1"/>
    <w:rsid w:val="002C1C41"/>
  </w:style>
  <w:style w:type="paragraph" w:customStyle="1" w:styleId="2BD8027917EB4AACA969C5352BF2367E">
    <w:name w:val="2BD8027917EB4AACA969C5352BF2367E"/>
    <w:rsid w:val="002C1C41"/>
  </w:style>
  <w:style w:type="paragraph" w:customStyle="1" w:styleId="39F227C2993E4B648266FE8030F21C31">
    <w:name w:val="39F227C2993E4B648266FE8030F21C31"/>
    <w:rsid w:val="002C1C41"/>
  </w:style>
  <w:style w:type="paragraph" w:customStyle="1" w:styleId="9F837164278B4FD98E5ADB0F7112CA23">
    <w:name w:val="9F837164278B4FD98E5ADB0F7112CA23"/>
    <w:rsid w:val="002C1C41"/>
  </w:style>
  <w:style w:type="paragraph" w:customStyle="1" w:styleId="0F1F28E7565F476D83F30841732595C3">
    <w:name w:val="0F1F28E7565F476D83F30841732595C3"/>
    <w:rsid w:val="002C1C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890FD8E2AB6E4DAA8DE63570D6AFA3" ma:contentTypeVersion="8" ma:contentTypeDescription="Een nieuw document maken." ma:contentTypeScope="" ma:versionID="5b7fdcf29434dad92f0ac3a0dd293b1e">
  <xsd:schema xmlns:xsd="http://www.w3.org/2001/XMLSchema" xmlns:xs="http://www.w3.org/2001/XMLSchema" xmlns:p="http://schemas.microsoft.com/office/2006/metadata/properties" xmlns:ns2="45fa6d14-934b-44a0-9747-c035f1438e9b" xmlns:ns3="9b23f896-9a04-4114-b73b-55cbe372e205" targetNamespace="http://schemas.microsoft.com/office/2006/metadata/properties" ma:root="true" ma:fieldsID="30fa0da3bc8d4f53acf812560ee6efb4" ns2:_="" ns3:_="">
    <xsd:import namespace="45fa6d14-934b-44a0-9747-c035f1438e9b"/>
    <xsd:import namespace="9b23f896-9a04-4114-b73b-55cbe372e2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a6d14-934b-44a0-9747-c035f1438e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23f896-9a04-4114-b73b-55cbe372e2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B83769-B492-43A8-854A-903B4EA6D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a6d14-934b-44a0-9747-c035f1438e9b"/>
    <ds:schemaRef ds:uri="9b23f896-9a04-4114-b73b-55cbe372e2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A582E8-25F7-40B5-9A65-1CE56A7948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B1K1W2_PP_Project Plan.dotx</Template>
  <TotalTime>118</TotalTime>
  <Pages>7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Barend Noordhoff</dc:creator>
  <cp:keywords/>
  <dc:description/>
  <cp:lastModifiedBy>Noordhoff, Barend - Student Rijn IJssel</cp:lastModifiedBy>
  <cp:revision>41</cp:revision>
  <cp:lastPrinted>2018-09-01T10:46:00Z</cp:lastPrinted>
  <dcterms:created xsi:type="dcterms:W3CDTF">2021-09-22T11:42:00Z</dcterms:created>
  <dcterms:modified xsi:type="dcterms:W3CDTF">2021-09-22T13:42:00Z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0x010100A5890FD8E2AB6E4DAA8DE63570D6AFA3</vt:lpwstr>
  </property>
</Properties>
</file>