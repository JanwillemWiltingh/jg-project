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A46B" w14:textId="77777777" w:rsidR="594107B4" w:rsidRPr="008E3CC6" w:rsidRDefault="00BD3E33" w:rsidP="00AF55D5">
      <w:pPr>
        <w:pStyle w:val="Title"/>
      </w:pPr>
      <w:r>
        <w:fldChar w:fldCharType="begin"/>
      </w:r>
      <w:r>
        <w:instrText xml:space="preserve"> HYPERLINK "https://sites.google.com/view/rijnijssel-ao/sjablonen/25187/algemeen" \l "h.p_Ty7aduG2GfRB" </w:instrText>
      </w:r>
      <w:r>
        <w:fldChar w:fldCharType="separate"/>
      </w:r>
      <w:r w:rsidR="594107B4" w:rsidRPr="008E3CC6">
        <w:rPr>
          <w:rStyle w:val="Hyperlink"/>
        </w:rPr>
        <w:t>Pr</w:t>
      </w:r>
      <w:r w:rsidR="5E032A33" w:rsidRPr="008E3CC6">
        <w:rPr>
          <w:rStyle w:val="Hyperlink"/>
        </w:rPr>
        <w:t>ogramma van eisen</w:t>
      </w:r>
      <w:r>
        <w:rPr>
          <w:rStyle w:val="Hyperlink"/>
        </w:rPr>
        <w:fldChar w:fldCharType="end"/>
      </w:r>
    </w:p>
    <w:p w14:paraId="681E6F5D" w14:textId="5F45138D" w:rsidR="0004112B" w:rsidRPr="008E3CC6" w:rsidRDefault="00206D35" w:rsidP="0004112B">
      <w:r w:rsidRPr="008E3CC6">
        <w:t xml:space="preserve"> </w:t>
      </w:r>
      <w:sdt>
        <w:sdtPr>
          <w:alias w:val="Projectnaam"/>
          <w:tag w:val="Projectnaam"/>
          <w:id w:val="-914392091"/>
          <w:placeholder>
            <w:docPart w:val="209BB467461247C49A6932E721412005"/>
          </w:placeholder>
          <w:text/>
        </w:sdtPr>
        <w:sdtEndPr/>
        <w:sdtContent>
          <w:proofErr w:type="spellStart"/>
          <w:r w:rsidR="008E3CC6">
            <w:t>JG</w:t>
          </w:r>
          <w:r w:rsidR="00CA45E4">
            <w:t>Planning</w:t>
          </w:r>
          <w:proofErr w:type="spellEnd"/>
        </w:sdtContent>
      </w:sdt>
    </w:p>
    <w:p w14:paraId="72A34276" w14:textId="77777777" w:rsidR="008A2B7E" w:rsidRPr="008E3CC6" w:rsidRDefault="008A2B7E">
      <w:pPr>
        <w:pStyle w:val="Subtitle"/>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8E3CC6" w14:paraId="1B26E112" w14:textId="77777777" w:rsidTr="007E3D3E">
        <w:tc>
          <w:tcPr>
            <w:tcW w:w="1601" w:type="dxa"/>
          </w:tcPr>
          <w:p w14:paraId="7C39967C" w14:textId="77777777" w:rsidR="00D95726" w:rsidRPr="00145DB2" w:rsidRDefault="00D95726" w:rsidP="004E636C">
            <w:pPr>
              <w:pStyle w:val="NoSpacing"/>
            </w:pPr>
            <w:r w:rsidRPr="00145DB2">
              <w:t>Leereenheid:</w:t>
            </w:r>
          </w:p>
        </w:tc>
        <w:bookmarkStart w:id="0" w:name="Leereenheid"/>
        <w:tc>
          <w:tcPr>
            <w:tcW w:w="4652" w:type="dxa"/>
          </w:tcPr>
          <w:p w14:paraId="484F095C" w14:textId="158A83F0" w:rsidR="00D95726" w:rsidRPr="006A0DB6" w:rsidRDefault="009A3A2C" w:rsidP="004E636C">
            <w:pPr>
              <w:pStyle w:val="NoSpacing"/>
              <w:rPr>
                <w:lang w:val="en-GB"/>
              </w:rPr>
            </w:pPr>
            <w:sdt>
              <w:sdtPr>
                <w:alias w:val="Naam van leereenheid"/>
                <w:tag w:val="LEname"/>
                <w:id w:val="44343546"/>
                <w:placeholder>
                  <w:docPart w:val="837F14AC3C884AC699FB36729FE80A84"/>
                </w:placeholder>
                <w:text/>
              </w:sdtPr>
              <w:sdtEndPr/>
              <w:sdtContent>
                <w:r w:rsidR="008E3CC6">
                  <w:t>BPV</w:t>
                </w:r>
              </w:sdtContent>
            </w:sdt>
            <w:bookmarkEnd w:id="0"/>
          </w:p>
        </w:tc>
      </w:tr>
      <w:tr w:rsidR="00D95726" w:rsidRPr="008E3CC6" w14:paraId="19FF0972" w14:textId="77777777" w:rsidTr="007E3D3E">
        <w:tc>
          <w:tcPr>
            <w:tcW w:w="1601" w:type="dxa"/>
          </w:tcPr>
          <w:p w14:paraId="3D95306D" w14:textId="77777777" w:rsidR="00D95726" w:rsidRPr="00145DB2" w:rsidRDefault="00D95726" w:rsidP="004E636C">
            <w:pPr>
              <w:pStyle w:val="NoSpacing"/>
            </w:pPr>
            <w:r w:rsidRPr="00145DB2">
              <w:t>Versienummer:</w:t>
            </w:r>
          </w:p>
        </w:tc>
        <w:bookmarkStart w:id="1" w:name="Versienummer"/>
        <w:tc>
          <w:tcPr>
            <w:tcW w:w="4652" w:type="dxa"/>
          </w:tcPr>
          <w:p w14:paraId="1F6FAAFA" w14:textId="0E8884BE" w:rsidR="00D95726" w:rsidRPr="006A0DB6" w:rsidRDefault="009A3A2C" w:rsidP="004E636C">
            <w:pPr>
              <w:pStyle w:val="NoSpacing"/>
              <w:rPr>
                <w:lang w:val="en-GB"/>
              </w:rPr>
            </w:pPr>
            <w:sdt>
              <w:sdtPr>
                <w:alias w:val="Versienummer"/>
                <w:tag w:val="Version"/>
                <w:id w:val="-193926220"/>
                <w:placeholder>
                  <w:docPart w:val="ECFAAEC3374549FB944BE72E7B8AD886"/>
                </w:placeholder>
                <w:text/>
              </w:sdtPr>
              <w:sdtEndPr/>
              <w:sdtContent>
                <w:r w:rsidR="00DF5A47">
                  <w:t>4</w:t>
                </w:r>
                <w:r w:rsidR="008E3CC6">
                  <w:t>.0</w:t>
                </w:r>
              </w:sdtContent>
            </w:sdt>
            <w:bookmarkEnd w:id="1"/>
          </w:p>
        </w:tc>
      </w:tr>
      <w:tr w:rsidR="00D95726" w:rsidRPr="008E3CC6" w14:paraId="565D17F6" w14:textId="77777777" w:rsidTr="007E3D3E">
        <w:tc>
          <w:tcPr>
            <w:tcW w:w="1601" w:type="dxa"/>
          </w:tcPr>
          <w:p w14:paraId="681A1EF9" w14:textId="77777777" w:rsidR="00D95726" w:rsidRPr="00145DB2" w:rsidRDefault="00D95726" w:rsidP="004E636C">
            <w:pPr>
              <w:pStyle w:val="NoSpacing"/>
            </w:pPr>
            <w:r w:rsidRPr="00145DB2">
              <w:t>Auteur(s):</w:t>
            </w:r>
          </w:p>
        </w:tc>
        <w:bookmarkStart w:id="2" w:name="Auteurs"/>
        <w:tc>
          <w:tcPr>
            <w:tcW w:w="4652" w:type="dxa"/>
          </w:tcPr>
          <w:p w14:paraId="4D231803" w14:textId="07C60791" w:rsidR="00D95726" w:rsidRPr="006A0DB6" w:rsidRDefault="009A3A2C" w:rsidP="004E636C">
            <w:pPr>
              <w:pStyle w:val="NoSpacing"/>
              <w:rPr>
                <w:lang w:val="en-GB"/>
              </w:rPr>
            </w:pPr>
            <w:sdt>
              <w:sdtPr>
                <w:alias w:val="Naam van de auteur"/>
                <w:tag w:val="Authors"/>
                <w:id w:val="1931920483"/>
                <w:placeholder>
                  <w:docPart w:val="09D45AD0B0E2494EB263EF669D1DCC03"/>
                </w:placeholder>
                <w:text/>
              </w:sdtPr>
              <w:sdtEndPr/>
              <w:sdtContent>
                <w:r w:rsidR="008E3CC6">
                  <w:t>Robert Polman, Barend Noordhoff</w:t>
                </w:r>
                <w:r w:rsidR="00933CE7">
                  <w:t>, Jan-Willem Wiltingh</w:t>
                </w:r>
              </w:sdtContent>
            </w:sdt>
            <w:bookmarkEnd w:id="2"/>
          </w:p>
        </w:tc>
      </w:tr>
      <w:tr w:rsidR="00D95726" w:rsidRPr="008E3CC6" w14:paraId="2FB9D7C1" w14:textId="77777777" w:rsidTr="007E3D3E">
        <w:tc>
          <w:tcPr>
            <w:tcW w:w="1601" w:type="dxa"/>
          </w:tcPr>
          <w:p w14:paraId="4C6D0F49" w14:textId="77777777" w:rsidR="00D95726" w:rsidRPr="00145DB2" w:rsidRDefault="00D95726" w:rsidP="004E636C">
            <w:pPr>
              <w:pStyle w:val="NoSpacing"/>
            </w:pPr>
            <w:r w:rsidRPr="00145DB2">
              <w:t>Datum:</w:t>
            </w:r>
          </w:p>
        </w:tc>
        <w:tc>
          <w:tcPr>
            <w:tcW w:w="4652" w:type="dxa"/>
          </w:tcPr>
          <w:p w14:paraId="0EF031F9" w14:textId="2936B026" w:rsidR="00D95726" w:rsidRPr="006A0DB6" w:rsidRDefault="009A3A2C" w:rsidP="004E636C">
            <w:pPr>
              <w:pStyle w:val="NoSpacing"/>
              <w:rPr>
                <w:lang w:val="en-GB"/>
              </w:rPr>
            </w:pPr>
            <w:sdt>
              <w:sdtPr>
                <w:alias w:val="Datum"/>
                <w:tag w:val="Date"/>
                <w:id w:val="-1127611690"/>
                <w:placeholder>
                  <w:docPart w:val="7683840D98BF4C92B348F6B367AFED7C"/>
                </w:placeholder>
                <w:text/>
              </w:sdtPr>
              <w:sdtEndPr/>
              <w:sdtContent>
                <w:r w:rsidR="00DF5A47">
                  <w:t>2021-11-05</w:t>
                </w:r>
              </w:sdtContent>
            </w:sdt>
          </w:p>
        </w:tc>
      </w:tr>
    </w:tbl>
    <w:p w14:paraId="0796C6BB" w14:textId="32A40682" w:rsidR="00906C51" w:rsidRPr="008E3CC6" w:rsidRDefault="00D95726">
      <w:pPr>
        <w:rPr>
          <w:noProof/>
        </w:rPr>
      </w:pPr>
      <w:r w:rsidRPr="008E3CC6">
        <w:rPr>
          <w:noProof/>
          <w:lang w:val="en-GB"/>
        </w:rPr>
        <mc:AlternateContent>
          <mc:Choice Requires="wps">
            <w:drawing>
              <wp:anchor distT="45720" distB="45720" distL="114300" distR="114300" simplePos="0" relativeHeight="251669504" behindDoc="1" locked="0" layoutInCell="1" allowOverlap="1" wp14:anchorId="0112F5FB" wp14:editId="4F7360CB">
                <wp:simplePos x="0" y="0"/>
                <wp:positionH relativeFrom="page">
                  <wp:posOffset>4908430</wp:posOffset>
                </wp:positionH>
                <wp:positionV relativeFrom="paragraph">
                  <wp:posOffset>7412607</wp:posOffset>
                </wp:positionV>
                <wp:extent cx="2441276" cy="992037"/>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276" cy="992037"/>
                        </a:xfrm>
                        <a:prstGeom prst="rect">
                          <a:avLst/>
                        </a:prstGeom>
                        <a:solidFill>
                          <a:srgbClr val="FFFFFF"/>
                        </a:solidFill>
                        <a:ln w="9525">
                          <a:noFill/>
                          <a:miter lim="800000"/>
                          <a:headEnd/>
                          <a:tailEnd/>
                        </a:ln>
                      </wps:spPr>
                      <wps:txbx>
                        <w:txbxContent>
                          <w:p w14:paraId="1E4B0CC9"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0364D97"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12F5FB" id="_x0000_t202" coordsize="21600,21600" o:spt="202" path="m,l,21600r21600,l21600,xe">
                <v:stroke joinstyle="miter"/>
                <v:path gradientshapeok="t" o:connecttype="rect"/>
              </v:shapetype>
              <v:shape id="Text Box 2" o:spid="_x0000_s1026" type="#_x0000_t202" style="position:absolute;margin-left:386.5pt;margin-top:583.65pt;width:192.25pt;height:78.1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04nIA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" stroked="f">
                <v:textbox>
                  <w:txbxContent>
                    <w:p w14:paraId="1E4B0CC9"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0364D97"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906C51" w:rsidRPr="008E3CC6">
        <w:rPr>
          <w:lang w:val="en-GB"/>
        </w:rPr>
        <w:br w:type="page"/>
      </w:r>
    </w:p>
    <w:bookmarkStart w:id="3" w:name="_Hlk525635346"/>
    <w:p w14:paraId="3E52AF94" w14:textId="77777777" w:rsidR="008A2B7E" w:rsidRPr="00145DB2" w:rsidRDefault="00CF6CBE" w:rsidP="008A2B7E">
      <w:pPr>
        <w:pStyle w:val="Heading1"/>
      </w:pPr>
      <w:r>
        <w:lastRenderedPageBreak/>
        <w:fldChar w:fldCharType="begin"/>
      </w:r>
      <w:r>
        <w:instrText xml:space="preserve"> HYPERLINK "https://sites.google.com/view/rijnijssel-ao/sjablonen/25187/algemeen" \l "h.p_eKG6nG44Kd0X" </w:instrText>
      </w:r>
      <w:r>
        <w:fldChar w:fldCharType="separate"/>
      </w:r>
      <w:bookmarkStart w:id="4" w:name="_Toc25178447"/>
      <w:r w:rsidR="008A2B7E" w:rsidRPr="00CF6CBE">
        <w:rPr>
          <w:rStyle w:val="Hyperlink"/>
        </w:rPr>
        <w:t>Versiebeheer</w:t>
      </w:r>
      <w:bookmarkEnd w:id="4"/>
      <w:r>
        <w:fldChar w:fldCharType="end"/>
      </w:r>
    </w:p>
    <w:p w14:paraId="05268AB9"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3341"/>
        <w:gridCol w:w="3960"/>
      </w:tblGrid>
      <w:tr w:rsidR="008A2B7E" w:rsidRPr="00145DB2" w14:paraId="774D8255" w14:textId="77777777" w:rsidTr="00933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2A49966" w14:textId="77777777" w:rsidR="008A2B7E" w:rsidRPr="00145DB2" w:rsidRDefault="008A2B7E" w:rsidP="00AF55D5">
            <w:pPr>
              <w:pStyle w:val="NoSpacing"/>
            </w:pPr>
            <w:r w:rsidRPr="00145DB2">
              <w:t>Datum</w:t>
            </w:r>
          </w:p>
        </w:tc>
        <w:tc>
          <w:tcPr>
            <w:tcW w:w="788" w:type="dxa"/>
          </w:tcPr>
          <w:p w14:paraId="6F9DAEC0"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3341" w:type="dxa"/>
          </w:tcPr>
          <w:p w14:paraId="0F45EDA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Wie</w:t>
            </w:r>
          </w:p>
        </w:tc>
        <w:tc>
          <w:tcPr>
            <w:tcW w:w="3960" w:type="dxa"/>
          </w:tcPr>
          <w:p w14:paraId="08BA8A04"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324EDA34" w14:textId="77777777" w:rsidTr="00933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8DF0A2" w14:textId="27CE8656" w:rsidR="008A2B7E" w:rsidRPr="00145DB2" w:rsidRDefault="00933CE7" w:rsidP="00AF55D5">
            <w:pPr>
              <w:pStyle w:val="NoSpacing"/>
              <w:jc w:val="center"/>
              <w:rPr>
                <w:b w:val="0"/>
              </w:rPr>
            </w:pPr>
            <w:r>
              <w:rPr>
                <w:b w:val="0"/>
              </w:rPr>
              <w:t>2021</w:t>
            </w:r>
            <w:r w:rsidR="00B843E3" w:rsidRPr="00145DB2">
              <w:rPr>
                <w:b w:val="0"/>
              </w:rPr>
              <w:t>-</w:t>
            </w:r>
            <w:r>
              <w:rPr>
                <w:b w:val="0"/>
              </w:rPr>
              <w:t>09</w:t>
            </w:r>
            <w:r w:rsidR="00B843E3" w:rsidRPr="00145DB2">
              <w:rPr>
                <w:b w:val="0"/>
              </w:rPr>
              <w:t>-</w:t>
            </w:r>
            <w:r>
              <w:rPr>
                <w:b w:val="0"/>
              </w:rPr>
              <w:t>22</w:t>
            </w:r>
          </w:p>
        </w:tc>
        <w:tc>
          <w:tcPr>
            <w:tcW w:w="788" w:type="dxa"/>
          </w:tcPr>
          <w:p w14:paraId="27557D80" w14:textId="23ADCCC0" w:rsidR="008A2B7E" w:rsidRPr="00145DB2" w:rsidRDefault="00933CE7"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3341" w:type="dxa"/>
          </w:tcPr>
          <w:p w14:paraId="15BC5AB7" w14:textId="108CC95F" w:rsidR="008A2B7E" w:rsidRPr="00145DB2" w:rsidRDefault="009A3A2C" w:rsidP="008A2B7E">
            <w:pPr>
              <w:pStyle w:val="NoSpacing"/>
              <w:cnfStyle w:val="000000100000" w:firstRow="0" w:lastRow="0" w:firstColumn="0" w:lastColumn="0" w:oddVBand="0" w:evenVBand="0" w:oddHBand="1" w:evenHBand="0" w:firstRowFirstColumn="0" w:firstRowLastColumn="0" w:lastRowFirstColumn="0" w:lastRowLastColumn="0"/>
            </w:pPr>
            <w:sdt>
              <w:sdtPr>
                <w:alias w:val="Naam van de auteur"/>
                <w:tag w:val="Authors"/>
                <w:id w:val="-360523648"/>
                <w:placeholder>
                  <w:docPart w:val="D7DC26782C954F8ABEE8747E4DFE47C7"/>
                </w:placeholder>
                <w:text/>
              </w:sdtPr>
              <w:sdtEndPr/>
              <w:sdtContent>
                <w:r w:rsidR="00933CE7">
                  <w:t>Robert Polman, Barend Noordhoff, Jan-Willem Wiltingh</w:t>
                </w:r>
              </w:sdtContent>
            </w:sdt>
          </w:p>
        </w:tc>
        <w:tc>
          <w:tcPr>
            <w:tcW w:w="3960" w:type="dxa"/>
          </w:tcPr>
          <w:p w14:paraId="75F0CF55" w14:textId="63B1763A" w:rsidR="008A2B7E" w:rsidRPr="00145DB2" w:rsidRDefault="00933CE7"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145DB2" w14:paraId="5E022B22" w14:textId="77777777" w:rsidTr="00933CE7">
        <w:tc>
          <w:tcPr>
            <w:cnfStyle w:val="001000000000" w:firstRow="0" w:lastRow="0" w:firstColumn="1" w:lastColumn="0" w:oddVBand="0" w:evenVBand="0" w:oddHBand="0" w:evenHBand="0" w:firstRowFirstColumn="0" w:firstRowLastColumn="0" w:lastRowFirstColumn="0" w:lastRowLastColumn="0"/>
            <w:tcW w:w="1356" w:type="dxa"/>
          </w:tcPr>
          <w:p w14:paraId="1615CD24" w14:textId="708FC1F3" w:rsidR="008A2B7E" w:rsidRPr="00145DB2" w:rsidRDefault="00CA45E4" w:rsidP="00AF55D5">
            <w:pPr>
              <w:pStyle w:val="NoSpacing"/>
              <w:jc w:val="center"/>
              <w:rPr>
                <w:b w:val="0"/>
              </w:rPr>
            </w:pPr>
            <w:r>
              <w:rPr>
                <w:b w:val="0"/>
              </w:rPr>
              <w:t>2021-09-24</w:t>
            </w:r>
          </w:p>
        </w:tc>
        <w:tc>
          <w:tcPr>
            <w:tcW w:w="788" w:type="dxa"/>
          </w:tcPr>
          <w:p w14:paraId="5D6BA628" w14:textId="5D7A12B7" w:rsidR="008A2B7E" w:rsidRPr="00145DB2" w:rsidRDefault="00CA45E4" w:rsidP="008748A0">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3341" w:type="dxa"/>
          </w:tcPr>
          <w:p w14:paraId="05D242B2" w14:textId="44F0152F" w:rsidR="008A2B7E" w:rsidRPr="00145DB2" w:rsidRDefault="00CA45E4" w:rsidP="008A2B7E">
            <w:pPr>
              <w:pStyle w:val="NoSpacing"/>
              <w:cnfStyle w:val="000000000000" w:firstRow="0" w:lastRow="0" w:firstColumn="0" w:lastColumn="0" w:oddVBand="0" w:evenVBand="0" w:oddHBand="0" w:evenHBand="0" w:firstRowFirstColumn="0" w:firstRowLastColumn="0" w:lastRowFirstColumn="0" w:lastRowLastColumn="0"/>
            </w:pPr>
            <w:r>
              <w:t>Jan-Willem Wiltingh</w:t>
            </w:r>
          </w:p>
        </w:tc>
        <w:tc>
          <w:tcPr>
            <w:tcW w:w="3960" w:type="dxa"/>
          </w:tcPr>
          <w:p w14:paraId="6E556B4C" w14:textId="6A69E715" w:rsidR="008A2B7E" w:rsidRPr="00145DB2" w:rsidRDefault="00CA45E4" w:rsidP="008A2B7E">
            <w:pPr>
              <w:pStyle w:val="NoSpacing"/>
              <w:cnfStyle w:val="000000000000" w:firstRow="0" w:lastRow="0" w:firstColumn="0" w:lastColumn="0" w:oddVBand="0" w:evenVBand="0" w:oddHBand="0" w:evenHBand="0" w:firstRowFirstColumn="0" w:firstRowLastColumn="0" w:lastRowFirstColumn="0" w:lastRowLastColumn="0"/>
            </w:pPr>
            <w:r>
              <w:t>Datum en Project naam corrigeren</w:t>
            </w:r>
          </w:p>
        </w:tc>
      </w:tr>
      <w:tr w:rsidR="008A2B7E" w:rsidRPr="00145DB2" w14:paraId="704AD080" w14:textId="77777777" w:rsidTr="00933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43DA02E" w14:textId="6EAB4E27" w:rsidR="008A2B7E" w:rsidRPr="00145DB2" w:rsidRDefault="008748A0" w:rsidP="00AF55D5">
            <w:pPr>
              <w:pStyle w:val="NoSpacing"/>
              <w:jc w:val="center"/>
              <w:rPr>
                <w:b w:val="0"/>
              </w:rPr>
            </w:pPr>
            <w:r>
              <w:rPr>
                <w:b w:val="0"/>
              </w:rPr>
              <w:t>2021-10-29</w:t>
            </w:r>
          </w:p>
        </w:tc>
        <w:tc>
          <w:tcPr>
            <w:tcW w:w="788" w:type="dxa"/>
          </w:tcPr>
          <w:p w14:paraId="1B36BC9C" w14:textId="2B1857BE" w:rsidR="008A2B7E" w:rsidRPr="00145DB2" w:rsidRDefault="008748A0" w:rsidP="00AF55D5">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3341" w:type="dxa"/>
          </w:tcPr>
          <w:p w14:paraId="1DEE737B" w14:textId="6FBDDD46" w:rsidR="008A2B7E" w:rsidRPr="00145DB2" w:rsidRDefault="008748A0"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3960" w:type="dxa"/>
          </w:tcPr>
          <w:p w14:paraId="5FD1021C" w14:textId="5DCD3787" w:rsidR="008A2B7E" w:rsidRPr="00145DB2" w:rsidRDefault="008748A0" w:rsidP="008A2B7E">
            <w:pPr>
              <w:pStyle w:val="NoSpacing"/>
              <w:cnfStyle w:val="000000100000" w:firstRow="0" w:lastRow="0" w:firstColumn="0" w:lastColumn="0" w:oddVBand="0" w:evenVBand="0" w:oddHBand="1" w:evenHBand="0" w:firstRowFirstColumn="0" w:firstRowLastColumn="0" w:lastRowFirstColumn="0" w:lastRowLastColumn="0"/>
            </w:pPr>
            <w:r>
              <w:t>Feedback eindelijk verwerken</w:t>
            </w:r>
          </w:p>
        </w:tc>
      </w:tr>
      <w:tr w:rsidR="008A2B7E" w:rsidRPr="00145DB2" w14:paraId="35467D4E" w14:textId="77777777" w:rsidTr="00933CE7">
        <w:tc>
          <w:tcPr>
            <w:cnfStyle w:val="001000000000" w:firstRow="0" w:lastRow="0" w:firstColumn="1" w:lastColumn="0" w:oddVBand="0" w:evenVBand="0" w:oddHBand="0" w:evenHBand="0" w:firstRowFirstColumn="0" w:firstRowLastColumn="0" w:lastRowFirstColumn="0" w:lastRowLastColumn="0"/>
            <w:tcW w:w="1356" w:type="dxa"/>
          </w:tcPr>
          <w:p w14:paraId="012DA0A9" w14:textId="1C3B6813" w:rsidR="008A2B7E" w:rsidRPr="00145DB2" w:rsidRDefault="00517D2F" w:rsidP="00AF55D5">
            <w:pPr>
              <w:pStyle w:val="NoSpacing"/>
              <w:jc w:val="center"/>
              <w:rPr>
                <w:b w:val="0"/>
              </w:rPr>
            </w:pPr>
            <w:r>
              <w:rPr>
                <w:b w:val="0"/>
              </w:rPr>
              <w:t>2021-11-05</w:t>
            </w:r>
          </w:p>
        </w:tc>
        <w:tc>
          <w:tcPr>
            <w:tcW w:w="788" w:type="dxa"/>
          </w:tcPr>
          <w:p w14:paraId="4E792512" w14:textId="4914400C" w:rsidR="008A2B7E" w:rsidRPr="00145DB2" w:rsidRDefault="00517D2F" w:rsidP="00AF55D5">
            <w:pPr>
              <w:pStyle w:val="NoSpacing"/>
              <w:jc w:val="center"/>
              <w:cnfStyle w:val="000000000000" w:firstRow="0" w:lastRow="0" w:firstColumn="0" w:lastColumn="0" w:oddVBand="0" w:evenVBand="0" w:oddHBand="0" w:evenHBand="0" w:firstRowFirstColumn="0" w:firstRowLastColumn="0" w:lastRowFirstColumn="0" w:lastRowLastColumn="0"/>
            </w:pPr>
            <w:r>
              <w:t>4.0</w:t>
            </w:r>
          </w:p>
        </w:tc>
        <w:tc>
          <w:tcPr>
            <w:tcW w:w="3341" w:type="dxa"/>
          </w:tcPr>
          <w:p w14:paraId="18900DCB" w14:textId="35132DE4" w:rsidR="008A2B7E" w:rsidRPr="00145DB2" w:rsidRDefault="00517D2F" w:rsidP="008A2B7E">
            <w:pPr>
              <w:pStyle w:val="NoSpacing"/>
              <w:cnfStyle w:val="000000000000" w:firstRow="0" w:lastRow="0" w:firstColumn="0" w:lastColumn="0" w:oddVBand="0" w:evenVBand="0" w:oddHBand="0" w:evenHBand="0" w:firstRowFirstColumn="0" w:firstRowLastColumn="0" w:lastRowFirstColumn="0" w:lastRowLastColumn="0"/>
            </w:pPr>
            <w:r>
              <w:t>Jan-Willem Wiltingh en Barend</w:t>
            </w:r>
          </w:p>
        </w:tc>
        <w:tc>
          <w:tcPr>
            <w:tcW w:w="3960" w:type="dxa"/>
          </w:tcPr>
          <w:p w14:paraId="696DD30D" w14:textId="0C008D4C" w:rsidR="008A2B7E" w:rsidRPr="00145DB2" w:rsidRDefault="00DF5A47" w:rsidP="008A2B7E">
            <w:pPr>
              <w:pStyle w:val="NoSpacing"/>
              <w:cnfStyle w:val="000000000000" w:firstRow="0" w:lastRow="0" w:firstColumn="0" w:lastColumn="0" w:oddVBand="0" w:evenVBand="0" w:oddHBand="0" w:evenHBand="0" w:firstRowFirstColumn="0" w:firstRowLastColumn="0" w:lastRowFirstColumn="0" w:lastRowLastColumn="0"/>
            </w:pPr>
            <w:r>
              <w:t>Nagekeken en verbeterd</w:t>
            </w:r>
          </w:p>
        </w:tc>
      </w:tr>
      <w:bookmarkEnd w:id="3"/>
    </w:tbl>
    <w:p w14:paraId="6C41DC2B" w14:textId="77777777" w:rsidR="008A2B7E" w:rsidRPr="00145DB2" w:rsidRDefault="008A2B7E" w:rsidP="008A2B7E">
      <w:pPr>
        <w:pStyle w:val="NoSpacing"/>
      </w:pPr>
    </w:p>
    <w:p w14:paraId="35A85EB9" w14:textId="77777777" w:rsidR="008A2B7E" w:rsidRPr="00145DB2" w:rsidRDefault="008A2B7E">
      <w:r w:rsidRPr="00145DB2">
        <w:br w:type="page"/>
      </w:r>
    </w:p>
    <w:p w14:paraId="1746B7DA" w14:textId="77777777" w:rsidR="008A2B7E" w:rsidRPr="00145DB2" w:rsidRDefault="009A3A2C" w:rsidP="008A2B7E">
      <w:pPr>
        <w:pStyle w:val="Header1inhoudsopave"/>
      </w:pPr>
      <w:hyperlink r:id="rId11" w:anchor="h.p_LqQOy3HgMP51" w:history="1">
        <w:r w:rsidR="008A2B7E" w:rsidRPr="00CF6CBE">
          <w:rPr>
            <w:rStyle w:val="Hyperlink"/>
          </w:rPr>
          <w:t>Inhoudsopgave</w:t>
        </w:r>
      </w:hyperlink>
    </w:p>
    <w:p w14:paraId="0F07D51B" w14:textId="77777777" w:rsidR="008A2B7E" w:rsidRPr="00145DB2" w:rsidRDefault="008A2B7E" w:rsidP="008A2B7E">
      <w:pPr>
        <w:pStyle w:val="NoSpacing"/>
      </w:pPr>
    </w:p>
    <w:p w14:paraId="3A87150C" w14:textId="5479760C" w:rsidR="00557FF7"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25178447" w:history="1">
        <w:r w:rsidR="00557FF7" w:rsidRPr="00F21D9E">
          <w:rPr>
            <w:rStyle w:val="Hyperlink"/>
            <w:noProof/>
          </w:rPr>
          <w:t>Versiebeheer</w:t>
        </w:r>
        <w:r w:rsidR="00557FF7">
          <w:rPr>
            <w:noProof/>
            <w:webHidden/>
          </w:rPr>
          <w:tab/>
        </w:r>
        <w:r w:rsidR="00557FF7">
          <w:rPr>
            <w:noProof/>
            <w:webHidden/>
          </w:rPr>
          <w:fldChar w:fldCharType="begin"/>
        </w:r>
        <w:r w:rsidR="00557FF7">
          <w:rPr>
            <w:noProof/>
            <w:webHidden/>
          </w:rPr>
          <w:instrText xml:space="preserve"> PAGEREF _Toc25178447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6B3F3597" w14:textId="6B8BD2B4" w:rsidR="00557FF7" w:rsidRDefault="009A3A2C">
      <w:pPr>
        <w:pStyle w:val="TOC1"/>
        <w:tabs>
          <w:tab w:val="right" w:leader="dot" w:pos="9062"/>
        </w:tabs>
        <w:rPr>
          <w:rFonts w:eastAsiaTheme="minorEastAsia"/>
          <w:noProof/>
          <w:lang w:eastAsia="nl-NL"/>
        </w:rPr>
      </w:pPr>
      <w:hyperlink w:anchor="_Toc25178448" w:history="1">
        <w:r w:rsidR="00557FF7" w:rsidRPr="00F21D9E">
          <w:rPr>
            <w:rStyle w:val="Hyperlink"/>
            <w:noProof/>
          </w:rPr>
          <w:t>Inleiding</w:t>
        </w:r>
        <w:r w:rsidR="00557FF7">
          <w:rPr>
            <w:noProof/>
            <w:webHidden/>
          </w:rPr>
          <w:tab/>
        </w:r>
        <w:r w:rsidR="00557FF7">
          <w:rPr>
            <w:noProof/>
            <w:webHidden/>
          </w:rPr>
          <w:fldChar w:fldCharType="begin"/>
        </w:r>
        <w:r w:rsidR="00557FF7">
          <w:rPr>
            <w:noProof/>
            <w:webHidden/>
          </w:rPr>
          <w:instrText xml:space="preserve"> PAGEREF _Toc25178448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72F7BF97" w14:textId="40798FA7" w:rsidR="00557FF7" w:rsidRDefault="009A3A2C">
      <w:pPr>
        <w:pStyle w:val="TOC2"/>
        <w:tabs>
          <w:tab w:val="right" w:leader="dot" w:pos="9062"/>
        </w:tabs>
        <w:rPr>
          <w:rFonts w:eastAsiaTheme="minorEastAsia"/>
          <w:noProof/>
          <w:lang w:eastAsia="nl-NL"/>
        </w:rPr>
      </w:pPr>
      <w:hyperlink w:anchor="_Toc25178449" w:history="1">
        <w:r w:rsidR="00557FF7" w:rsidRPr="00F21D9E">
          <w:rPr>
            <w:rStyle w:val="Hyperlink"/>
            <w:noProof/>
          </w:rPr>
          <w:t>Over dit document</w:t>
        </w:r>
        <w:r w:rsidR="00557FF7">
          <w:rPr>
            <w:noProof/>
            <w:webHidden/>
          </w:rPr>
          <w:tab/>
        </w:r>
        <w:r w:rsidR="00557FF7">
          <w:rPr>
            <w:noProof/>
            <w:webHidden/>
          </w:rPr>
          <w:fldChar w:fldCharType="begin"/>
        </w:r>
        <w:r w:rsidR="00557FF7">
          <w:rPr>
            <w:noProof/>
            <w:webHidden/>
          </w:rPr>
          <w:instrText xml:space="preserve"> PAGEREF _Toc25178449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257DE6B0" w14:textId="2654F1D5" w:rsidR="00557FF7" w:rsidRDefault="009A3A2C">
      <w:pPr>
        <w:pStyle w:val="TOC2"/>
        <w:tabs>
          <w:tab w:val="right" w:leader="dot" w:pos="9062"/>
        </w:tabs>
        <w:rPr>
          <w:rFonts w:eastAsiaTheme="minorEastAsia"/>
          <w:noProof/>
          <w:lang w:eastAsia="nl-NL"/>
        </w:rPr>
      </w:pPr>
      <w:hyperlink w:anchor="_Toc25178450" w:history="1">
        <w:r w:rsidR="00557FF7" w:rsidRPr="00F21D9E">
          <w:rPr>
            <w:rStyle w:val="Hyperlink"/>
            <w:noProof/>
          </w:rPr>
          <w:t>Over het project en de opdrachtgever</w:t>
        </w:r>
        <w:r w:rsidR="00557FF7">
          <w:rPr>
            <w:noProof/>
            <w:webHidden/>
          </w:rPr>
          <w:tab/>
        </w:r>
        <w:r w:rsidR="00557FF7">
          <w:rPr>
            <w:noProof/>
            <w:webHidden/>
          </w:rPr>
          <w:fldChar w:fldCharType="begin"/>
        </w:r>
        <w:r w:rsidR="00557FF7">
          <w:rPr>
            <w:noProof/>
            <w:webHidden/>
          </w:rPr>
          <w:instrText xml:space="preserve"> PAGEREF _Toc25178450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6A07B7E4" w14:textId="3901F062" w:rsidR="00557FF7" w:rsidRDefault="009A3A2C">
      <w:pPr>
        <w:pStyle w:val="TOC1"/>
        <w:tabs>
          <w:tab w:val="right" w:leader="dot" w:pos="9062"/>
        </w:tabs>
        <w:rPr>
          <w:rFonts w:eastAsiaTheme="minorEastAsia"/>
          <w:noProof/>
          <w:lang w:eastAsia="nl-NL"/>
        </w:rPr>
      </w:pPr>
      <w:hyperlink w:anchor="_Toc25178451" w:history="1">
        <w:r w:rsidR="00557FF7" w:rsidRPr="00F21D9E">
          <w:rPr>
            <w:rStyle w:val="Hyperlink"/>
            <w:noProof/>
          </w:rPr>
          <w:t>Behoeftebeschrijving opdrachtgever</w:t>
        </w:r>
        <w:r w:rsidR="00557FF7">
          <w:rPr>
            <w:noProof/>
            <w:webHidden/>
          </w:rPr>
          <w:tab/>
        </w:r>
        <w:r w:rsidR="00557FF7">
          <w:rPr>
            <w:noProof/>
            <w:webHidden/>
          </w:rPr>
          <w:fldChar w:fldCharType="begin"/>
        </w:r>
        <w:r w:rsidR="00557FF7">
          <w:rPr>
            <w:noProof/>
            <w:webHidden/>
          </w:rPr>
          <w:instrText xml:space="preserve"> PAGEREF _Toc25178451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45268A62" w14:textId="4C1B6ADC" w:rsidR="00557FF7" w:rsidRDefault="009A3A2C">
      <w:pPr>
        <w:pStyle w:val="TOC2"/>
        <w:tabs>
          <w:tab w:val="right" w:leader="dot" w:pos="9062"/>
        </w:tabs>
        <w:rPr>
          <w:rFonts w:eastAsiaTheme="minorEastAsia"/>
          <w:noProof/>
          <w:lang w:eastAsia="nl-NL"/>
        </w:rPr>
      </w:pPr>
      <w:hyperlink w:anchor="_Toc25178452" w:history="1">
        <w:r w:rsidR="00557FF7" w:rsidRPr="00F21D9E">
          <w:rPr>
            <w:rStyle w:val="Hyperlink"/>
            <w:noProof/>
          </w:rPr>
          <w:t>Informatiebronnen</w:t>
        </w:r>
        <w:r w:rsidR="00557FF7">
          <w:rPr>
            <w:noProof/>
            <w:webHidden/>
          </w:rPr>
          <w:tab/>
        </w:r>
        <w:r w:rsidR="00557FF7">
          <w:rPr>
            <w:noProof/>
            <w:webHidden/>
          </w:rPr>
          <w:fldChar w:fldCharType="begin"/>
        </w:r>
        <w:r w:rsidR="00557FF7">
          <w:rPr>
            <w:noProof/>
            <w:webHidden/>
          </w:rPr>
          <w:instrText xml:space="preserve"> PAGEREF _Toc25178452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7297A24C" w14:textId="5C6973D7" w:rsidR="00557FF7" w:rsidRDefault="009A3A2C">
      <w:pPr>
        <w:pStyle w:val="TOC2"/>
        <w:tabs>
          <w:tab w:val="right" w:leader="dot" w:pos="9062"/>
        </w:tabs>
        <w:rPr>
          <w:rFonts w:eastAsiaTheme="minorEastAsia"/>
          <w:noProof/>
          <w:lang w:eastAsia="nl-NL"/>
        </w:rPr>
      </w:pPr>
      <w:hyperlink w:anchor="_Toc25178453" w:history="1">
        <w:r w:rsidR="00557FF7" w:rsidRPr="00F21D9E">
          <w:rPr>
            <w:rStyle w:val="Hyperlink"/>
            <w:noProof/>
          </w:rPr>
          <w:t>Eisen en wensen (MoSCoW)</w:t>
        </w:r>
        <w:r w:rsidR="00557FF7">
          <w:rPr>
            <w:noProof/>
            <w:webHidden/>
          </w:rPr>
          <w:tab/>
        </w:r>
        <w:r w:rsidR="00557FF7">
          <w:rPr>
            <w:noProof/>
            <w:webHidden/>
          </w:rPr>
          <w:fldChar w:fldCharType="begin"/>
        </w:r>
        <w:r w:rsidR="00557FF7">
          <w:rPr>
            <w:noProof/>
            <w:webHidden/>
          </w:rPr>
          <w:instrText xml:space="preserve"> PAGEREF _Toc25178453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3E3A2F80" w14:textId="605592C2" w:rsidR="00557FF7" w:rsidRDefault="009A3A2C">
      <w:pPr>
        <w:pStyle w:val="TOC2"/>
        <w:tabs>
          <w:tab w:val="right" w:leader="dot" w:pos="9062"/>
        </w:tabs>
        <w:rPr>
          <w:rFonts w:eastAsiaTheme="minorEastAsia"/>
          <w:noProof/>
          <w:lang w:eastAsia="nl-NL"/>
        </w:rPr>
      </w:pPr>
      <w:hyperlink w:anchor="_Toc25178454" w:history="1">
        <w:r w:rsidR="00557FF7" w:rsidRPr="00F21D9E">
          <w:rPr>
            <w:rStyle w:val="Hyperlink"/>
            <w:noProof/>
          </w:rPr>
          <w:t>Impact voor de betrokkenen</w:t>
        </w:r>
        <w:r w:rsidR="00557FF7">
          <w:rPr>
            <w:noProof/>
            <w:webHidden/>
          </w:rPr>
          <w:tab/>
        </w:r>
        <w:r w:rsidR="00557FF7">
          <w:rPr>
            <w:noProof/>
            <w:webHidden/>
          </w:rPr>
          <w:fldChar w:fldCharType="begin"/>
        </w:r>
        <w:r w:rsidR="00557FF7">
          <w:rPr>
            <w:noProof/>
            <w:webHidden/>
          </w:rPr>
          <w:instrText xml:space="preserve"> PAGEREF _Toc25178454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593D1EEF" w14:textId="71F90037" w:rsidR="00557FF7" w:rsidRDefault="009A3A2C">
      <w:pPr>
        <w:pStyle w:val="TOC2"/>
        <w:tabs>
          <w:tab w:val="right" w:leader="dot" w:pos="9062"/>
        </w:tabs>
        <w:rPr>
          <w:rFonts w:eastAsiaTheme="minorEastAsia"/>
          <w:noProof/>
          <w:lang w:eastAsia="nl-NL"/>
        </w:rPr>
      </w:pPr>
      <w:hyperlink w:anchor="_Toc25178455" w:history="1">
        <w:r w:rsidR="00557FF7" w:rsidRPr="00F21D9E">
          <w:rPr>
            <w:rStyle w:val="Hyperlink"/>
            <w:noProof/>
          </w:rPr>
          <w:t xml:space="preserve"> Advies over te realiseren oplossing</w:t>
        </w:r>
        <w:r w:rsidR="00557FF7">
          <w:rPr>
            <w:noProof/>
            <w:webHidden/>
          </w:rPr>
          <w:tab/>
        </w:r>
        <w:r w:rsidR="00557FF7">
          <w:rPr>
            <w:noProof/>
            <w:webHidden/>
          </w:rPr>
          <w:fldChar w:fldCharType="begin"/>
        </w:r>
        <w:r w:rsidR="00557FF7">
          <w:rPr>
            <w:noProof/>
            <w:webHidden/>
          </w:rPr>
          <w:instrText xml:space="preserve"> PAGEREF _Toc25178455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18D8A413" w14:textId="668110DC" w:rsidR="00557FF7" w:rsidRDefault="009A3A2C">
      <w:pPr>
        <w:pStyle w:val="TOC1"/>
        <w:tabs>
          <w:tab w:val="right" w:leader="dot" w:pos="9062"/>
        </w:tabs>
        <w:rPr>
          <w:rFonts w:eastAsiaTheme="minorEastAsia"/>
          <w:noProof/>
          <w:lang w:eastAsia="nl-NL"/>
        </w:rPr>
      </w:pPr>
      <w:hyperlink w:anchor="_Toc25178456" w:history="1">
        <w:r w:rsidR="00557FF7" w:rsidRPr="00F21D9E">
          <w:rPr>
            <w:rStyle w:val="Hyperlink"/>
            <w:noProof/>
          </w:rPr>
          <w:t>Akkoord opdrachtgever</w:t>
        </w:r>
        <w:r w:rsidR="00557FF7">
          <w:rPr>
            <w:noProof/>
            <w:webHidden/>
          </w:rPr>
          <w:tab/>
        </w:r>
        <w:r w:rsidR="00557FF7">
          <w:rPr>
            <w:noProof/>
            <w:webHidden/>
          </w:rPr>
          <w:fldChar w:fldCharType="begin"/>
        </w:r>
        <w:r w:rsidR="00557FF7">
          <w:rPr>
            <w:noProof/>
            <w:webHidden/>
          </w:rPr>
          <w:instrText xml:space="preserve"> PAGEREF _Toc25178456 \h </w:instrText>
        </w:r>
        <w:r w:rsidR="00557FF7">
          <w:rPr>
            <w:noProof/>
            <w:webHidden/>
          </w:rPr>
        </w:r>
        <w:r w:rsidR="00557FF7">
          <w:rPr>
            <w:noProof/>
            <w:webHidden/>
          </w:rPr>
          <w:fldChar w:fldCharType="separate"/>
        </w:r>
        <w:r w:rsidR="00CA45E4">
          <w:rPr>
            <w:noProof/>
            <w:webHidden/>
          </w:rPr>
          <w:t>2</w:t>
        </w:r>
        <w:r w:rsidR="00557FF7">
          <w:rPr>
            <w:noProof/>
            <w:webHidden/>
          </w:rPr>
          <w:fldChar w:fldCharType="end"/>
        </w:r>
      </w:hyperlink>
    </w:p>
    <w:p w14:paraId="4A1B19EF" w14:textId="77777777" w:rsidR="008A2B7E" w:rsidRPr="00145DB2" w:rsidRDefault="008A2B7E" w:rsidP="0015692D">
      <w:pPr>
        <w:pStyle w:val="NoSpacing"/>
      </w:pPr>
      <w:r w:rsidRPr="00145DB2">
        <w:fldChar w:fldCharType="end"/>
      </w:r>
    </w:p>
    <w:p w14:paraId="0CBEC609" w14:textId="77777777" w:rsidR="008A2B7E" w:rsidRPr="00145DB2" w:rsidRDefault="008A2B7E" w:rsidP="0015692D">
      <w:pPr>
        <w:pStyle w:val="NoSpacing"/>
      </w:pPr>
      <w:r w:rsidRPr="00145DB2">
        <w:br w:type="page"/>
      </w:r>
    </w:p>
    <w:p w14:paraId="0DC00371" w14:textId="77777777" w:rsidR="0015692D" w:rsidRPr="00145DB2" w:rsidRDefault="009A3A2C" w:rsidP="003A2EE7">
      <w:pPr>
        <w:pStyle w:val="Heading1"/>
      </w:pPr>
      <w:hyperlink r:id="rId12" w:anchor="h.p_nScE_Y3RO7c3" w:history="1">
        <w:bookmarkStart w:id="5" w:name="_Toc25178448"/>
        <w:r w:rsidR="0015692D" w:rsidRPr="00CF6CBE">
          <w:rPr>
            <w:rStyle w:val="Hyperlink"/>
          </w:rPr>
          <w:t>Inleiding</w:t>
        </w:r>
        <w:bookmarkEnd w:id="5"/>
      </w:hyperlink>
    </w:p>
    <w:p w14:paraId="1A50B40F" w14:textId="77777777" w:rsidR="00A50A4E" w:rsidRPr="00145DB2" w:rsidRDefault="00C27281" w:rsidP="00C27281">
      <w:pPr>
        <w:pStyle w:val="Heading2"/>
      </w:pPr>
      <w:bookmarkStart w:id="6" w:name="_Toc25178449"/>
      <w:r w:rsidRPr="00145DB2">
        <w:t xml:space="preserve">Over </w:t>
      </w:r>
      <w:r w:rsidR="007739E7" w:rsidRPr="00145DB2">
        <w:t xml:space="preserve">dit </w:t>
      </w:r>
      <w:r w:rsidRPr="00145DB2">
        <w:t>document</w:t>
      </w:r>
      <w:bookmarkEnd w:id="6"/>
    </w:p>
    <w:p w14:paraId="25186B28" w14:textId="77777777" w:rsidR="00C27281" w:rsidRPr="00145DB2" w:rsidRDefault="00382452" w:rsidP="00382452">
      <w:r w:rsidRPr="00145DB2">
        <w:t>Dit document heeft tot doel om de initiële informatiebehoefte van de opdrachtgever te verwoorden.</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eisen van de opdrachtgever beschrijven en deze prioriteren.</w:t>
      </w:r>
    </w:p>
    <w:p w14:paraId="34D3B0DA" w14:textId="77777777" w:rsidR="00741E0E" w:rsidRPr="00145DB2" w:rsidRDefault="00741E0E" w:rsidP="00AF55D5">
      <w:pPr>
        <w:pStyle w:val="Heading2"/>
      </w:pPr>
      <w:bookmarkStart w:id="7" w:name="_Toc25178450"/>
      <w:r w:rsidRPr="00145DB2">
        <w:t>Over het project en de opdrachtgever</w:t>
      </w:r>
      <w:bookmarkEnd w:id="7"/>
    </w:p>
    <w:p w14:paraId="2521C687" w14:textId="77777777" w:rsidR="00517D2F" w:rsidRPr="0093389B" w:rsidRDefault="00517D2F" w:rsidP="00517D2F">
      <w:r>
        <w:t>Voor dit project moeten we een applicatie maken wat in dit geval een website gaat zijn waarin een rooster systeem zit waarmee gebruikers zoals vaste dienstmedewerkers, nul uren contractoren en stagelopers kunnen aangeven wanneer ze kunnen werken en zien wanneer ze moeten werken. Hierin moeten ze ook kunnen in klokken. Alle uren worden geregistreerd en moet via een API naar de boekhouder doorgestuurd worden.</w:t>
      </w:r>
    </w:p>
    <w:p w14:paraId="4F63ACFA" w14:textId="77777777" w:rsidR="00C27281" w:rsidRPr="00145DB2" w:rsidRDefault="00C27281" w:rsidP="00AF55D5"/>
    <w:p w14:paraId="3DEFC6D1" w14:textId="77777777" w:rsidR="0015692D" w:rsidRPr="00145DB2" w:rsidRDefault="0015692D">
      <w:r w:rsidRPr="00145DB2">
        <w:br w:type="page"/>
      </w:r>
    </w:p>
    <w:p w14:paraId="32AB0B28" w14:textId="77777777" w:rsidR="0015692D" w:rsidRPr="00145DB2" w:rsidRDefault="0015692D" w:rsidP="00AF55D5">
      <w:pPr>
        <w:pStyle w:val="Heading1"/>
        <w:tabs>
          <w:tab w:val="right" w:pos="9072"/>
        </w:tabs>
      </w:pPr>
      <w:bookmarkStart w:id="8" w:name="_Toc25178451"/>
      <w:r w:rsidRPr="00145DB2">
        <w:lastRenderedPageBreak/>
        <w:t>Behoeftebeschrijving opdrachtgever</w:t>
      </w:r>
      <w:bookmarkEnd w:id="8"/>
      <w:r w:rsidR="00D84A64" w:rsidRPr="00145DB2">
        <w:tab/>
      </w:r>
    </w:p>
    <w:p w14:paraId="66D7BF17" w14:textId="77777777" w:rsidR="006B55E8" w:rsidRPr="00C02426" w:rsidRDefault="006B55E8" w:rsidP="0015692D">
      <w:pPr>
        <w:pStyle w:val="Heading2"/>
        <w:rPr>
          <w:vertAlign w:val="superscript"/>
        </w:rPr>
      </w:pPr>
      <w:bookmarkStart w:id="9" w:name="_Toc25178452"/>
      <w:r w:rsidRPr="00145DB2">
        <w:rPr>
          <w:noProof/>
        </w:rPr>
        <mc:AlternateContent>
          <mc:Choice Requires="wps">
            <w:drawing>
              <wp:anchor distT="45720" distB="45720" distL="114300" distR="114300" simplePos="0" relativeHeight="251667456" behindDoc="1" locked="0" layoutInCell="1" allowOverlap="1" wp14:anchorId="185537F2" wp14:editId="185008F2">
                <wp:simplePos x="0" y="0"/>
                <wp:positionH relativeFrom="rightMargin">
                  <wp:align>left</wp:align>
                </wp:positionH>
                <wp:positionV relativeFrom="paragraph">
                  <wp:posOffset>172085</wp:posOffset>
                </wp:positionV>
                <wp:extent cx="907025" cy="243720"/>
                <wp:effectExtent l="0" t="0" r="762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30997A37"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537F2" id="_x0000_s1027" type="#_x0000_t202" style="position:absolute;margin-left:0;margin-top:13.55pt;width:71.4pt;height:19.2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" stroked="f">
                <v:textbox>
                  <w:txbxContent>
                    <w:p w14:paraId="30997A37"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v:textbox>
                <w10:wrap anchorx="margin"/>
              </v:shape>
            </w:pict>
          </mc:Fallback>
        </mc:AlternateContent>
      </w:r>
      <w:hyperlink r:id="rId13" w:anchor="h.p_l_Nqs3Y1NTAV" w:history="1">
        <w:r w:rsidRPr="006A0DB6">
          <w:rPr>
            <w:rStyle w:val="Hyperlink"/>
          </w:rPr>
          <w:t>Informatiebronnen</w:t>
        </w:r>
        <w:bookmarkEnd w:id="9"/>
      </w:hyperlink>
    </w:p>
    <w:p w14:paraId="7DCAD315" w14:textId="767BA9F2" w:rsidR="006B55E8" w:rsidRPr="00145DB2" w:rsidRDefault="00424FE5" w:rsidP="006B55E8">
      <w:r>
        <w:t>N.V.T</w:t>
      </w:r>
    </w:p>
    <w:p w14:paraId="6910C4E3" w14:textId="77777777" w:rsidR="0015692D" w:rsidRPr="00145DB2" w:rsidRDefault="00491D11" w:rsidP="0015692D">
      <w:pPr>
        <w:pStyle w:val="Heading2"/>
      </w:pPr>
      <w:bookmarkStart w:id="10" w:name="_Toc25178453"/>
      <w:r w:rsidRPr="00145DB2">
        <w:rPr>
          <w:noProof/>
        </w:rPr>
        <mc:AlternateContent>
          <mc:Choice Requires="wps">
            <w:drawing>
              <wp:anchor distT="45720" distB="45720" distL="114300" distR="114300" simplePos="0" relativeHeight="251661312" behindDoc="1" locked="0" layoutInCell="1" allowOverlap="1" wp14:anchorId="5173F112" wp14:editId="67F4327A">
                <wp:simplePos x="0" y="0"/>
                <wp:positionH relativeFrom="page">
                  <wp:align>right</wp:align>
                </wp:positionH>
                <wp:positionV relativeFrom="paragraph">
                  <wp:posOffset>171245</wp:posOffset>
                </wp:positionV>
                <wp:extent cx="907025" cy="243720"/>
                <wp:effectExtent l="0" t="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0F627F85"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3F112" id="_x0000_s1028" type="#_x0000_t202" style="position:absolute;margin-left:20.2pt;margin-top:13.5pt;width:71.4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" stroked="f">
                <v:textbox>
                  <w:txbxContent>
                    <w:p w14:paraId="0F627F85"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v:textbox>
                <w10:wrap anchorx="page"/>
              </v:shape>
            </w:pict>
          </mc:Fallback>
        </mc:AlternateContent>
      </w:r>
      <w:hyperlink r:id="rId14" w:anchor="h.p_PB99Pyk0nnHH" w:history="1">
        <w:r w:rsidR="0015692D" w:rsidRPr="006A0DB6">
          <w:rPr>
            <w:rStyle w:val="Hyperlink"/>
          </w:rPr>
          <w:t>Eisen en wensen (</w:t>
        </w:r>
        <w:proofErr w:type="spellStart"/>
        <w:r w:rsidR="0015692D" w:rsidRPr="006A0DB6">
          <w:rPr>
            <w:rStyle w:val="Hyperlink"/>
          </w:rPr>
          <w:t>MoSCoW</w:t>
        </w:r>
        <w:proofErr w:type="spellEnd"/>
        <w:r w:rsidR="0015692D" w:rsidRPr="006A0DB6">
          <w:rPr>
            <w:rStyle w:val="Hyperlink"/>
          </w:rPr>
          <w:t>)</w:t>
        </w:r>
        <w:bookmarkEnd w:id="10"/>
        <w:r w:rsidR="0015692D" w:rsidRPr="006A0DB6">
          <w:rPr>
            <w:rStyle w:val="Hyperlink"/>
          </w:rPr>
          <w:t xml:space="preserve"> </w:t>
        </w:r>
      </w:hyperlink>
    </w:p>
    <w:p w14:paraId="435E26D6" w14:textId="77777777" w:rsidR="006F365B" w:rsidRPr="00145DB2" w:rsidRDefault="0085287A" w:rsidP="006F365B">
      <w:r w:rsidRPr="00145DB2">
        <w:t xml:space="preserve">In dit hoofdstuk worden de </w:t>
      </w:r>
      <w:r w:rsidR="00931345" w:rsidRPr="00145DB2">
        <w:t xml:space="preserve">eisen en wensen van de opdrachtgever vastgelegd en </w:t>
      </w:r>
      <w:r w:rsidR="00C852B8" w:rsidRPr="00145DB2">
        <w:t xml:space="preserve">bovendien </w:t>
      </w:r>
      <w:r w:rsidR="00931345" w:rsidRPr="00145DB2">
        <w:t>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0E04A893"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63C3D828" w14:textId="77777777" w:rsidR="00DF4D03" w:rsidRPr="00145DB2" w:rsidRDefault="00DF4D03" w:rsidP="00AF55D5">
      <w:pPr>
        <w:ind w:left="2127" w:hanging="2127"/>
      </w:pPr>
      <w:r w:rsidRPr="00145DB2">
        <w:t>M - must have:</w:t>
      </w:r>
      <w:r w:rsidR="00E84A1F" w:rsidRPr="00145DB2">
        <w:tab/>
        <w:t xml:space="preserve">deze eisen moeten in het eindresultaat terugkomen, </w:t>
      </w:r>
      <w:r w:rsidR="0058383B" w:rsidRPr="00145DB2">
        <w:t>zonder deze eisen is het product niet bruikbaar</w:t>
      </w:r>
    </w:p>
    <w:p w14:paraId="6B485EAE"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7408C1" w:rsidRPr="00145DB2">
        <w:t>deze eisen zijn zeer gewenst, maar zonder is het product wel bruikbaar</w:t>
      </w:r>
    </w:p>
    <w:p w14:paraId="5265257B" w14:textId="77777777" w:rsidR="009737B0" w:rsidRPr="00145DB2" w:rsidRDefault="009737B0" w:rsidP="00AF55D5">
      <w:pPr>
        <w:ind w:left="2127" w:hanging="2127"/>
      </w:pPr>
      <w:r w:rsidRPr="00145DB2">
        <w:t xml:space="preserve">C </w:t>
      </w:r>
      <w:r w:rsidR="007C1CE4" w:rsidRPr="00145DB2">
        <w:t xml:space="preserve">- </w:t>
      </w:r>
      <w:proofErr w:type="spellStart"/>
      <w:r w:rsidRPr="00145DB2">
        <w:t>could</w:t>
      </w:r>
      <w:proofErr w:type="spellEnd"/>
      <w:r w:rsidRPr="00145DB2">
        <w:t xml:space="preserve"> have:</w:t>
      </w:r>
      <w:r w:rsidRPr="00145DB2">
        <w:tab/>
        <w:t xml:space="preserve">deze eisen zullen alleen aan bod komen als er tijd </w:t>
      </w:r>
      <w:r w:rsidR="007C1CE4" w:rsidRPr="00145DB2">
        <w:t>genoeg is</w:t>
      </w:r>
    </w:p>
    <w:p w14:paraId="0D5BCBA9" w14:textId="77777777" w:rsidR="0058383B" w:rsidRPr="00145DB2"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04495B" w:rsidRPr="00145DB2">
        <w:t>deze Eisen zullen in dit project niet aan bod komen, maar kunnen in de toekomst, bij een vervolgproject aan bod komen</w:t>
      </w:r>
    </w:p>
    <w:tbl>
      <w:tblPr>
        <w:tblStyle w:val="Moscow"/>
        <w:tblW w:w="0" w:type="auto"/>
        <w:tblLook w:val="04A0" w:firstRow="1" w:lastRow="0" w:firstColumn="1" w:lastColumn="0" w:noHBand="0" w:noVBand="1"/>
      </w:tblPr>
      <w:tblGrid>
        <w:gridCol w:w="9062"/>
      </w:tblGrid>
      <w:tr w:rsidR="009E553C" w:rsidRPr="00145DB2" w14:paraId="525B3EA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15A0BC0F" w14:textId="77777777" w:rsidR="009E553C" w:rsidRPr="00145DB2" w:rsidRDefault="009E553C" w:rsidP="00D2059D">
            <w:pPr>
              <w:rPr>
                <w:b w:val="0"/>
              </w:rPr>
            </w:pPr>
            <w:r w:rsidRPr="00145DB2">
              <w:rPr>
                <w:b w:val="0"/>
              </w:rPr>
              <w:t>Must have</w:t>
            </w:r>
          </w:p>
        </w:tc>
      </w:tr>
      <w:tr w:rsidR="009E553C" w:rsidRPr="00145DB2" w14:paraId="37A74665"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7E5C4A" w14:textId="2EFBCF92" w:rsidR="009E553C" w:rsidRPr="00145DB2" w:rsidRDefault="008748A0" w:rsidP="00D2059D">
            <w:r>
              <w:t>Roosterplanning waarin staat wanneer iedereen werkt of vrij heeft</w:t>
            </w:r>
          </w:p>
        </w:tc>
      </w:tr>
      <w:tr w:rsidR="009E553C" w:rsidRPr="00145DB2" w14:paraId="04C0ABB7"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7445D6B" w14:textId="2B80D9E8" w:rsidR="00675CE2" w:rsidRPr="00145DB2" w:rsidRDefault="00675CE2" w:rsidP="00D2059D">
            <w:proofErr w:type="spellStart"/>
            <w:r>
              <w:t>Admin</w:t>
            </w:r>
            <w:proofErr w:type="spellEnd"/>
            <w:r>
              <w:t xml:space="preserve"> functies om roosters af te wijzen en goed te keuren.</w:t>
            </w:r>
          </w:p>
        </w:tc>
      </w:tr>
      <w:tr w:rsidR="00675CE2" w:rsidRPr="00145DB2" w14:paraId="76FF7F42"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3D53FDB" w14:textId="4489C7FC" w:rsidR="00675CE2" w:rsidRPr="00145DB2" w:rsidRDefault="00675CE2" w:rsidP="00D2059D">
            <w:r>
              <w:t>Pauze aftrek van werktijden (30 minutes</w:t>
            </w:r>
            <w:r w:rsidR="008748A0">
              <w:t xml:space="preserve"> - eigentijd</w:t>
            </w:r>
            <w:r>
              <w:t>)</w:t>
            </w:r>
            <w:r w:rsidR="008748A0">
              <w:t xml:space="preserve"> en weergaven van 2x 15 minuten pauze (JG tijd)</w:t>
            </w:r>
          </w:p>
        </w:tc>
      </w:tr>
      <w:tr w:rsidR="00675CE2" w:rsidRPr="00145DB2" w14:paraId="160D21A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6BFC59E" w14:textId="0C1F580E" w:rsidR="00675CE2" w:rsidRDefault="00675CE2" w:rsidP="00D2059D">
            <w:r>
              <w:t>Tijden moeten geverifieerd worden, op kantoor en thuis.</w:t>
            </w:r>
          </w:p>
        </w:tc>
      </w:tr>
      <w:tr w:rsidR="00675CE2" w:rsidRPr="00145DB2" w14:paraId="0AE6207D"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2503AA1" w14:textId="74C9F845" w:rsidR="00675CE2" w:rsidRDefault="00675CE2" w:rsidP="00D2059D">
            <w:r>
              <w:t>Tijden moeten op geslagen worden; Hoeveel iemand gewerkt heeft die dag.</w:t>
            </w:r>
          </w:p>
        </w:tc>
      </w:tr>
      <w:tr w:rsidR="003C1E60" w:rsidRPr="00145DB2" w14:paraId="6083D4E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FBEA9C5" w14:textId="7C5C92C7" w:rsidR="003C1E60" w:rsidRDefault="003C1E60" w:rsidP="00D2059D">
            <w:r>
              <w:t>Stagairs en werknemers moeten beschikbaarheid aangeven</w:t>
            </w:r>
          </w:p>
        </w:tc>
      </w:tr>
      <w:tr w:rsidR="008748A0" w:rsidRPr="00145DB2" w14:paraId="5AA282BF"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4F809F3" w14:textId="54E828A4" w:rsidR="008748A0" w:rsidRDefault="008748A0" w:rsidP="00D2059D">
            <w:r>
              <w:t>Functionaliteiten om te voldoen aan de AVG wetgeving en een bepaald level van fraude ongevoeligheid. Denk hierbij ook aan het frauderen gewerkte uren.</w:t>
            </w:r>
          </w:p>
        </w:tc>
      </w:tr>
      <w:tr w:rsidR="008748A0" w:rsidRPr="00145DB2" w14:paraId="69DCB7F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4AE32B9" w14:textId="2C99C92E" w:rsidR="008748A0" w:rsidRDefault="008748A0" w:rsidP="00D2059D">
            <w:r>
              <w:t>Nul uren contractanten moeten beschikbaarheid aangeven door middel van tijden dicht te zetten.</w:t>
            </w:r>
          </w:p>
        </w:tc>
      </w:tr>
    </w:tbl>
    <w:p w14:paraId="6E8836C9"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0318C63C"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7AAABCC5"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145DB2" w14:paraId="1BD1DE4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879983A" w14:textId="796EEF33" w:rsidR="003C1E60" w:rsidRPr="00145DB2" w:rsidRDefault="003C1E60" w:rsidP="00D2059D">
            <w:r>
              <w:t>Accounts voor elke werknemer om te gebruiken voor inplannen en tijdregistratie</w:t>
            </w:r>
          </w:p>
        </w:tc>
      </w:tr>
      <w:tr w:rsidR="009E553C" w:rsidRPr="00145DB2" w14:paraId="411B0D34"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D487E1D" w14:textId="494A512F" w:rsidR="009E553C" w:rsidRPr="00145DB2" w:rsidRDefault="003C1E60" w:rsidP="00D2059D">
            <w:r>
              <w:t>Verschil tussen rechten van accounts</w:t>
            </w:r>
          </w:p>
        </w:tc>
      </w:tr>
      <w:tr w:rsidR="008748A0" w:rsidRPr="00145DB2" w14:paraId="4D005550"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EF66151" w14:textId="25264C50" w:rsidR="008748A0" w:rsidRDefault="008748A0" w:rsidP="00D2059D">
            <w:r>
              <w:t xml:space="preserve">Handleiding voor gebruikers en </w:t>
            </w:r>
            <w:proofErr w:type="spellStart"/>
            <w:r>
              <w:t>admins</w:t>
            </w:r>
            <w:proofErr w:type="spellEnd"/>
          </w:p>
        </w:tc>
      </w:tr>
      <w:tr w:rsidR="008748A0" w:rsidRPr="00145DB2" w14:paraId="51AE3329"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42B06BD" w14:textId="7F7E2389" w:rsidR="008748A0" w:rsidRDefault="008748A0" w:rsidP="00D2059D">
            <w:r>
              <w:t>Uitleg van de programmeercode wanneer er een upgrade gewenst is</w:t>
            </w:r>
          </w:p>
        </w:tc>
      </w:tr>
      <w:tr w:rsidR="00517D2F" w:rsidRPr="00145DB2" w14:paraId="1377963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7AC2E43" w14:textId="34679F8D" w:rsidR="00517D2F" w:rsidRDefault="00517D2F" w:rsidP="00517D2F">
            <w:r>
              <w:t>API die praat met de accountant over de aantal werktijden van werknemers</w:t>
            </w:r>
          </w:p>
        </w:tc>
      </w:tr>
      <w:tr w:rsidR="00517D2F" w:rsidRPr="00145DB2" w14:paraId="41F72C1B"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8CED611" w14:textId="73356F1F" w:rsidR="00517D2F" w:rsidRDefault="00517D2F" w:rsidP="00517D2F">
            <w:r>
              <w:t xml:space="preserve">Website moet zo in elkaar gezet zijn dat het </w:t>
            </w:r>
            <w:proofErr w:type="spellStart"/>
            <w:r>
              <w:t>updatebaar</w:t>
            </w:r>
            <w:proofErr w:type="spellEnd"/>
            <w:r>
              <w:t xml:space="preserve"> is</w:t>
            </w:r>
          </w:p>
        </w:tc>
      </w:tr>
    </w:tbl>
    <w:p w14:paraId="45D66898"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79BE2DD7"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4D776DDA"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8748A0" w:rsidRPr="00145DB2" w14:paraId="33F8B7BB"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16D511" w14:textId="77777777" w:rsidR="008748A0" w:rsidRDefault="008748A0" w:rsidP="00D2059D"/>
        </w:tc>
      </w:tr>
      <w:tr w:rsidR="00517D2F" w:rsidRPr="00145DB2" w14:paraId="1DFEA8E2"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D897948" w14:textId="77777777" w:rsidR="00517D2F" w:rsidRDefault="00517D2F" w:rsidP="00D2059D"/>
        </w:tc>
      </w:tr>
    </w:tbl>
    <w:p w14:paraId="131FD4CD" w14:textId="64B3D8F1"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1D9F34D4"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47337F15"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2D248C4E"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FBA6794" w14:textId="46A7CE06" w:rsidR="009E553C" w:rsidRPr="00145DB2" w:rsidRDefault="009E553C" w:rsidP="00D2059D"/>
        </w:tc>
      </w:tr>
      <w:tr w:rsidR="009E553C" w:rsidRPr="00145DB2" w14:paraId="791197CF"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6E2769C5" w14:textId="77777777" w:rsidR="009E553C" w:rsidRPr="00145DB2" w:rsidRDefault="009E553C" w:rsidP="00D2059D"/>
        </w:tc>
      </w:tr>
    </w:tbl>
    <w:p w14:paraId="32F9DA1C" w14:textId="77777777" w:rsidR="009E553C" w:rsidRPr="00145DB2" w:rsidRDefault="009E553C" w:rsidP="009E553C"/>
    <w:p w14:paraId="36312C07" w14:textId="77777777" w:rsidR="0015692D" w:rsidRPr="00145DB2" w:rsidRDefault="008A796A" w:rsidP="0015692D">
      <w:pPr>
        <w:pStyle w:val="Heading2"/>
      </w:pPr>
      <w:bookmarkStart w:id="11" w:name="_Toc25178454"/>
      <w:r w:rsidRPr="00145DB2">
        <w:rPr>
          <w:noProof/>
        </w:rPr>
        <mc:AlternateContent>
          <mc:Choice Requires="wps">
            <w:drawing>
              <wp:anchor distT="45720" distB="45720" distL="114300" distR="114300" simplePos="0" relativeHeight="251663360" behindDoc="1" locked="0" layoutInCell="1" allowOverlap="1" wp14:anchorId="1E416497" wp14:editId="4DBCA868">
                <wp:simplePos x="0" y="0"/>
                <wp:positionH relativeFrom="rightMargin">
                  <wp:align>left</wp:align>
                </wp:positionH>
                <wp:positionV relativeFrom="paragraph">
                  <wp:posOffset>71100</wp:posOffset>
                </wp:positionV>
                <wp:extent cx="907025" cy="243720"/>
                <wp:effectExtent l="0" t="0" r="762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598342BF"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16497" id="_x0000_s1029" type="#_x0000_t202" style="position:absolute;margin-left:0;margin-top:5.6pt;width:71.4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" stroked="f">
                <v:textbox>
                  <w:txbxContent>
                    <w:p w14:paraId="598342BF"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v:textbox>
                <w10:wrap anchorx="margin"/>
              </v:shape>
            </w:pict>
          </mc:Fallback>
        </mc:AlternateContent>
      </w:r>
      <w:hyperlink r:id="rId15" w:anchor="h.p_fEN8oYx9j33C" w:history="1">
        <w:r w:rsidR="00D16A85" w:rsidRPr="006A0DB6">
          <w:rPr>
            <w:rStyle w:val="Hyperlink"/>
          </w:rPr>
          <w:t xml:space="preserve">Impact voor de </w:t>
        </w:r>
        <w:r w:rsidR="003A24CA" w:rsidRPr="006A0DB6">
          <w:rPr>
            <w:rStyle w:val="Hyperlink"/>
          </w:rPr>
          <w:t>betrokken</w:t>
        </w:r>
        <w:r w:rsidR="00DB3978" w:rsidRPr="006A0DB6">
          <w:rPr>
            <w:rStyle w:val="Hyperlink"/>
          </w:rPr>
          <w:t>en</w:t>
        </w:r>
        <w:bookmarkEnd w:id="11"/>
      </w:hyperlink>
    </w:p>
    <w:p w14:paraId="1772E9CD" w14:textId="206D9F17" w:rsidR="0015692D" w:rsidRPr="00145DB2" w:rsidRDefault="00517D2F" w:rsidP="0015692D">
      <w:pPr>
        <w:pStyle w:val="NoSpacing"/>
      </w:pPr>
      <w:r>
        <w:t>Het is mogelijk nodig dat de website en functies uitgelecht moet worden aan de mensen die het gaan gebruiken, maar hiervoor is ook al een uitleg aanwezig op de website zelf.</w:t>
      </w:r>
    </w:p>
    <w:p w14:paraId="2E802E79" w14:textId="77777777" w:rsidR="0015692D" w:rsidRPr="00145DB2" w:rsidRDefault="00C15D2A" w:rsidP="00323068">
      <w:pPr>
        <w:pStyle w:val="Heading2"/>
      </w:pPr>
      <w:bookmarkStart w:id="12" w:name="_Toc25178455"/>
      <w:r w:rsidRPr="00145DB2">
        <w:rPr>
          <w:noProof/>
        </w:rPr>
        <mc:AlternateContent>
          <mc:Choice Requires="wps">
            <w:drawing>
              <wp:anchor distT="45720" distB="45720" distL="114300" distR="114300" simplePos="0" relativeHeight="251671552" behindDoc="1" locked="0" layoutInCell="1" allowOverlap="1" wp14:anchorId="5995766C" wp14:editId="55ECE280">
                <wp:simplePos x="0" y="0"/>
                <wp:positionH relativeFrom="rightMargin">
                  <wp:align>left</wp:align>
                </wp:positionH>
                <wp:positionV relativeFrom="paragraph">
                  <wp:posOffset>169914</wp:posOffset>
                </wp:positionV>
                <wp:extent cx="907025" cy="243720"/>
                <wp:effectExtent l="0" t="0" r="762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1118B066"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5766C" id="Text Box 8" o:spid="_x0000_s1030" type="#_x0000_t202" style="position:absolute;margin-left:0;margin-top:13.4pt;width:71.4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" stroked="f">
                <v:textbox>
                  <w:txbxContent>
                    <w:p w14:paraId="1118B066"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v:textbox>
                <w10:wrap anchorx="margin"/>
              </v:shape>
            </w:pict>
          </mc:Fallback>
        </mc:AlternateContent>
      </w:r>
      <w:r w:rsidR="00323068" w:rsidRPr="00145DB2">
        <w:t xml:space="preserve"> </w:t>
      </w:r>
      <w:hyperlink r:id="rId16" w:anchor="h.p_-9Rme4qetyiJ" w:history="1">
        <w:r w:rsidR="00B83D12" w:rsidRPr="008F011F">
          <w:rPr>
            <w:rStyle w:val="Hyperlink"/>
          </w:rPr>
          <w:t>Advies over te realiseren oplossing</w:t>
        </w:r>
        <w:bookmarkEnd w:id="12"/>
      </w:hyperlink>
    </w:p>
    <w:p w14:paraId="06839900" w14:textId="7A4E86A6" w:rsidR="0015692D" w:rsidRDefault="00517D2F" w:rsidP="0015692D">
      <w:pPr>
        <w:pStyle w:val="NoSpacing"/>
      </w:pPr>
      <w:r>
        <w:t>De website zou het beste bij een webhosting service gedraaid kunnen worden, zodat gebruikers hierdoor ook thuis hun roosters en planningen kunnen zien.</w:t>
      </w:r>
    </w:p>
    <w:p w14:paraId="3093CD30" w14:textId="77777777" w:rsidR="00B97510" w:rsidRPr="00145DB2" w:rsidRDefault="00B97510" w:rsidP="0015692D">
      <w:pPr>
        <w:pStyle w:val="NoSpacing"/>
      </w:pPr>
    </w:p>
    <w:p w14:paraId="01913B98" w14:textId="7C068781" w:rsidR="00DC10FC" w:rsidRPr="00145DB2" w:rsidRDefault="00DC10FC"/>
    <w:p w14:paraId="3BA7D83D" w14:textId="77777777" w:rsidR="0015692D" w:rsidRPr="00145DB2" w:rsidRDefault="009A3A2C" w:rsidP="00DC10FC">
      <w:pPr>
        <w:pStyle w:val="Heading1"/>
      </w:pPr>
      <w:hyperlink r:id="rId17" w:anchor="h.p_B7VnvpcuT4K2" w:history="1">
        <w:bookmarkStart w:id="13" w:name="_Toc25178456"/>
        <w:r w:rsidR="00DC10FC" w:rsidRPr="00CF6CBE">
          <w:rPr>
            <w:rStyle w:val="Hyperlink"/>
          </w:rPr>
          <w:t>Akkoord opdrachtgever</w:t>
        </w:r>
        <w:bookmarkEnd w:id="13"/>
      </w:hyperlink>
    </w:p>
    <w:p w14:paraId="311F6179" w14:textId="77777777" w:rsidR="00DC10FC" w:rsidRPr="00145DB2"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145DB2" w14:paraId="0261FB51" w14:textId="77777777" w:rsidTr="00B11207">
        <w:trPr>
          <w:trHeight w:val="567"/>
        </w:trPr>
        <w:tc>
          <w:tcPr>
            <w:tcW w:w="988" w:type="dxa"/>
          </w:tcPr>
          <w:p w14:paraId="1BEB1E93" w14:textId="77777777" w:rsidR="00DC10FC" w:rsidRPr="00145DB2" w:rsidRDefault="00DC10FC" w:rsidP="00B11207">
            <w:pPr>
              <w:pStyle w:val="NoSpacing"/>
            </w:pPr>
            <w:r w:rsidRPr="00145DB2">
              <w:t>Naam</w:t>
            </w:r>
          </w:p>
        </w:tc>
        <w:tc>
          <w:tcPr>
            <w:tcW w:w="8074" w:type="dxa"/>
          </w:tcPr>
          <w:p w14:paraId="2600A90C" w14:textId="77777777" w:rsidR="00DC10FC" w:rsidRPr="00145DB2" w:rsidRDefault="00DC10FC" w:rsidP="00DC10FC">
            <w:pPr>
              <w:pStyle w:val="NoSpacing"/>
            </w:pPr>
          </w:p>
        </w:tc>
      </w:tr>
      <w:tr w:rsidR="00DC10FC" w:rsidRPr="00145DB2" w14:paraId="5EADF79A" w14:textId="77777777" w:rsidTr="00B11207">
        <w:trPr>
          <w:trHeight w:val="567"/>
        </w:trPr>
        <w:tc>
          <w:tcPr>
            <w:tcW w:w="988" w:type="dxa"/>
          </w:tcPr>
          <w:p w14:paraId="03F3109F" w14:textId="77777777" w:rsidR="00DC10FC" w:rsidRPr="00145DB2" w:rsidRDefault="00DC10FC" w:rsidP="00B11207">
            <w:pPr>
              <w:pStyle w:val="NoSpacing"/>
            </w:pPr>
            <w:r w:rsidRPr="00145DB2">
              <w:t>Datum</w:t>
            </w:r>
          </w:p>
        </w:tc>
        <w:tc>
          <w:tcPr>
            <w:tcW w:w="8074" w:type="dxa"/>
          </w:tcPr>
          <w:p w14:paraId="1ED14E1A" w14:textId="77777777" w:rsidR="00DC10FC" w:rsidRPr="00145DB2" w:rsidRDefault="00DC10FC" w:rsidP="00DC10FC">
            <w:pPr>
              <w:pStyle w:val="NoSpacing"/>
            </w:pPr>
          </w:p>
        </w:tc>
      </w:tr>
      <w:tr w:rsidR="00DC10FC" w:rsidRPr="00145DB2" w14:paraId="4AB450E0" w14:textId="77777777" w:rsidTr="00B11207">
        <w:trPr>
          <w:trHeight w:val="1701"/>
        </w:trPr>
        <w:tc>
          <w:tcPr>
            <w:tcW w:w="988" w:type="dxa"/>
          </w:tcPr>
          <w:p w14:paraId="5300BA6E" w14:textId="77777777" w:rsidR="00DC10FC" w:rsidRPr="00145DB2" w:rsidRDefault="00DC10FC" w:rsidP="00B11207">
            <w:pPr>
              <w:pStyle w:val="NoSpacing"/>
            </w:pPr>
            <w:r w:rsidRPr="00145DB2">
              <w:t>Handtekening</w:t>
            </w:r>
          </w:p>
        </w:tc>
        <w:tc>
          <w:tcPr>
            <w:tcW w:w="8074" w:type="dxa"/>
          </w:tcPr>
          <w:p w14:paraId="5DFCEA45" w14:textId="77777777" w:rsidR="00DC10FC" w:rsidRPr="00145DB2" w:rsidRDefault="00DC10FC" w:rsidP="00DC10FC">
            <w:pPr>
              <w:pStyle w:val="NoSpacing"/>
            </w:pPr>
          </w:p>
        </w:tc>
      </w:tr>
    </w:tbl>
    <w:p w14:paraId="028F8C3A" w14:textId="77777777" w:rsidR="00DC10FC" w:rsidRPr="00145DB2" w:rsidRDefault="00DC10FC" w:rsidP="00DC10FC">
      <w:pPr>
        <w:pStyle w:val="NoSpacing"/>
      </w:pPr>
    </w:p>
    <w:p w14:paraId="5803414B" w14:textId="77777777" w:rsidR="00C93D3F" w:rsidRPr="00145DB2" w:rsidRDefault="00C93D3F" w:rsidP="00C93D3F">
      <w:pPr>
        <w:pStyle w:val="Heading1"/>
        <w:rPr>
          <w:vanish/>
        </w:rPr>
      </w:pPr>
      <w:bookmarkStart w:id="14" w:name="_Hlk525640462"/>
      <w:r w:rsidRPr="00145DB2">
        <w:rPr>
          <w:vanish/>
          <w:color w:val="000000" w:themeColor="text1"/>
        </w:rPr>
        <w:t>Versiebeheer sjabloon</w:t>
      </w:r>
    </w:p>
    <w:p w14:paraId="0FECCB3E" w14:textId="77777777" w:rsidR="00C93D3F" w:rsidRPr="00145DB2" w:rsidRDefault="00C93D3F" w:rsidP="00C93D3F">
      <w:pPr>
        <w:pStyle w:val="NoSpacing"/>
        <w:rPr>
          <w:vanish/>
        </w:rPr>
      </w:pPr>
    </w:p>
    <w:p w14:paraId="0A3DD0B5" w14:textId="77777777" w:rsidR="00440A7C" w:rsidRPr="00A84255" w:rsidRDefault="00440A7C" w:rsidP="00C93D3F">
      <w:pPr>
        <w:pStyle w:val="NoSpacing"/>
        <w:rPr>
          <w:rFonts w:ascii="Arial" w:hAnsi="Arial" w:cs="Arial"/>
          <w:vanish/>
        </w:rPr>
      </w:pPr>
      <w:r w:rsidRPr="00145DB2">
        <w:rPr>
          <w:vanish/>
        </w:rPr>
        <w:t xml:space="preserve">Actuele sjabloon versie datum: </w:t>
      </w:r>
      <w:bookmarkStart w:id="15" w:name="SjabloonVersie"/>
      <w:sdt>
        <w:sdtPr>
          <w:rPr>
            <w:vanish/>
          </w:rPr>
          <w:alias w:val="SjabloonVersie"/>
          <w:tag w:val="SjabloonVersie"/>
          <w:id w:val="1294486274"/>
          <w:placeholder>
            <w:docPart w:val="ADC90AFCD2FC4042975B3D687302B945"/>
          </w:placeholder>
        </w:sdtPr>
        <w:sdtEndPr/>
        <w:sdtContent>
          <w:r w:rsidR="001B61F8" w:rsidRPr="00145DB2">
            <w:rPr>
              <w:vanish/>
            </w:rPr>
            <w:t>2019-</w:t>
          </w:r>
          <w:r w:rsidR="003E76FE">
            <w:rPr>
              <w:vanish/>
            </w:rPr>
            <w:t>10</w:t>
          </w:r>
          <w:r w:rsidR="001B61F8" w:rsidRPr="00145DB2">
            <w:rPr>
              <w:vanish/>
            </w:rPr>
            <w:t>-</w:t>
          </w:r>
          <w:r w:rsidR="001279AB">
            <w:rPr>
              <w:vanish/>
            </w:rPr>
            <w:t>25</w:t>
          </w:r>
        </w:sdtContent>
      </w:sdt>
      <w:bookmarkEnd w:id="15"/>
      <w:r w:rsidR="00A84255">
        <w:rPr>
          <w:vanish/>
        </w:rPr>
        <w:t xml:space="preserve"> (</w:t>
      </w:r>
      <w:r w:rsidR="00A84255">
        <w:rPr>
          <w:rFonts w:ascii="Arial" w:hAnsi="Arial" w:cs="Arial"/>
          <w:vanish/>
        </w:rPr>
        <w:t>◄ laatste wijzigingsdatum invullen)</w:t>
      </w:r>
    </w:p>
    <w:p w14:paraId="007C78AA" w14:textId="77777777" w:rsidR="00440A7C" w:rsidRPr="00145DB2" w:rsidRDefault="00440A7C" w:rsidP="00C93D3F">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C93D3F" w:rsidRPr="00145DB2" w14:paraId="60D40F02" w14:textId="77777777" w:rsidTr="00C40AAB">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2DBB1E" w14:textId="77777777" w:rsidR="00C93D3F" w:rsidRPr="00145DB2" w:rsidRDefault="00C93D3F" w:rsidP="00456F47">
            <w:pPr>
              <w:pStyle w:val="NoSpacing"/>
              <w:rPr>
                <w:vanish/>
              </w:rPr>
            </w:pPr>
            <w:r w:rsidRPr="00145DB2">
              <w:rPr>
                <w:vanish/>
              </w:rPr>
              <w:t>Datum</w:t>
            </w:r>
          </w:p>
        </w:tc>
        <w:tc>
          <w:tcPr>
            <w:tcW w:w="788" w:type="dxa"/>
            <w:tcBorders>
              <w:left w:val="single" w:sz="4" w:space="0" w:color="auto"/>
              <w:right w:val="single" w:sz="4" w:space="0" w:color="auto"/>
            </w:tcBorders>
          </w:tcPr>
          <w:p w14:paraId="6F7051ED" w14:textId="77777777" w:rsidR="00C93D3F" w:rsidRPr="00145DB2" w:rsidRDefault="00C93D3F" w:rsidP="00456F47">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145DB2">
              <w:rPr>
                <w:vanish/>
              </w:rPr>
              <w:t>Versie</w:t>
            </w:r>
          </w:p>
        </w:tc>
        <w:tc>
          <w:tcPr>
            <w:tcW w:w="922" w:type="dxa"/>
            <w:tcBorders>
              <w:left w:val="single" w:sz="4" w:space="0" w:color="auto"/>
              <w:right w:val="single" w:sz="4" w:space="0" w:color="auto"/>
            </w:tcBorders>
          </w:tcPr>
          <w:p w14:paraId="4303E935" w14:textId="77777777" w:rsidR="00C93D3F" w:rsidRPr="00145DB2"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145DB2">
              <w:rPr>
                <w:vanish/>
              </w:rPr>
              <w:t>Wie</w:t>
            </w:r>
          </w:p>
        </w:tc>
        <w:tc>
          <w:tcPr>
            <w:tcW w:w="6014" w:type="dxa"/>
            <w:tcBorders>
              <w:left w:val="single" w:sz="4" w:space="0" w:color="auto"/>
            </w:tcBorders>
          </w:tcPr>
          <w:p w14:paraId="081676B1" w14:textId="77777777" w:rsidR="00C93D3F" w:rsidRPr="00145DB2"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145DB2">
              <w:rPr>
                <w:vanish/>
              </w:rPr>
              <w:t>Wijzigingen</w:t>
            </w:r>
          </w:p>
        </w:tc>
      </w:tr>
      <w:tr w:rsidR="00C93D3F" w:rsidRPr="00145DB2" w14:paraId="5CB1882E"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50AE19" w14:textId="77777777" w:rsidR="00C93D3F" w:rsidRPr="00145DB2" w:rsidRDefault="00C93D3F" w:rsidP="00456F47">
            <w:pPr>
              <w:pStyle w:val="NoSpacing"/>
              <w:jc w:val="center"/>
              <w:rPr>
                <w:b w:val="0"/>
                <w:vanish/>
              </w:rPr>
            </w:pPr>
            <w:r w:rsidRPr="00145DB2">
              <w:rPr>
                <w:b w:val="0"/>
                <w:vanish/>
              </w:rPr>
              <w:t>2018-09-01</w:t>
            </w:r>
          </w:p>
        </w:tc>
        <w:tc>
          <w:tcPr>
            <w:tcW w:w="788" w:type="dxa"/>
            <w:tcBorders>
              <w:left w:val="single" w:sz="4" w:space="0" w:color="auto"/>
              <w:right w:val="single" w:sz="4" w:space="0" w:color="auto"/>
            </w:tcBorders>
          </w:tcPr>
          <w:p w14:paraId="2C33BDEA" w14:textId="77777777" w:rsidR="00C93D3F" w:rsidRPr="00145DB2"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145DB2">
              <w:rPr>
                <w:vanish/>
              </w:rPr>
              <w:t>0.1</w:t>
            </w:r>
          </w:p>
        </w:tc>
        <w:tc>
          <w:tcPr>
            <w:tcW w:w="922" w:type="dxa"/>
            <w:tcBorders>
              <w:left w:val="single" w:sz="4" w:space="0" w:color="auto"/>
              <w:right w:val="single" w:sz="4" w:space="0" w:color="auto"/>
            </w:tcBorders>
          </w:tcPr>
          <w:p w14:paraId="580982C3" w14:textId="77777777" w:rsidR="00C93D3F" w:rsidRPr="00145DB2"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Lorenz</w:t>
            </w:r>
          </w:p>
        </w:tc>
        <w:tc>
          <w:tcPr>
            <w:tcW w:w="6014" w:type="dxa"/>
            <w:tcBorders>
              <w:left w:val="single" w:sz="4" w:space="0" w:color="auto"/>
            </w:tcBorders>
          </w:tcPr>
          <w:p w14:paraId="7FEA5AFD" w14:textId="77777777" w:rsidR="00C93D3F" w:rsidRPr="00145DB2"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Initiële versie</w:t>
            </w:r>
          </w:p>
        </w:tc>
      </w:tr>
      <w:tr w:rsidR="00C93D3F" w:rsidRPr="00145DB2" w14:paraId="5086D52D"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1C238AF" w14:textId="77777777" w:rsidR="00C93D3F" w:rsidRPr="00145DB2" w:rsidRDefault="00C93D3F" w:rsidP="00456F47">
            <w:pPr>
              <w:pStyle w:val="NoSpacing"/>
              <w:jc w:val="center"/>
              <w:rPr>
                <w:b w:val="0"/>
                <w:vanish/>
              </w:rPr>
            </w:pPr>
            <w:r w:rsidRPr="00145DB2">
              <w:rPr>
                <w:b w:val="0"/>
                <w:vanish/>
              </w:rPr>
              <w:t>2018-09-25</w:t>
            </w:r>
          </w:p>
        </w:tc>
        <w:tc>
          <w:tcPr>
            <w:tcW w:w="788" w:type="dxa"/>
            <w:tcBorders>
              <w:left w:val="single" w:sz="4" w:space="0" w:color="auto"/>
              <w:right w:val="single" w:sz="4" w:space="0" w:color="auto"/>
            </w:tcBorders>
          </w:tcPr>
          <w:p w14:paraId="33056199" w14:textId="77777777" w:rsidR="00C93D3F" w:rsidRPr="00145DB2"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145DB2">
              <w:rPr>
                <w:vanish/>
              </w:rPr>
              <w:t>0.2</w:t>
            </w:r>
          </w:p>
        </w:tc>
        <w:tc>
          <w:tcPr>
            <w:tcW w:w="922" w:type="dxa"/>
            <w:tcBorders>
              <w:left w:val="single" w:sz="4" w:space="0" w:color="auto"/>
              <w:right w:val="single" w:sz="4" w:space="0" w:color="auto"/>
            </w:tcBorders>
          </w:tcPr>
          <w:p w14:paraId="707E041E" w14:textId="77777777" w:rsidR="00C93D3F" w:rsidRPr="00145DB2"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145DB2">
              <w:rPr>
                <w:vanish/>
              </w:rPr>
              <w:t>Lorenz</w:t>
            </w:r>
          </w:p>
        </w:tc>
        <w:tc>
          <w:tcPr>
            <w:tcW w:w="6014" w:type="dxa"/>
            <w:tcBorders>
              <w:left w:val="single" w:sz="4" w:space="0" w:color="auto"/>
            </w:tcBorders>
          </w:tcPr>
          <w:p w14:paraId="2D70F56D" w14:textId="77777777" w:rsidR="00D95726" w:rsidRPr="006A0DB6" w:rsidRDefault="00C93D3F"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GB"/>
              </w:rPr>
            </w:pPr>
            <w:r w:rsidRPr="006A0DB6">
              <w:rPr>
                <w:vanish/>
                <w:lang w:val="en-GB"/>
              </w:rPr>
              <w:t xml:space="preserve">Bold -&gt; regular in moscow </w:t>
            </w:r>
            <w:r w:rsidR="00B44610" w:rsidRPr="006A0DB6">
              <w:rPr>
                <w:vanish/>
                <w:lang w:val="en-GB"/>
              </w:rPr>
              <w:t>table (table style Moscow)</w:t>
            </w:r>
          </w:p>
          <w:p w14:paraId="61841A42" w14:textId="77777777" w:rsidR="00D95726" w:rsidRPr="00145DB2"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145DB2">
              <w:rPr>
                <w:vanish/>
              </w:rPr>
              <w:t>Doc props -&gt; table -&gt; bottom margin</w:t>
            </w:r>
          </w:p>
          <w:p w14:paraId="23F030A4" w14:textId="77777777" w:rsidR="00D95726" w:rsidRPr="00145DB2"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145DB2">
              <w:rPr>
                <w:vanish/>
              </w:rPr>
              <w:t>Versiebeheer sjabloon</w:t>
            </w:r>
          </w:p>
        </w:tc>
      </w:tr>
      <w:tr w:rsidR="00C93D3F" w:rsidRPr="00145DB2" w14:paraId="029AC55C"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FACF1C4" w14:textId="77777777" w:rsidR="00C93D3F" w:rsidRPr="00145DB2" w:rsidRDefault="001A407D" w:rsidP="00456F47">
            <w:pPr>
              <w:pStyle w:val="NoSpacing"/>
              <w:jc w:val="center"/>
              <w:rPr>
                <w:b w:val="0"/>
                <w:vanish/>
              </w:rPr>
            </w:pPr>
            <w:r w:rsidRPr="00145DB2">
              <w:rPr>
                <w:b w:val="0"/>
                <w:vanish/>
              </w:rPr>
              <w:t>2019-02-01</w:t>
            </w:r>
          </w:p>
        </w:tc>
        <w:tc>
          <w:tcPr>
            <w:tcW w:w="788" w:type="dxa"/>
            <w:tcBorders>
              <w:left w:val="single" w:sz="4" w:space="0" w:color="auto"/>
              <w:right w:val="single" w:sz="4" w:space="0" w:color="auto"/>
            </w:tcBorders>
          </w:tcPr>
          <w:p w14:paraId="08C3E4EB" w14:textId="77777777" w:rsidR="00C93D3F" w:rsidRPr="00145DB2" w:rsidRDefault="001A407D"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145DB2">
              <w:rPr>
                <w:vanish/>
              </w:rPr>
              <w:t>0.3</w:t>
            </w:r>
          </w:p>
        </w:tc>
        <w:tc>
          <w:tcPr>
            <w:tcW w:w="922" w:type="dxa"/>
            <w:tcBorders>
              <w:left w:val="single" w:sz="4" w:space="0" w:color="auto"/>
              <w:right w:val="single" w:sz="4" w:space="0" w:color="auto"/>
            </w:tcBorders>
          </w:tcPr>
          <w:p w14:paraId="5E31B062" w14:textId="77777777" w:rsidR="00C93D3F" w:rsidRPr="00145DB2"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Luuk</w:t>
            </w:r>
          </w:p>
        </w:tc>
        <w:tc>
          <w:tcPr>
            <w:tcW w:w="6014" w:type="dxa"/>
            <w:tcBorders>
              <w:left w:val="single" w:sz="4" w:space="0" w:color="auto"/>
            </w:tcBorders>
          </w:tcPr>
          <w:p w14:paraId="33489577" w14:textId="77777777" w:rsidR="00C93D3F" w:rsidRPr="00145DB2"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145DB2">
              <w:rPr>
                <w:vanish/>
              </w:rPr>
              <w:t>Paragraaf “Advies…” toegevoegd</w:t>
            </w:r>
          </w:p>
        </w:tc>
      </w:tr>
      <w:tr w:rsidR="00C93D3F" w:rsidRPr="00145DB2" w14:paraId="3540F931"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69206B5" w14:textId="77777777" w:rsidR="00C93D3F" w:rsidRPr="00145DB2" w:rsidRDefault="007A41F4" w:rsidP="00456F47">
            <w:pPr>
              <w:pStyle w:val="NoSpacing"/>
              <w:jc w:val="center"/>
              <w:rPr>
                <w:b w:val="0"/>
                <w:vanish/>
              </w:rPr>
            </w:pPr>
            <w:r w:rsidRPr="00145DB2">
              <w:rPr>
                <w:b w:val="0"/>
                <w:vanish/>
              </w:rPr>
              <w:t>2019-04-07</w:t>
            </w:r>
          </w:p>
        </w:tc>
        <w:tc>
          <w:tcPr>
            <w:tcW w:w="788" w:type="dxa"/>
            <w:tcBorders>
              <w:left w:val="single" w:sz="4" w:space="0" w:color="auto"/>
              <w:right w:val="single" w:sz="4" w:space="0" w:color="auto"/>
            </w:tcBorders>
          </w:tcPr>
          <w:p w14:paraId="2B180EA5" w14:textId="77777777" w:rsidR="00C93D3F" w:rsidRPr="00145DB2" w:rsidRDefault="007A41F4"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145DB2">
              <w:rPr>
                <w:vanish/>
              </w:rPr>
              <w:t>0.4</w:t>
            </w:r>
          </w:p>
        </w:tc>
        <w:tc>
          <w:tcPr>
            <w:tcW w:w="922" w:type="dxa"/>
            <w:tcBorders>
              <w:left w:val="single" w:sz="4" w:space="0" w:color="auto"/>
              <w:right w:val="single" w:sz="4" w:space="0" w:color="auto"/>
            </w:tcBorders>
          </w:tcPr>
          <w:p w14:paraId="54F6A5F3" w14:textId="77777777" w:rsidR="00C93D3F" w:rsidRPr="00145DB2"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145DB2">
              <w:rPr>
                <w:vanish/>
              </w:rPr>
              <w:t>Lorenz</w:t>
            </w:r>
          </w:p>
        </w:tc>
        <w:tc>
          <w:tcPr>
            <w:tcW w:w="6014" w:type="dxa"/>
            <w:tcBorders>
              <w:left w:val="single" w:sz="4" w:space="0" w:color="auto"/>
            </w:tcBorders>
          </w:tcPr>
          <w:p w14:paraId="154939F4" w14:textId="77777777" w:rsidR="00C93D3F" w:rsidRPr="00145DB2"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145DB2">
              <w:rPr>
                <w:vanish/>
              </w:rPr>
              <w:t>Actuele sjabloon versie datum</w:t>
            </w:r>
          </w:p>
        </w:tc>
      </w:tr>
      <w:tr w:rsidR="00C15D2A" w:rsidRPr="00C15D2A" w14:paraId="1A41C08F"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8A4A572" w14:textId="77777777" w:rsidR="00C15D2A" w:rsidRPr="00C15D2A" w:rsidRDefault="00C15D2A" w:rsidP="00456F47">
            <w:pPr>
              <w:pStyle w:val="NoSpacing"/>
              <w:jc w:val="center"/>
              <w:rPr>
                <w:b w:val="0"/>
                <w:bCs w:val="0"/>
                <w:vanish/>
              </w:rPr>
            </w:pPr>
            <w:r>
              <w:rPr>
                <w:b w:val="0"/>
                <w:bCs w:val="0"/>
                <w:vanish/>
              </w:rPr>
              <w:t>2019-10-21</w:t>
            </w:r>
          </w:p>
        </w:tc>
        <w:tc>
          <w:tcPr>
            <w:tcW w:w="788" w:type="dxa"/>
            <w:tcBorders>
              <w:left w:val="single" w:sz="4" w:space="0" w:color="auto"/>
              <w:right w:val="single" w:sz="4" w:space="0" w:color="auto"/>
            </w:tcBorders>
          </w:tcPr>
          <w:p w14:paraId="7F6BB551" w14:textId="77777777" w:rsidR="00C15D2A" w:rsidRPr="00C15D2A" w:rsidRDefault="00C15D2A"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0.5</w:t>
            </w:r>
          </w:p>
        </w:tc>
        <w:tc>
          <w:tcPr>
            <w:tcW w:w="922" w:type="dxa"/>
            <w:tcBorders>
              <w:left w:val="single" w:sz="4" w:space="0" w:color="auto"/>
              <w:right w:val="single" w:sz="4" w:space="0" w:color="auto"/>
            </w:tcBorders>
          </w:tcPr>
          <w:p w14:paraId="6217D963" w14:textId="77777777" w:rsidR="00C15D2A" w:rsidRPr="00C15D2A"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14" w:type="dxa"/>
            <w:tcBorders>
              <w:left w:val="single" w:sz="4" w:space="0" w:color="auto"/>
            </w:tcBorders>
          </w:tcPr>
          <w:p w14:paraId="47FB99A2" w14:textId="77777777" w:rsidR="00C15D2A" w:rsidRPr="00C15D2A"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Links naar helpteksten toegevoegd</w:t>
            </w:r>
          </w:p>
        </w:tc>
      </w:tr>
      <w:tr w:rsidR="00D9429E" w:rsidRPr="00C15D2A" w14:paraId="5EDBEB2C"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784E638" w14:textId="77777777" w:rsidR="00D9429E" w:rsidRPr="00DC6B3B" w:rsidRDefault="00D9429E" w:rsidP="00456F47">
            <w:pPr>
              <w:pStyle w:val="NoSpacing"/>
              <w:jc w:val="center"/>
              <w:rPr>
                <w:b w:val="0"/>
                <w:bCs w:val="0"/>
                <w:vanish/>
              </w:rPr>
            </w:pPr>
            <w:r w:rsidRPr="00DC6B3B">
              <w:rPr>
                <w:b w:val="0"/>
                <w:bCs w:val="0"/>
                <w:vanish/>
              </w:rPr>
              <w:t>2019-10-25</w:t>
            </w:r>
          </w:p>
        </w:tc>
        <w:tc>
          <w:tcPr>
            <w:tcW w:w="788" w:type="dxa"/>
            <w:tcBorders>
              <w:left w:val="single" w:sz="4" w:space="0" w:color="auto"/>
              <w:right w:val="single" w:sz="4" w:space="0" w:color="auto"/>
            </w:tcBorders>
          </w:tcPr>
          <w:p w14:paraId="7080DBFD" w14:textId="77777777" w:rsidR="00D9429E" w:rsidRPr="00D9429E" w:rsidRDefault="00D9429E"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1A847D76" w14:textId="77777777" w:rsidR="00D9429E" w:rsidRPr="00D9429E"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14" w:type="dxa"/>
            <w:tcBorders>
              <w:left w:val="single" w:sz="4" w:space="0" w:color="auto"/>
            </w:tcBorders>
          </w:tcPr>
          <w:p w14:paraId="67CDD7C7" w14:textId="77777777" w:rsidR="00D9429E" w:rsidRPr="00D9429E"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Pr>
                <w:vanish/>
              </w:rPr>
              <w:t>Ook links naar algemene sjabloon onderdelen toegevoegd</w:t>
            </w:r>
          </w:p>
        </w:tc>
      </w:tr>
      <w:bookmarkEnd w:id="14"/>
    </w:tbl>
    <w:p w14:paraId="35D9D6D2" w14:textId="77777777" w:rsidR="00DC10FC" w:rsidRPr="00145DB2" w:rsidRDefault="00DC10FC" w:rsidP="0015692D">
      <w:pPr>
        <w:pStyle w:val="NoSpacing"/>
      </w:pPr>
    </w:p>
    <w:sectPr w:rsidR="00DC10FC" w:rsidRPr="00145DB2" w:rsidSect="007F162D">
      <w:headerReference w:type="default" r:id="rId18"/>
      <w:footerReference w:type="even" r:id="rId1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492EF" w14:textId="77777777" w:rsidR="009A3A2C" w:rsidRDefault="009A3A2C" w:rsidP="008A2B7E">
      <w:pPr>
        <w:spacing w:after="0" w:line="240" w:lineRule="auto"/>
      </w:pPr>
      <w:r>
        <w:separator/>
      </w:r>
    </w:p>
  </w:endnote>
  <w:endnote w:type="continuationSeparator" w:id="0">
    <w:p w14:paraId="22EA7350" w14:textId="77777777" w:rsidR="009A3A2C" w:rsidRDefault="009A3A2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D1BE" w14:textId="20385BE3" w:rsidR="007F162D" w:rsidRPr="00AD48DA" w:rsidRDefault="007A41F4" w:rsidP="007F162D">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08B9EC7C" wp14:editId="5FB20E69">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3579B5F" w14:textId="189562ED"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428553563"/>
                              <w:placeholder>
                                <w:docPart w:val="AA13BCE212B444EA81CA86344FDD4B8A"/>
                              </w:placeholder>
                            </w:sdtPr>
                            <w:sdtEndPr/>
                            <w:sdtContent>
                              <w:r w:rsidR="00CA45E4" w:rsidRPr="00CA45E4">
                                <w:rPr>
                                  <w:vanish/>
                                  <w:sz w:val="16"/>
                                  <w:szCs w:val="16"/>
                                </w:rPr>
                                <w:t>2019-10-25</w:t>
                              </w:r>
                            </w:sdtContent>
                          </w:sdt>
                          <w:r w:rsidRPr="007A41F4">
                            <w:rPr>
                              <w:vanish/>
                              <w:sz w:val="16"/>
                              <w:szCs w:val="16"/>
                              <w:lang w:val="en-US"/>
                            </w:rPr>
                            <w:fldChar w:fldCharType="end"/>
                          </w:r>
                        </w:p>
                        <w:p w14:paraId="32F0735D" w14:textId="77777777" w:rsidR="007A41F4" w:rsidRPr="007A41F4" w:rsidRDefault="007A41F4" w:rsidP="007A41F4">
                          <w:pPr>
                            <w:rPr>
                              <w:vanish/>
                              <w:sz w:val="16"/>
                              <w:szCs w:val="16"/>
                              <w:lang w:val="en-US"/>
                            </w:rPr>
                          </w:pPr>
                        </w:p>
                        <w:p w14:paraId="4D86872F"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9EC7C" id="_x0000_t202" coordsize="21600,21600" o:spt="202" path="m,l,21600r21600,l21600,xe">
              <v:stroke joinstyle="miter"/>
              <v:path gradientshapeok="t" o:connecttype="rect"/>
            </v:shapetype>
            <v:shape id="Text Box 6" o:spid="_x0000_s1031"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63579B5F" w14:textId="189562ED"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428553563"/>
                        <w:placeholder>
                          <w:docPart w:val="AA13BCE212B444EA81CA86344FDD4B8A"/>
                        </w:placeholder>
                      </w:sdtPr>
                      <w:sdtEndPr/>
                      <w:sdtContent>
                        <w:r w:rsidR="00CA45E4" w:rsidRPr="00CA45E4">
                          <w:rPr>
                            <w:vanish/>
                            <w:sz w:val="16"/>
                            <w:szCs w:val="16"/>
                          </w:rPr>
                          <w:t>2019-10-25</w:t>
                        </w:r>
                      </w:sdtContent>
                    </w:sdt>
                    <w:r w:rsidRPr="007A41F4">
                      <w:rPr>
                        <w:vanish/>
                        <w:sz w:val="16"/>
                        <w:szCs w:val="16"/>
                        <w:lang w:val="en-US"/>
                      </w:rPr>
                      <w:fldChar w:fldCharType="end"/>
                    </w:r>
                  </w:p>
                  <w:p w14:paraId="32F0735D" w14:textId="77777777" w:rsidR="007A41F4" w:rsidRPr="007A41F4" w:rsidRDefault="007A41F4" w:rsidP="007A41F4">
                    <w:pPr>
                      <w:rPr>
                        <w:vanish/>
                        <w:sz w:val="16"/>
                        <w:szCs w:val="16"/>
                        <w:lang w:val="en-US"/>
                      </w:rPr>
                    </w:pPr>
                  </w:p>
                  <w:p w14:paraId="4D86872F" w14:textId="77777777" w:rsidR="007A41F4" w:rsidRPr="007A41F4" w:rsidRDefault="007A41F4" w:rsidP="007A41F4">
                    <w:pPr>
                      <w:rPr>
                        <w:vanish/>
                        <w:sz w:val="16"/>
                        <w:szCs w:val="16"/>
                        <w:lang w:val="en-US"/>
                      </w:rPr>
                    </w:pP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7F162D">
          <w:fldChar w:fldCharType="begin"/>
        </w:r>
        <w:r w:rsidR="007F162D" w:rsidRPr="0093389B">
          <w:rPr>
            <w:lang w:val="en-US"/>
          </w:rPr>
          <w:instrText xml:space="preserve"> PAGE   \* MERGEFORMAT </w:instrText>
        </w:r>
        <w:r w:rsidR="007F162D">
          <w:fldChar w:fldCharType="separate"/>
        </w:r>
        <w:r w:rsidR="007F162D" w:rsidRPr="00AD48DA">
          <w:rPr>
            <w:lang w:val="en-GB"/>
          </w:rPr>
          <w:t>2</w:t>
        </w:r>
        <w:r w:rsidR="007F162D">
          <w:rPr>
            <w:noProof/>
          </w:rPr>
          <w:fldChar w:fldCharType="end"/>
        </w:r>
      </w:sdtContent>
    </w:sdt>
    <w:r w:rsidR="007F162D" w:rsidRPr="00AD48DA">
      <w:rPr>
        <w:noProof/>
        <w:lang w:val="en-GB"/>
      </w:rPr>
      <w:tab/>
    </w:r>
    <w:r w:rsidR="004F0416" w:rsidRPr="00AD48DA">
      <w:rPr>
        <w:noProof/>
        <w:lang w:val="en-GB"/>
      </w:rPr>
      <w:t>Programma van eisen</w:t>
    </w:r>
    <w:r w:rsidR="007F162D" w:rsidRPr="0093389B">
      <w:rPr>
        <w:lang w:val="en-US"/>
      </w:rPr>
      <w:t xml:space="preserve"> (</w:t>
    </w:r>
    <w:r w:rsidR="007F162D">
      <w:fldChar w:fldCharType="begin"/>
    </w:r>
    <w:r w:rsidR="007F162D" w:rsidRPr="0093389B">
      <w:rPr>
        <w:lang w:val="en-US"/>
      </w:rPr>
      <w:instrText xml:space="preserve"> REF Versienummer \h </w:instrText>
    </w:r>
    <w:r w:rsidR="007F162D">
      <w:fldChar w:fldCharType="separate"/>
    </w:r>
    <w:sdt>
      <w:sdtPr>
        <w:alias w:val="Versienummer"/>
        <w:tag w:val="Version"/>
        <w:id w:val="1467700245"/>
        <w:placeholder>
          <w:docPart w:val="A1ACD9C7946545E2AAC90581708AB9DE"/>
        </w:placeholder>
        <w:text/>
      </w:sdtPr>
      <w:sdtEndPr/>
      <w:sdtContent>
        <w:r w:rsidR="00CA45E4">
          <w:t>1.0</w:t>
        </w:r>
      </w:sdtContent>
    </w:sdt>
    <w:r w:rsidR="007F162D">
      <w:fldChar w:fldCharType="end"/>
    </w:r>
    <w:r w:rsidR="007F162D"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BE43" w14:textId="6444DD3D" w:rsidR="008A2B7E" w:rsidRPr="0093389B" w:rsidRDefault="00B13A7A"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4CDFC948" wp14:editId="4039A1A7">
              <wp:simplePos x="0" y="0"/>
              <wp:positionH relativeFrom="page">
                <wp:posOffset>6607074</wp:posOffset>
              </wp:positionH>
              <wp:positionV relativeFrom="paragraph">
                <wp:posOffset>-338844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DFA1C46" w14:textId="42BC9928" w:rsidR="00B13A7A" w:rsidRPr="007A41F4" w:rsidRDefault="00B13A7A" w:rsidP="00B13A7A">
                          <w:pPr>
                            <w:rPr>
                              <w:vanish/>
                              <w:sz w:val="16"/>
                              <w:szCs w:val="16"/>
                              <w:lang w:val="en-US"/>
                            </w:rPr>
                          </w:pPr>
                          <w:r w:rsidRPr="007A41F4">
                            <w:rPr>
                              <w:vanish/>
                              <w:sz w:val="16"/>
                              <w:szCs w:val="16"/>
                              <w:lang w:val="en-US"/>
                            </w:rPr>
                            <w:t xml:space="preserve">Sjabloon versie: </w:t>
                          </w:r>
                          <w:r w:rsidR="00440A7C" w:rsidRPr="007A41F4">
                            <w:rPr>
                              <w:vanish/>
                              <w:sz w:val="16"/>
                              <w:szCs w:val="16"/>
                              <w:lang w:val="en-US"/>
                            </w:rPr>
                            <w:t xml:space="preserve"> </w:t>
                          </w:r>
                          <w:r w:rsidR="00440A7C" w:rsidRPr="007A41F4">
                            <w:rPr>
                              <w:vanish/>
                              <w:sz w:val="16"/>
                              <w:szCs w:val="16"/>
                              <w:lang w:val="en-US"/>
                            </w:rPr>
                            <w:fldChar w:fldCharType="begin"/>
                          </w:r>
                          <w:r w:rsidR="00440A7C" w:rsidRPr="007A41F4">
                            <w:rPr>
                              <w:vanish/>
                              <w:sz w:val="16"/>
                              <w:szCs w:val="16"/>
                              <w:lang w:val="en-US"/>
                            </w:rPr>
                            <w:instrText xml:space="preserve"> REF SjabloonVersie \h </w:instrText>
                          </w:r>
                          <w:r w:rsidR="007A41F4">
                            <w:rPr>
                              <w:vanish/>
                              <w:sz w:val="16"/>
                              <w:szCs w:val="16"/>
                              <w:lang w:val="en-US"/>
                            </w:rPr>
                            <w:instrText xml:space="preserve"> \* MERGEFORMAT </w:instrText>
                          </w:r>
                          <w:r w:rsidR="00440A7C" w:rsidRPr="007A41F4">
                            <w:rPr>
                              <w:vanish/>
                              <w:sz w:val="16"/>
                              <w:szCs w:val="16"/>
                              <w:lang w:val="en-US"/>
                            </w:rPr>
                          </w:r>
                          <w:r w:rsidR="00440A7C" w:rsidRPr="007A41F4">
                            <w:rPr>
                              <w:vanish/>
                              <w:sz w:val="16"/>
                              <w:szCs w:val="16"/>
                              <w:lang w:val="en-US"/>
                            </w:rPr>
                            <w:fldChar w:fldCharType="separate"/>
                          </w:r>
                          <w:sdt>
                            <w:sdtPr>
                              <w:rPr>
                                <w:vanish/>
                                <w:sz w:val="16"/>
                                <w:szCs w:val="16"/>
                              </w:rPr>
                              <w:alias w:val="SjabloonVersie"/>
                              <w:tag w:val="SjabloonVersie"/>
                              <w:id w:val="-719434791"/>
                            </w:sdtPr>
                            <w:sdtEndPr/>
                            <w:sdtContent>
                              <w:r w:rsidR="00CA45E4" w:rsidRPr="00CA45E4">
                                <w:rPr>
                                  <w:vanish/>
                                  <w:sz w:val="16"/>
                                  <w:szCs w:val="16"/>
                                </w:rPr>
                                <w:t>2019-10-25</w:t>
                              </w:r>
                            </w:sdtContent>
                          </w:sdt>
                          <w:r w:rsidR="00440A7C" w:rsidRPr="007A41F4">
                            <w:rPr>
                              <w:vanish/>
                              <w:sz w:val="16"/>
                              <w:szCs w:val="16"/>
                              <w:lang w:val="en-US"/>
                            </w:rPr>
                            <w:fldChar w:fldCharType="end"/>
                          </w:r>
                        </w:p>
                        <w:p w14:paraId="0F1B952E" w14:textId="77777777" w:rsidR="00350A26" w:rsidRPr="007A41F4" w:rsidRDefault="00350A26" w:rsidP="00B13A7A">
                          <w:pPr>
                            <w:rPr>
                              <w:vanish/>
                              <w:sz w:val="16"/>
                              <w:szCs w:val="16"/>
                              <w:lang w:val="en-US"/>
                            </w:rPr>
                          </w:pPr>
                        </w:p>
                        <w:p w14:paraId="3036C0D5" w14:textId="77777777" w:rsidR="001D1211" w:rsidRPr="007A41F4" w:rsidRDefault="001D1211" w:rsidP="00B13A7A">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FC948" id="_x0000_t202" coordsize="21600,21600" o:spt="202" path="m,l,21600r21600,l21600,xe">
              <v:stroke joinstyle="miter"/>
              <v:path gradientshapeok="t" o:connecttype="rect"/>
            </v:shapetype>
            <v:shape id="Text Box 5" o:spid="_x0000_s1032" type="#_x0000_t202" style="position:absolute;margin-left:520.25pt;margin-top:-26.7pt;width:129.8pt;height:19.2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" stroked="f">
              <v:textbox>
                <w:txbxContent>
                  <w:p w14:paraId="4DFA1C46" w14:textId="42BC9928" w:rsidR="00B13A7A" w:rsidRPr="007A41F4" w:rsidRDefault="00B13A7A" w:rsidP="00B13A7A">
                    <w:pPr>
                      <w:rPr>
                        <w:vanish/>
                        <w:sz w:val="16"/>
                        <w:szCs w:val="16"/>
                        <w:lang w:val="en-US"/>
                      </w:rPr>
                    </w:pPr>
                    <w:r w:rsidRPr="007A41F4">
                      <w:rPr>
                        <w:vanish/>
                        <w:sz w:val="16"/>
                        <w:szCs w:val="16"/>
                        <w:lang w:val="en-US"/>
                      </w:rPr>
                      <w:t xml:space="preserve">Sjabloon versie: </w:t>
                    </w:r>
                    <w:r w:rsidR="00440A7C" w:rsidRPr="007A41F4">
                      <w:rPr>
                        <w:vanish/>
                        <w:sz w:val="16"/>
                        <w:szCs w:val="16"/>
                        <w:lang w:val="en-US"/>
                      </w:rPr>
                      <w:t xml:space="preserve"> </w:t>
                    </w:r>
                    <w:r w:rsidR="00440A7C" w:rsidRPr="007A41F4">
                      <w:rPr>
                        <w:vanish/>
                        <w:sz w:val="16"/>
                        <w:szCs w:val="16"/>
                        <w:lang w:val="en-US"/>
                      </w:rPr>
                      <w:fldChar w:fldCharType="begin"/>
                    </w:r>
                    <w:r w:rsidR="00440A7C" w:rsidRPr="007A41F4">
                      <w:rPr>
                        <w:vanish/>
                        <w:sz w:val="16"/>
                        <w:szCs w:val="16"/>
                        <w:lang w:val="en-US"/>
                      </w:rPr>
                      <w:instrText xml:space="preserve"> REF SjabloonVersie \h </w:instrText>
                    </w:r>
                    <w:r w:rsidR="007A41F4">
                      <w:rPr>
                        <w:vanish/>
                        <w:sz w:val="16"/>
                        <w:szCs w:val="16"/>
                        <w:lang w:val="en-US"/>
                      </w:rPr>
                      <w:instrText xml:space="preserve"> \* MERGEFORMAT </w:instrText>
                    </w:r>
                    <w:r w:rsidR="00440A7C" w:rsidRPr="007A41F4">
                      <w:rPr>
                        <w:vanish/>
                        <w:sz w:val="16"/>
                        <w:szCs w:val="16"/>
                        <w:lang w:val="en-US"/>
                      </w:rPr>
                    </w:r>
                    <w:r w:rsidR="00440A7C" w:rsidRPr="007A41F4">
                      <w:rPr>
                        <w:vanish/>
                        <w:sz w:val="16"/>
                        <w:szCs w:val="16"/>
                        <w:lang w:val="en-US"/>
                      </w:rPr>
                      <w:fldChar w:fldCharType="separate"/>
                    </w:r>
                    <w:sdt>
                      <w:sdtPr>
                        <w:rPr>
                          <w:vanish/>
                          <w:sz w:val="16"/>
                          <w:szCs w:val="16"/>
                        </w:rPr>
                        <w:alias w:val="SjabloonVersie"/>
                        <w:tag w:val="SjabloonVersie"/>
                        <w:id w:val="-719434791"/>
                      </w:sdtPr>
                      <w:sdtEndPr/>
                      <w:sdtContent>
                        <w:r w:rsidR="00CA45E4" w:rsidRPr="00CA45E4">
                          <w:rPr>
                            <w:vanish/>
                            <w:sz w:val="16"/>
                            <w:szCs w:val="16"/>
                          </w:rPr>
                          <w:t>2019-10-25</w:t>
                        </w:r>
                      </w:sdtContent>
                    </w:sdt>
                    <w:r w:rsidR="00440A7C" w:rsidRPr="007A41F4">
                      <w:rPr>
                        <w:vanish/>
                        <w:sz w:val="16"/>
                        <w:szCs w:val="16"/>
                        <w:lang w:val="en-US"/>
                      </w:rPr>
                      <w:fldChar w:fldCharType="end"/>
                    </w:r>
                  </w:p>
                  <w:p w14:paraId="0F1B952E" w14:textId="77777777" w:rsidR="00350A26" w:rsidRPr="007A41F4" w:rsidRDefault="00350A26" w:rsidP="00B13A7A">
                    <w:pPr>
                      <w:rPr>
                        <w:vanish/>
                        <w:sz w:val="16"/>
                        <w:szCs w:val="16"/>
                        <w:lang w:val="en-US"/>
                      </w:rPr>
                    </w:pPr>
                  </w:p>
                  <w:p w14:paraId="3036C0D5" w14:textId="77777777" w:rsidR="001D1211" w:rsidRPr="007A41F4" w:rsidRDefault="001D1211" w:rsidP="00B13A7A">
                    <w:pPr>
                      <w:rPr>
                        <w:vanish/>
                        <w:sz w:val="16"/>
                        <w:szCs w:val="16"/>
                        <w:lang w:val="en-US"/>
                      </w:rPr>
                    </w:pPr>
                  </w:p>
                </w:txbxContent>
              </v:textbox>
              <w10:wrap anchorx="page"/>
            </v:shape>
          </w:pict>
        </mc:Fallback>
      </mc:AlternateContent>
    </w:r>
    <w:proofErr w:type="spellStart"/>
    <w:r w:rsidR="00577C71" w:rsidRPr="0093389B">
      <w:rPr>
        <w:lang w:val="en-US"/>
      </w:rPr>
      <w:t>Programma</w:t>
    </w:r>
    <w:proofErr w:type="spellEnd"/>
    <w:r w:rsidR="00577C71" w:rsidRPr="0093389B">
      <w:rPr>
        <w:lang w:val="en-US"/>
      </w:rPr>
      <w:t xml:space="preserve"> van </w:t>
    </w:r>
    <w:proofErr w:type="spellStart"/>
    <w:r w:rsidR="00577C71" w:rsidRPr="0093389B">
      <w:rPr>
        <w:lang w:val="en-US"/>
      </w:rPr>
      <w:t>eisen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2054223041"/>
        <w:placeholder>
          <w:docPart w:val="B28D48B144A043FB95C9B8B4D1470C8A"/>
        </w:placeholder>
        <w:text/>
      </w:sdtPr>
      <w:sdtEndPr/>
      <w:sdtContent>
        <w:r w:rsidR="00CA45E4">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032C" w14:textId="77777777" w:rsidR="00B13A7A" w:rsidRDefault="00B064AF">
    <w:pPr>
      <w:pStyle w:val="Footer"/>
    </w:pPr>
    <w:r w:rsidRPr="0093389B">
      <w:rPr>
        <w:noProof/>
      </w:rPr>
      <mc:AlternateContent>
        <mc:Choice Requires="wps">
          <w:drawing>
            <wp:anchor distT="45720" distB="45720" distL="114300" distR="114300" simplePos="0" relativeHeight="251665408" behindDoc="0" locked="0" layoutInCell="1" allowOverlap="1" wp14:anchorId="7DFB5CFB" wp14:editId="2F2AF6C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2629469" w14:textId="0197EF4F"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623502501"/>
                            </w:sdtPr>
                            <w:sdtEndPr/>
                            <w:sdtContent>
                              <w:r w:rsidR="00CA45E4" w:rsidRPr="00CA45E4">
                                <w:rPr>
                                  <w:vanish/>
                                  <w:sz w:val="16"/>
                                  <w:szCs w:val="16"/>
                                </w:rPr>
                                <w:t>2019-10-25</w:t>
                              </w:r>
                            </w:sdtContent>
                          </w:sdt>
                          <w:r w:rsidRPr="007A41F4">
                            <w:rPr>
                              <w:vanish/>
                              <w:sz w:val="16"/>
                              <w:szCs w:val="16"/>
                              <w:lang w:val="en-US"/>
                            </w:rPr>
                            <w:fldChar w:fldCharType="end"/>
                          </w:r>
                        </w:p>
                        <w:p w14:paraId="3AE44E38" w14:textId="77777777" w:rsidR="00B064AF" w:rsidRPr="007A41F4" w:rsidRDefault="00B064AF" w:rsidP="00B064AF">
                          <w:pPr>
                            <w:rPr>
                              <w:vanish/>
                              <w:sz w:val="16"/>
                              <w:szCs w:val="16"/>
                              <w:lang w:val="en-US"/>
                            </w:rPr>
                          </w:pPr>
                        </w:p>
                        <w:p w14:paraId="63999E85"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B5CFB" id="_x0000_t202" coordsize="21600,21600" o:spt="202" path="m,l,21600r21600,l21600,xe">
              <v:stroke joinstyle="miter"/>
              <v:path gradientshapeok="t" o:connecttype="rect"/>
            </v:shapetype>
            <v:shape id="Text Box 7"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DmrQVyKgIAADEEAAAOAAAAAAAAAAAAAAAAAC4CAABk&#10;cnMvZTJvRG9jLnhtbFBLAQItABQABgAIAAAAIQCI+y4i4gAAAAsBAAAPAAAAAAAAAAAAAAAAAIQE&#10;AABkcnMvZG93bnJldi54bWxQSwUGAAAAAAQABADzAAAAkwUAAAAA&#10;" stroked="f">
              <v:textbox>
                <w:txbxContent>
                  <w:p w14:paraId="22629469" w14:textId="0197EF4F"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sdt>
                      <w:sdtPr>
                        <w:rPr>
                          <w:vanish/>
                          <w:sz w:val="16"/>
                          <w:szCs w:val="16"/>
                        </w:rPr>
                        <w:alias w:val="SjabloonVersie"/>
                        <w:tag w:val="SjabloonVersie"/>
                        <w:id w:val="623502501"/>
                      </w:sdtPr>
                      <w:sdtEndPr/>
                      <w:sdtContent>
                        <w:r w:rsidR="00CA45E4" w:rsidRPr="00CA45E4">
                          <w:rPr>
                            <w:vanish/>
                            <w:sz w:val="16"/>
                            <w:szCs w:val="16"/>
                          </w:rPr>
                          <w:t>2019-10-25</w:t>
                        </w:r>
                      </w:sdtContent>
                    </w:sdt>
                    <w:r w:rsidRPr="007A41F4">
                      <w:rPr>
                        <w:vanish/>
                        <w:sz w:val="16"/>
                        <w:szCs w:val="16"/>
                        <w:lang w:val="en-US"/>
                      </w:rPr>
                      <w:fldChar w:fldCharType="end"/>
                    </w:r>
                  </w:p>
                  <w:p w14:paraId="3AE44E38" w14:textId="77777777" w:rsidR="00B064AF" w:rsidRPr="007A41F4" w:rsidRDefault="00B064AF" w:rsidP="00B064AF">
                    <w:pPr>
                      <w:rPr>
                        <w:vanish/>
                        <w:sz w:val="16"/>
                        <w:szCs w:val="16"/>
                        <w:lang w:val="en-US"/>
                      </w:rPr>
                    </w:pPr>
                  </w:p>
                  <w:p w14:paraId="63999E85"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2909" w14:textId="77777777" w:rsidR="009A3A2C" w:rsidRDefault="009A3A2C" w:rsidP="008A2B7E">
      <w:pPr>
        <w:spacing w:after="0" w:line="240" w:lineRule="auto"/>
      </w:pPr>
      <w:r>
        <w:separator/>
      </w:r>
    </w:p>
  </w:footnote>
  <w:footnote w:type="continuationSeparator" w:id="0">
    <w:p w14:paraId="20D7365D" w14:textId="77777777" w:rsidR="009A3A2C" w:rsidRDefault="009A3A2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B7F4" w14:textId="2B761396"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444469204"/>
        <w:placeholder>
          <w:docPart w:val="F8CA6A578660472F83F8CEE84BD1B213"/>
        </w:placeholder>
        <w:text/>
      </w:sdtPr>
      <w:sdtEndPr/>
      <w:sdtContent>
        <w:r w:rsidR="00CA45E4">
          <w:t>BPV</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887842465"/>
        <w:placeholder>
          <w:docPart w:val="4CCCDCDC5035440F891C17F394F7B050"/>
        </w:placeholder>
        <w:text/>
      </w:sdtPr>
      <w:sdtEndPr/>
      <w:sdtContent>
        <w:r w:rsidR="00CA45E4">
          <w:t>Robert Polman, Barend Noordhoff, 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964A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3E6F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10C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23D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ECC8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90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76AD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0461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D6A1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6A1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C6"/>
    <w:rsid w:val="000103DC"/>
    <w:rsid w:val="000170CE"/>
    <w:rsid w:val="0004112B"/>
    <w:rsid w:val="0004495B"/>
    <w:rsid w:val="000534B2"/>
    <w:rsid w:val="00054F7C"/>
    <w:rsid w:val="000574C7"/>
    <w:rsid w:val="000E5F37"/>
    <w:rsid w:val="0010454A"/>
    <w:rsid w:val="0012351B"/>
    <w:rsid w:val="001279AB"/>
    <w:rsid w:val="00145DB2"/>
    <w:rsid w:val="001502A4"/>
    <w:rsid w:val="0015692D"/>
    <w:rsid w:val="001A407D"/>
    <w:rsid w:val="001A79BC"/>
    <w:rsid w:val="001B61F8"/>
    <w:rsid w:val="001D1211"/>
    <w:rsid w:val="001D26E8"/>
    <w:rsid w:val="001E45D8"/>
    <w:rsid w:val="00206D35"/>
    <w:rsid w:val="002173F9"/>
    <w:rsid w:val="00235DF0"/>
    <w:rsid w:val="00251174"/>
    <w:rsid w:val="00287F7B"/>
    <w:rsid w:val="00291E31"/>
    <w:rsid w:val="002C6CA9"/>
    <w:rsid w:val="002D5372"/>
    <w:rsid w:val="00323068"/>
    <w:rsid w:val="00350A26"/>
    <w:rsid w:val="00382452"/>
    <w:rsid w:val="00384DB2"/>
    <w:rsid w:val="003A24CA"/>
    <w:rsid w:val="003A2EE7"/>
    <w:rsid w:val="003C1E60"/>
    <w:rsid w:val="003D0335"/>
    <w:rsid w:val="003D74EA"/>
    <w:rsid w:val="003E1D29"/>
    <w:rsid w:val="003E76FE"/>
    <w:rsid w:val="00424FE5"/>
    <w:rsid w:val="00436361"/>
    <w:rsid w:val="00440A7C"/>
    <w:rsid w:val="00464DA2"/>
    <w:rsid w:val="0046597C"/>
    <w:rsid w:val="004669F7"/>
    <w:rsid w:val="00491D11"/>
    <w:rsid w:val="004B21FF"/>
    <w:rsid w:val="004F0416"/>
    <w:rsid w:val="00517C12"/>
    <w:rsid w:val="00517D2F"/>
    <w:rsid w:val="00557FF7"/>
    <w:rsid w:val="00577C71"/>
    <w:rsid w:val="0058383B"/>
    <w:rsid w:val="005A66D9"/>
    <w:rsid w:val="005D0910"/>
    <w:rsid w:val="006351D7"/>
    <w:rsid w:val="00646896"/>
    <w:rsid w:val="006642D3"/>
    <w:rsid w:val="00664B01"/>
    <w:rsid w:val="00675CE2"/>
    <w:rsid w:val="006924DE"/>
    <w:rsid w:val="0069447D"/>
    <w:rsid w:val="006A0DB6"/>
    <w:rsid w:val="006B55E8"/>
    <w:rsid w:val="006F365B"/>
    <w:rsid w:val="00704110"/>
    <w:rsid w:val="00704456"/>
    <w:rsid w:val="0071476C"/>
    <w:rsid w:val="007408C1"/>
    <w:rsid w:val="00741E0E"/>
    <w:rsid w:val="00761992"/>
    <w:rsid w:val="0076561E"/>
    <w:rsid w:val="007657B8"/>
    <w:rsid w:val="007739E7"/>
    <w:rsid w:val="007A41F4"/>
    <w:rsid w:val="007C1CE4"/>
    <w:rsid w:val="007E3D3E"/>
    <w:rsid w:val="007F162D"/>
    <w:rsid w:val="007F4FA8"/>
    <w:rsid w:val="00800E27"/>
    <w:rsid w:val="008145CF"/>
    <w:rsid w:val="0085287A"/>
    <w:rsid w:val="008748A0"/>
    <w:rsid w:val="00887BB0"/>
    <w:rsid w:val="00896809"/>
    <w:rsid w:val="008A2B7E"/>
    <w:rsid w:val="008A796A"/>
    <w:rsid w:val="008C1B9D"/>
    <w:rsid w:val="008D71BC"/>
    <w:rsid w:val="008E3CC6"/>
    <w:rsid w:val="008F011F"/>
    <w:rsid w:val="009059A5"/>
    <w:rsid w:val="00906C51"/>
    <w:rsid w:val="00907F82"/>
    <w:rsid w:val="00920E32"/>
    <w:rsid w:val="00925984"/>
    <w:rsid w:val="00931345"/>
    <w:rsid w:val="0093389B"/>
    <w:rsid w:val="00933CE7"/>
    <w:rsid w:val="009500EE"/>
    <w:rsid w:val="00955F00"/>
    <w:rsid w:val="009737B0"/>
    <w:rsid w:val="00975127"/>
    <w:rsid w:val="00996DDF"/>
    <w:rsid w:val="009A2579"/>
    <w:rsid w:val="009A3A2C"/>
    <w:rsid w:val="009B011E"/>
    <w:rsid w:val="009E553C"/>
    <w:rsid w:val="009F41A2"/>
    <w:rsid w:val="00A12187"/>
    <w:rsid w:val="00A342D6"/>
    <w:rsid w:val="00A50A4E"/>
    <w:rsid w:val="00A84255"/>
    <w:rsid w:val="00A92203"/>
    <w:rsid w:val="00A96680"/>
    <w:rsid w:val="00AA7D76"/>
    <w:rsid w:val="00AC0040"/>
    <w:rsid w:val="00AC2091"/>
    <w:rsid w:val="00AD48DA"/>
    <w:rsid w:val="00AE23A0"/>
    <w:rsid w:val="00AF55D5"/>
    <w:rsid w:val="00B064AF"/>
    <w:rsid w:val="00B11207"/>
    <w:rsid w:val="00B13A7A"/>
    <w:rsid w:val="00B202A4"/>
    <w:rsid w:val="00B44610"/>
    <w:rsid w:val="00B44FCD"/>
    <w:rsid w:val="00B604C0"/>
    <w:rsid w:val="00B7300F"/>
    <w:rsid w:val="00B83D12"/>
    <w:rsid w:val="00B843E3"/>
    <w:rsid w:val="00B97510"/>
    <w:rsid w:val="00BA3CC7"/>
    <w:rsid w:val="00BD3E33"/>
    <w:rsid w:val="00C02426"/>
    <w:rsid w:val="00C11737"/>
    <w:rsid w:val="00C15D2A"/>
    <w:rsid w:val="00C27281"/>
    <w:rsid w:val="00C40AAB"/>
    <w:rsid w:val="00C54405"/>
    <w:rsid w:val="00C6710D"/>
    <w:rsid w:val="00C73B29"/>
    <w:rsid w:val="00C852B8"/>
    <w:rsid w:val="00C93D3F"/>
    <w:rsid w:val="00CA45E4"/>
    <w:rsid w:val="00CD31D4"/>
    <w:rsid w:val="00CF6CBE"/>
    <w:rsid w:val="00D12105"/>
    <w:rsid w:val="00D16A85"/>
    <w:rsid w:val="00D62B1A"/>
    <w:rsid w:val="00D73541"/>
    <w:rsid w:val="00D803D7"/>
    <w:rsid w:val="00D84A64"/>
    <w:rsid w:val="00D904AC"/>
    <w:rsid w:val="00D919B6"/>
    <w:rsid w:val="00D9429E"/>
    <w:rsid w:val="00D95726"/>
    <w:rsid w:val="00DA4A86"/>
    <w:rsid w:val="00DB2E3B"/>
    <w:rsid w:val="00DB3978"/>
    <w:rsid w:val="00DC10FC"/>
    <w:rsid w:val="00DC2182"/>
    <w:rsid w:val="00DC6B3B"/>
    <w:rsid w:val="00DF4D03"/>
    <w:rsid w:val="00DF5A47"/>
    <w:rsid w:val="00E0464C"/>
    <w:rsid w:val="00E13067"/>
    <w:rsid w:val="00E60B5D"/>
    <w:rsid w:val="00E72841"/>
    <w:rsid w:val="00E7326A"/>
    <w:rsid w:val="00E84A1F"/>
    <w:rsid w:val="00EA0647"/>
    <w:rsid w:val="00EB6D96"/>
    <w:rsid w:val="00EC0C48"/>
    <w:rsid w:val="00EC3AEF"/>
    <w:rsid w:val="00EC7DE3"/>
    <w:rsid w:val="00ED3604"/>
    <w:rsid w:val="00EF5A4C"/>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94AFD"/>
  <w15:chartTrackingRefBased/>
  <w15:docId w15:val="{48D9D2E2-52BC-4C00-BBAA-77A323AB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B6"/>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6A0DB6"/>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A0DB6"/>
    <w:rPr>
      <w:color w:val="605E5C"/>
      <w:shd w:val="clear" w:color="auto" w:fill="E1DFDD"/>
    </w:rPr>
  </w:style>
  <w:style w:type="character" w:styleId="FollowedHyperlink">
    <w:name w:val="FollowedHyperlink"/>
    <w:basedOn w:val="DefaultParagraphFont"/>
    <w:uiPriority w:val="99"/>
    <w:semiHidden/>
    <w:unhideWhenUsed/>
    <w:rsid w:val="006A0DB6"/>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1?authuser=0"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hyperlink" Target="https://sites.google.com/view/rijnijssel-ao/sjablonen/25187/algemeen" TargetMode="Externa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1?authuser=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1?authuser=0"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1?authuser=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DOCUMENTATIE\25187-sjablonen-master\Kerntaak%201%20-%20Levert%20een%20bijdrage%20aan%20het%20ontwikkeltraject\Werkproces%201%20-%20Stelt%20de%20opdracht%20vast\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9BB467461247C49A6932E721412005"/>
        <w:category>
          <w:name w:val="General"/>
          <w:gallery w:val="placeholder"/>
        </w:category>
        <w:types>
          <w:type w:val="bbPlcHdr"/>
        </w:types>
        <w:behaviors>
          <w:behavior w:val="content"/>
        </w:behaviors>
        <w:guid w:val="{21A4E109-4731-4111-ACBE-EB143D558851}"/>
      </w:docPartPr>
      <w:docPartBody>
        <w:p w:rsidR="004678E3" w:rsidRDefault="00D37A41">
          <w:pPr>
            <w:pStyle w:val="209BB467461247C49A6932E721412005"/>
          </w:pPr>
          <w:r w:rsidRPr="00F16661">
            <w:rPr>
              <w:rStyle w:val="PlaceholderText"/>
            </w:rPr>
            <w:t>Click or tap here to enter text.</w:t>
          </w:r>
        </w:p>
      </w:docPartBody>
    </w:docPart>
    <w:docPart>
      <w:docPartPr>
        <w:name w:val="837F14AC3C884AC699FB36729FE80A84"/>
        <w:category>
          <w:name w:val="General"/>
          <w:gallery w:val="placeholder"/>
        </w:category>
        <w:types>
          <w:type w:val="bbPlcHdr"/>
        </w:types>
        <w:behaviors>
          <w:behavior w:val="content"/>
        </w:behaviors>
        <w:guid w:val="{4A3D0C8A-6683-4095-932B-2D419036342C}"/>
      </w:docPartPr>
      <w:docPartBody>
        <w:p w:rsidR="004678E3" w:rsidRDefault="00D37A41">
          <w:pPr>
            <w:pStyle w:val="837F14AC3C884AC699FB36729FE80A84"/>
          </w:pPr>
          <w:r w:rsidRPr="00221143">
            <w:rPr>
              <w:rStyle w:val="PlaceholderText"/>
              <w:lang w:val="en-US"/>
            </w:rPr>
            <w:t>Click or tap here to enter text.</w:t>
          </w:r>
        </w:p>
      </w:docPartBody>
    </w:docPart>
    <w:docPart>
      <w:docPartPr>
        <w:name w:val="ECFAAEC3374549FB944BE72E7B8AD886"/>
        <w:category>
          <w:name w:val="General"/>
          <w:gallery w:val="placeholder"/>
        </w:category>
        <w:types>
          <w:type w:val="bbPlcHdr"/>
        </w:types>
        <w:behaviors>
          <w:behavior w:val="content"/>
        </w:behaviors>
        <w:guid w:val="{8D1B7A30-9776-474F-9AC3-CED20524605E}"/>
      </w:docPartPr>
      <w:docPartBody>
        <w:p w:rsidR="004678E3" w:rsidRDefault="00D37A41">
          <w:pPr>
            <w:pStyle w:val="ECFAAEC3374549FB944BE72E7B8AD886"/>
          </w:pPr>
          <w:r w:rsidRPr="00221143">
            <w:rPr>
              <w:rStyle w:val="PlaceholderText"/>
              <w:lang w:val="en-US"/>
            </w:rPr>
            <w:t>Click or tap here to enter text.</w:t>
          </w:r>
        </w:p>
      </w:docPartBody>
    </w:docPart>
    <w:docPart>
      <w:docPartPr>
        <w:name w:val="09D45AD0B0E2494EB263EF669D1DCC03"/>
        <w:category>
          <w:name w:val="General"/>
          <w:gallery w:val="placeholder"/>
        </w:category>
        <w:types>
          <w:type w:val="bbPlcHdr"/>
        </w:types>
        <w:behaviors>
          <w:behavior w:val="content"/>
        </w:behaviors>
        <w:guid w:val="{99FB03B8-956F-47D8-A34D-87655C3099B1}"/>
      </w:docPartPr>
      <w:docPartBody>
        <w:p w:rsidR="004678E3" w:rsidRDefault="00D37A41">
          <w:pPr>
            <w:pStyle w:val="09D45AD0B0E2494EB263EF669D1DCC03"/>
          </w:pPr>
          <w:r w:rsidRPr="00221143">
            <w:rPr>
              <w:rStyle w:val="PlaceholderText"/>
              <w:lang w:val="en-US"/>
            </w:rPr>
            <w:t>Click or tap here to enter text.</w:t>
          </w:r>
        </w:p>
      </w:docPartBody>
    </w:docPart>
    <w:docPart>
      <w:docPartPr>
        <w:name w:val="7683840D98BF4C92B348F6B367AFED7C"/>
        <w:category>
          <w:name w:val="General"/>
          <w:gallery w:val="placeholder"/>
        </w:category>
        <w:types>
          <w:type w:val="bbPlcHdr"/>
        </w:types>
        <w:behaviors>
          <w:behavior w:val="content"/>
        </w:behaviors>
        <w:guid w:val="{0FC829BD-19DF-4218-BE74-0AAF282CFC81}"/>
      </w:docPartPr>
      <w:docPartBody>
        <w:p w:rsidR="004678E3" w:rsidRDefault="00D37A41">
          <w:pPr>
            <w:pStyle w:val="7683840D98BF4C92B348F6B367AFED7C"/>
          </w:pPr>
          <w:r w:rsidRPr="00221143">
            <w:rPr>
              <w:rStyle w:val="PlaceholderText"/>
              <w:lang w:val="en-US"/>
            </w:rPr>
            <w:t>Click or tap here to enter text.</w:t>
          </w:r>
        </w:p>
      </w:docPartBody>
    </w:docPart>
    <w:docPart>
      <w:docPartPr>
        <w:name w:val="ADC90AFCD2FC4042975B3D687302B945"/>
        <w:category>
          <w:name w:val="General"/>
          <w:gallery w:val="placeholder"/>
        </w:category>
        <w:types>
          <w:type w:val="bbPlcHdr"/>
        </w:types>
        <w:behaviors>
          <w:behavior w:val="content"/>
        </w:behaviors>
        <w:guid w:val="{3087AD37-B38B-451D-8266-854A279512FE}"/>
      </w:docPartPr>
      <w:docPartBody>
        <w:p w:rsidR="004678E3" w:rsidRDefault="00D37A41">
          <w:pPr>
            <w:pStyle w:val="ADC90AFCD2FC4042975B3D687302B945"/>
          </w:pPr>
          <w:r w:rsidRPr="00570CA5">
            <w:rPr>
              <w:rStyle w:val="PlaceholderText"/>
            </w:rPr>
            <w:t>Click or tap here to enter text.</w:t>
          </w:r>
        </w:p>
      </w:docPartBody>
    </w:docPart>
    <w:docPart>
      <w:docPartPr>
        <w:name w:val="D7DC26782C954F8ABEE8747E4DFE47C7"/>
        <w:category>
          <w:name w:val="General"/>
          <w:gallery w:val="placeholder"/>
        </w:category>
        <w:types>
          <w:type w:val="bbPlcHdr"/>
        </w:types>
        <w:behaviors>
          <w:behavior w:val="content"/>
        </w:behaviors>
        <w:guid w:val="{3FC777F7-FF01-44FD-A6C9-4B8C9B4E8326}"/>
      </w:docPartPr>
      <w:docPartBody>
        <w:p w:rsidR="004678E3" w:rsidRDefault="00426F40" w:rsidP="00426F40">
          <w:pPr>
            <w:pStyle w:val="D7DC26782C954F8ABEE8747E4DFE47C7"/>
          </w:pPr>
          <w:r w:rsidRPr="00221143">
            <w:rPr>
              <w:rStyle w:val="PlaceholderText"/>
              <w:lang w:val="en-US"/>
            </w:rPr>
            <w:t>Click or tap here to enter text.</w:t>
          </w:r>
        </w:p>
      </w:docPartBody>
    </w:docPart>
    <w:docPart>
      <w:docPartPr>
        <w:name w:val="F8CA6A578660472F83F8CEE84BD1B213"/>
        <w:category>
          <w:name w:val="General"/>
          <w:gallery w:val="placeholder"/>
        </w:category>
        <w:types>
          <w:type w:val="bbPlcHdr"/>
        </w:types>
        <w:behaviors>
          <w:behavior w:val="content"/>
        </w:behaviors>
        <w:guid w:val="{EFD27AB6-806C-4E76-A8CE-0362C71887B1}"/>
      </w:docPartPr>
      <w:docPartBody>
        <w:p w:rsidR="008A1C2F" w:rsidRDefault="004678E3" w:rsidP="004678E3">
          <w:pPr>
            <w:pStyle w:val="F8CA6A578660472F83F8CEE84BD1B213"/>
          </w:pPr>
          <w:r w:rsidRPr="00221143">
            <w:rPr>
              <w:rStyle w:val="PlaceholderText"/>
              <w:lang w:val="en-US"/>
            </w:rPr>
            <w:t>Click or tap here to enter text.</w:t>
          </w:r>
        </w:p>
      </w:docPartBody>
    </w:docPart>
    <w:docPart>
      <w:docPartPr>
        <w:name w:val="4CCCDCDC5035440F891C17F394F7B050"/>
        <w:category>
          <w:name w:val="General"/>
          <w:gallery w:val="placeholder"/>
        </w:category>
        <w:types>
          <w:type w:val="bbPlcHdr"/>
        </w:types>
        <w:behaviors>
          <w:behavior w:val="content"/>
        </w:behaviors>
        <w:guid w:val="{51AA4AAF-3F2F-4AD6-8B1F-E542972A3DCC}"/>
      </w:docPartPr>
      <w:docPartBody>
        <w:p w:rsidR="008A1C2F" w:rsidRDefault="004678E3" w:rsidP="004678E3">
          <w:pPr>
            <w:pStyle w:val="4CCCDCDC5035440F891C17F394F7B050"/>
          </w:pPr>
          <w:r w:rsidRPr="00221143">
            <w:rPr>
              <w:rStyle w:val="PlaceholderText"/>
              <w:lang w:val="en-US"/>
            </w:rPr>
            <w:t>Click or tap here to enter text.</w:t>
          </w:r>
        </w:p>
      </w:docPartBody>
    </w:docPart>
    <w:docPart>
      <w:docPartPr>
        <w:name w:val="A1ACD9C7946545E2AAC90581708AB9DE"/>
        <w:category>
          <w:name w:val="General"/>
          <w:gallery w:val="placeholder"/>
        </w:category>
        <w:types>
          <w:type w:val="bbPlcHdr"/>
        </w:types>
        <w:behaviors>
          <w:behavior w:val="content"/>
        </w:behaviors>
        <w:guid w:val="{A686CD43-D8E5-4614-B6BC-40AE8686DFF1}"/>
      </w:docPartPr>
      <w:docPartBody>
        <w:p w:rsidR="008A1C2F" w:rsidRDefault="004678E3" w:rsidP="004678E3">
          <w:pPr>
            <w:pStyle w:val="A1ACD9C7946545E2AAC90581708AB9DE"/>
          </w:pPr>
          <w:r w:rsidRPr="00221143">
            <w:rPr>
              <w:rStyle w:val="PlaceholderText"/>
              <w:lang w:val="en-US"/>
            </w:rPr>
            <w:t>Click or tap here to enter text.</w:t>
          </w:r>
        </w:p>
      </w:docPartBody>
    </w:docPart>
    <w:docPart>
      <w:docPartPr>
        <w:name w:val="B28D48B144A043FB95C9B8B4D1470C8A"/>
        <w:category>
          <w:name w:val="General"/>
          <w:gallery w:val="placeholder"/>
        </w:category>
        <w:types>
          <w:type w:val="bbPlcHdr"/>
        </w:types>
        <w:behaviors>
          <w:behavior w:val="content"/>
        </w:behaviors>
        <w:guid w:val="{FC12690F-A22B-46CB-9332-B332DC5EE6AD}"/>
      </w:docPartPr>
      <w:docPartBody>
        <w:p w:rsidR="008A1C2F" w:rsidRDefault="004678E3" w:rsidP="004678E3">
          <w:pPr>
            <w:pStyle w:val="B28D48B144A043FB95C9B8B4D1470C8A"/>
          </w:pPr>
          <w:r w:rsidRPr="00221143">
            <w:rPr>
              <w:rStyle w:val="PlaceholderText"/>
              <w:lang w:val="en-US"/>
            </w:rPr>
            <w:t>Click or tap here to enter text.</w:t>
          </w:r>
        </w:p>
      </w:docPartBody>
    </w:docPart>
    <w:docPart>
      <w:docPartPr>
        <w:name w:val="AA13BCE212B444EA81CA86344FDD4B8A"/>
        <w:category>
          <w:name w:val="General"/>
          <w:gallery w:val="placeholder"/>
        </w:category>
        <w:types>
          <w:type w:val="bbPlcHdr"/>
        </w:types>
        <w:behaviors>
          <w:behavior w:val="content"/>
        </w:behaviors>
        <w:guid w:val="{DB587C1C-36AC-4C3E-A8C9-2A7A1BD482FC}"/>
      </w:docPartPr>
      <w:docPartBody>
        <w:p w:rsidR="008A1C2F" w:rsidRDefault="004678E3" w:rsidP="004678E3">
          <w:pPr>
            <w:pStyle w:val="AA13BCE212B444EA81CA86344FDD4B8A"/>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40"/>
    <w:rsid w:val="00426F40"/>
    <w:rsid w:val="004565AA"/>
    <w:rsid w:val="004678E3"/>
    <w:rsid w:val="008A1C2F"/>
    <w:rsid w:val="00A33B30"/>
    <w:rsid w:val="00D37A41"/>
    <w:rsid w:val="00DC4E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78E3"/>
    <w:rPr>
      <w:color w:val="808080"/>
    </w:rPr>
  </w:style>
  <w:style w:type="paragraph" w:customStyle="1" w:styleId="209BB467461247C49A6932E721412005">
    <w:name w:val="209BB467461247C49A6932E721412005"/>
  </w:style>
  <w:style w:type="paragraph" w:customStyle="1" w:styleId="837F14AC3C884AC699FB36729FE80A84">
    <w:name w:val="837F14AC3C884AC699FB36729FE80A84"/>
  </w:style>
  <w:style w:type="paragraph" w:customStyle="1" w:styleId="ECFAAEC3374549FB944BE72E7B8AD886">
    <w:name w:val="ECFAAEC3374549FB944BE72E7B8AD886"/>
  </w:style>
  <w:style w:type="paragraph" w:customStyle="1" w:styleId="09D45AD0B0E2494EB263EF669D1DCC03">
    <w:name w:val="09D45AD0B0E2494EB263EF669D1DCC03"/>
  </w:style>
  <w:style w:type="paragraph" w:customStyle="1" w:styleId="7683840D98BF4C92B348F6B367AFED7C">
    <w:name w:val="7683840D98BF4C92B348F6B367AFED7C"/>
  </w:style>
  <w:style w:type="paragraph" w:customStyle="1" w:styleId="ADC90AFCD2FC4042975B3D687302B945">
    <w:name w:val="ADC90AFCD2FC4042975B3D687302B945"/>
  </w:style>
  <w:style w:type="paragraph" w:customStyle="1" w:styleId="F8CA6A578660472F83F8CEE84BD1B213">
    <w:name w:val="F8CA6A578660472F83F8CEE84BD1B213"/>
    <w:rsid w:val="004678E3"/>
  </w:style>
  <w:style w:type="paragraph" w:customStyle="1" w:styleId="4CCCDCDC5035440F891C17F394F7B050">
    <w:name w:val="4CCCDCDC5035440F891C17F394F7B050"/>
    <w:rsid w:val="004678E3"/>
  </w:style>
  <w:style w:type="paragraph" w:customStyle="1" w:styleId="A1ACD9C7946545E2AAC90581708AB9DE">
    <w:name w:val="A1ACD9C7946545E2AAC90581708AB9DE"/>
    <w:rsid w:val="004678E3"/>
  </w:style>
  <w:style w:type="paragraph" w:customStyle="1" w:styleId="D7DC26782C954F8ABEE8747E4DFE47C7">
    <w:name w:val="D7DC26782C954F8ABEE8747E4DFE47C7"/>
    <w:rsid w:val="00426F40"/>
  </w:style>
  <w:style w:type="paragraph" w:customStyle="1" w:styleId="B28D48B144A043FB95C9B8B4D1470C8A">
    <w:name w:val="B28D48B144A043FB95C9B8B4D1470C8A"/>
    <w:rsid w:val="004678E3"/>
  </w:style>
  <w:style w:type="paragraph" w:customStyle="1" w:styleId="AA13BCE212B444EA81CA86344FDD4B8A">
    <w:name w:val="AA13BCE212B444EA81CA86344FDD4B8A"/>
    <w:rsid w:val="00467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A202B1-E289-4D1D-96F1-713188931543}">
  <ds:schemaRefs>
    <ds:schemaRef ds:uri="http://schemas.openxmlformats.org/officeDocument/2006/bibliography"/>
  </ds:schemaRefs>
</ds:datastoreItem>
</file>

<file path=customXml/itemProps2.xml><?xml version="1.0" encoding="utf-8"?>
<ds:datastoreItem xmlns:ds="http://schemas.openxmlformats.org/officeDocument/2006/customXml" ds:itemID="{9219D09D-ABA9-4CD3-800F-AC43306B1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B1K1W1_PvE_Programma van Eisen.dotx</Template>
  <TotalTime>0</TotalTime>
  <Pages>6</Pages>
  <Words>955</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Polman</dc:creator>
  <cp:keywords/>
  <dc:description/>
  <cp:lastModifiedBy>Jan-Willem Wiltingh</cp:lastModifiedBy>
  <cp:revision>14</cp:revision>
  <cp:lastPrinted>2018-09-01T10:46:00Z</cp:lastPrinted>
  <dcterms:created xsi:type="dcterms:W3CDTF">2021-09-22T11:42:00Z</dcterms:created>
  <dcterms:modified xsi:type="dcterms:W3CDTF">2021-11-05T15:38:00Z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4096">
    <vt:lpwstr>13</vt:lpwstr>
  </property>
  <property fmtid="{D5CDD505-2E9C-101B-9397-08002B2CF9AE}" pid="4" name="AuthorIds_UIVersion_1024">
    <vt:lpwstr>13</vt:lpwstr>
  </property>
</Properties>
</file>