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8F0F9" w14:textId="77777777" w:rsidR="00453A11" w:rsidRPr="00E517FF" w:rsidRDefault="00AD56DC" w:rsidP="00453A11">
      <w:pPr>
        <w:pStyle w:val="Title"/>
        <w:rPr>
          <w:lang w:val="en-GB"/>
        </w:rPr>
      </w:pPr>
      <w:r>
        <w:fldChar w:fldCharType="begin"/>
      </w:r>
      <w:r>
        <w:instrText xml:space="preserve"> HYPERLINK "https://sites.google.com/view/rijnijssel-ao/sjablonen/25187/algemeen?authuser=0" \l "h.p_Ty7aduG2GfRB" </w:instrText>
      </w:r>
      <w:r>
        <w:fldChar w:fldCharType="separate"/>
      </w:r>
      <w:proofErr w:type="spellStart"/>
      <w:r w:rsidR="000C50C3" w:rsidRPr="00E517FF">
        <w:rPr>
          <w:rStyle w:val="Hyperlink"/>
          <w:lang w:val="en-GB"/>
        </w:rPr>
        <w:t>Functioneel</w:t>
      </w:r>
      <w:proofErr w:type="spellEnd"/>
      <w:r w:rsidR="000C50C3" w:rsidRPr="00E517FF">
        <w:rPr>
          <w:rStyle w:val="Hyperlink"/>
          <w:lang w:val="en-GB"/>
        </w:rPr>
        <w:t xml:space="preserve"> </w:t>
      </w:r>
      <w:proofErr w:type="spellStart"/>
      <w:r w:rsidR="000C50C3" w:rsidRPr="00E517FF">
        <w:rPr>
          <w:rStyle w:val="Hyperlink"/>
          <w:lang w:val="en-GB"/>
        </w:rPr>
        <w:t>ontwerp</w:t>
      </w:r>
      <w:proofErr w:type="spellEnd"/>
      <w:r>
        <w:rPr>
          <w:rStyle w:val="Hyperlink"/>
          <w:lang w:val="en-GB"/>
        </w:rPr>
        <w:fldChar w:fldCharType="end"/>
      </w:r>
    </w:p>
    <w:sdt>
      <w:sdtPr>
        <w:alias w:val="Projectnaam"/>
        <w:tag w:val="Projectnaam"/>
        <w:id w:val="-914392091"/>
        <w:placeholder>
          <w:docPart w:val="9E285D2F751448FF81CE27791B9EAED3"/>
        </w:placeholder>
        <w:text/>
      </w:sdtPr>
      <w:sdtEndPr/>
      <w:sdtContent>
        <w:p w14:paraId="1E91313D" w14:textId="2850B3B9" w:rsidR="009008D8" w:rsidRPr="00E517FF" w:rsidRDefault="00331A87" w:rsidP="00190D75">
          <w:pPr>
            <w:rPr>
              <w:lang w:val="en-GB"/>
            </w:rPr>
          </w:pPr>
          <w:r>
            <w:t>JG Webmarketing</w:t>
          </w:r>
        </w:p>
      </w:sdtContent>
    </w:sdt>
    <w:tbl>
      <w:tblPr>
        <w:tblStyle w:val="TableGrid"/>
        <w:tblpPr w:leftFromText="142" w:rightFromText="142" w:tblpYSpec="bottom"/>
        <w:tblOverlap w:val="never"/>
        <w:tblW w:w="0" w:type="auto"/>
        <w:tblLook w:val="04A0" w:firstRow="1" w:lastRow="0" w:firstColumn="1" w:lastColumn="0" w:noHBand="0" w:noVBand="1"/>
      </w:tblPr>
      <w:tblGrid>
        <w:gridCol w:w="1601"/>
        <w:gridCol w:w="4536"/>
      </w:tblGrid>
      <w:tr w:rsidR="009008D8" w:rsidRPr="00016D53" w14:paraId="6AD7AFF7" w14:textId="77777777" w:rsidTr="009008D8">
        <w:tc>
          <w:tcPr>
            <w:tcW w:w="1601" w:type="dxa"/>
          </w:tcPr>
          <w:p w14:paraId="431AAE27" w14:textId="77777777" w:rsidR="009008D8" w:rsidRPr="007A0E59" w:rsidRDefault="009008D8" w:rsidP="004E636C">
            <w:pPr>
              <w:pStyle w:val="NoSpacing"/>
            </w:pPr>
            <w:r w:rsidRPr="007A0E59">
              <w:t>Leereenheid:</w:t>
            </w:r>
          </w:p>
        </w:tc>
        <w:bookmarkStart w:id="0" w:name="Leereenheid"/>
        <w:tc>
          <w:tcPr>
            <w:tcW w:w="4536" w:type="dxa"/>
          </w:tcPr>
          <w:p w14:paraId="7197E276" w14:textId="66BA5E18" w:rsidR="009008D8" w:rsidRPr="00E517FF" w:rsidRDefault="00895FCE" w:rsidP="004E636C">
            <w:pPr>
              <w:pStyle w:val="NoSpacing"/>
              <w:rPr>
                <w:lang w:val="en-GB"/>
              </w:rPr>
            </w:pPr>
            <w:sdt>
              <w:sdtPr>
                <w:alias w:val="Naam van leereenheid"/>
                <w:tag w:val="LEname"/>
                <w:id w:val="44343546"/>
                <w:placeholder>
                  <w:docPart w:val="BBFB7193152C4D0CA9D0972AF68E153F"/>
                </w:placeholder>
                <w:text/>
              </w:sdtPr>
              <w:sdtEndPr/>
              <w:sdtContent>
                <w:r w:rsidR="001F44B5">
                  <w:t>JG Webmarketing</w:t>
                </w:r>
              </w:sdtContent>
            </w:sdt>
            <w:bookmarkEnd w:id="0"/>
          </w:p>
        </w:tc>
      </w:tr>
      <w:tr w:rsidR="009008D8" w:rsidRPr="00016D53" w14:paraId="427624F9" w14:textId="77777777" w:rsidTr="009008D8">
        <w:tc>
          <w:tcPr>
            <w:tcW w:w="1601" w:type="dxa"/>
          </w:tcPr>
          <w:p w14:paraId="6F869488" w14:textId="77777777" w:rsidR="009008D8" w:rsidRPr="007A0E59" w:rsidRDefault="009008D8" w:rsidP="004E636C">
            <w:pPr>
              <w:pStyle w:val="NoSpacing"/>
            </w:pPr>
            <w:r w:rsidRPr="007A0E59">
              <w:t>Versienummer:</w:t>
            </w:r>
          </w:p>
        </w:tc>
        <w:bookmarkStart w:id="1" w:name="Versienummer"/>
        <w:tc>
          <w:tcPr>
            <w:tcW w:w="4536" w:type="dxa"/>
          </w:tcPr>
          <w:p w14:paraId="18FD24B6" w14:textId="21E1C60F" w:rsidR="009008D8" w:rsidRPr="00E517FF" w:rsidRDefault="00895FCE" w:rsidP="004E636C">
            <w:pPr>
              <w:pStyle w:val="NoSpacing"/>
              <w:rPr>
                <w:lang w:val="en-GB"/>
              </w:rPr>
            </w:pPr>
            <w:sdt>
              <w:sdtPr>
                <w:alias w:val="Versienummer"/>
                <w:tag w:val="Version"/>
                <w:id w:val="-193926220"/>
                <w:placeholder>
                  <w:docPart w:val="66491E00A1A647F495D608B54161D6D2"/>
                </w:placeholder>
                <w:text/>
              </w:sdtPr>
              <w:sdtEndPr/>
              <w:sdtContent>
                <w:r w:rsidR="001F44B5">
                  <w:t>1.0</w:t>
                </w:r>
              </w:sdtContent>
            </w:sdt>
            <w:bookmarkEnd w:id="1"/>
          </w:p>
        </w:tc>
      </w:tr>
      <w:tr w:rsidR="009008D8" w:rsidRPr="00016D53" w14:paraId="3663FED5" w14:textId="77777777" w:rsidTr="009008D8">
        <w:tc>
          <w:tcPr>
            <w:tcW w:w="1601" w:type="dxa"/>
          </w:tcPr>
          <w:p w14:paraId="4975298A" w14:textId="77777777" w:rsidR="009008D8" w:rsidRPr="007A0E59" w:rsidRDefault="009008D8" w:rsidP="004E636C">
            <w:pPr>
              <w:pStyle w:val="NoSpacing"/>
            </w:pPr>
            <w:r w:rsidRPr="007A0E59">
              <w:t>Auteur(s):</w:t>
            </w:r>
          </w:p>
        </w:tc>
        <w:bookmarkStart w:id="2" w:name="Auteurs"/>
        <w:tc>
          <w:tcPr>
            <w:tcW w:w="4536" w:type="dxa"/>
          </w:tcPr>
          <w:p w14:paraId="2EC77F1B" w14:textId="031631AE" w:rsidR="009008D8" w:rsidRPr="00E517FF" w:rsidRDefault="00895FCE" w:rsidP="004E636C">
            <w:pPr>
              <w:pStyle w:val="NoSpacing"/>
              <w:rPr>
                <w:lang w:val="en-GB"/>
              </w:rPr>
            </w:pPr>
            <w:sdt>
              <w:sdtPr>
                <w:alias w:val="Naam van de auteur"/>
                <w:tag w:val="Authors"/>
                <w:id w:val="1931920483"/>
                <w:placeholder>
                  <w:docPart w:val="6F8478842B54485BBCB36C1303EE5ECD"/>
                </w:placeholder>
                <w:text/>
              </w:sdtPr>
              <w:sdtEndPr/>
              <w:sdtContent>
                <w:r w:rsidR="001F44B5">
                  <w:t>Robert Polman</w:t>
                </w:r>
              </w:sdtContent>
            </w:sdt>
            <w:bookmarkEnd w:id="2"/>
          </w:p>
        </w:tc>
      </w:tr>
      <w:tr w:rsidR="009008D8" w:rsidRPr="00016D53" w14:paraId="45A80C48" w14:textId="77777777" w:rsidTr="009008D8">
        <w:tc>
          <w:tcPr>
            <w:tcW w:w="1601" w:type="dxa"/>
          </w:tcPr>
          <w:p w14:paraId="35340AEB" w14:textId="77777777" w:rsidR="009008D8" w:rsidRPr="007A0E59" w:rsidRDefault="009008D8" w:rsidP="004E636C">
            <w:pPr>
              <w:pStyle w:val="NoSpacing"/>
            </w:pPr>
            <w:r w:rsidRPr="007A0E59">
              <w:t>Datum:</w:t>
            </w:r>
          </w:p>
        </w:tc>
        <w:tc>
          <w:tcPr>
            <w:tcW w:w="4536" w:type="dxa"/>
          </w:tcPr>
          <w:p w14:paraId="2893B589" w14:textId="2B4DA84A" w:rsidR="009008D8" w:rsidRPr="00E517FF" w:rsidRDefault="00895FCE" w:rsidP="004E636C">
            <w:pPr>
              <w:pStyle w:val="NoSpacing"/>
              <w:rPr>
                <w:lang w:val="en-GB"/>
              </w:rPr>
            </w:pPr>
            <w:sdt>
              <w:sdtPr>
                <w:alias w:val="Datum"/>
                <w:tag w:val="Date"/>
                <w:id w:val="-1127611690"/>
                <w:placeholder>
                  <w:docPart w:val="C35CABAD8BF04D678537D94F1A495F29"/>
                </w:placeholder>
                <w:text/>
              </w:sdtPr>
              <w:sdtEndPr/>
              <w:sdtContent>
                <w:r w:rsidR="001F44B5">
                  <w:t>2021-09-23</w:t>
                </w:r>
              </w:sdtContent>
            </w:sdt>
          </w:p>
        </w:tc>
      </w:tr>
    </w:tbl>
    <w:p w14:paraId="5AEBF2E2" w14:textId="77777777" w:rsidR="009008D8" w:rsidRPr="00E517FF" w:rsidRDefault="009008D8">
      <w:pPr>
        <w:rPr>
          <w:lang w:val="en-GB"/>
        </w:rPr>
      </w:pPr>
      <w:r w:rsidRPr="007A0E59">
        <w:rPr>
          <w:noProof/>
        </w:rPr>
        <mc:AlternateContent>
          <mc:Choice Requires="wps">
            <w:drawing>
              <wp:anchor distT="45720" distB="45720" distL="114300" distR="114300" simplePos="0" relativeHeight="251675648" behindDoc="1" locked="0" layoutInCell="1" allowOverlap="1" wp14:anchorId="0B773ED0" wp14:editId="78B1724C">
                <wp:simplePos x="0" y="0"/>
                <wp:positionH relativeFrom="page">
                  <wp:posOffset>4805018</wp:posOffset>
                </wp:positionH>
                <wp:positionV relativeFrom="paragraph">
                  <wp:posOffset>7418300</wp:posOffset>
                </wp:positionV>
                <wp:extent cx="2572966" cy="97763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2966" cy="977630"/>
                        </a:xfrm>
                        <a:prstGeom prst="rect">
                          <a:avLst/>
                        </a:prstGeom>
                        <a:solidFill>
                          <a:srgbClr val="FFFFFF"/>
                        </a:solidFill>
                        <a:ln w="9525">
                          <a:noFill/>
                          <a:miter lim="800000"/>
                          <a:headEnd/>
                          <a:tailEnd/>
                        </a:ln>
                      </wps:spPr>
                      <wps:txbx>
                        <w:txbxContent>
                          <w:p w14:paraId="63F76732" w14:textId="77777777" w:rsidR="009008D8" w:rsidRDefault="009008D8" w:rsidP="009008D8">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253EE04D" w14:textId="77777777" w:rsidR="009008D8" w:rsidRPr="00EC0DC3" w:rsidRDefault="009008D8" w:rsidP="009008D8">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773ED0" id="_x0000_t202" coordsize="21600,21600" o:spt="202" path="m,l,21600r21600,l21600,xe">
                <v:stroke joinstyle="miter"/>
                <v:path gradientshapeok="t" o:connecttype="rect"/>
              </v:shapetype>
              <v:shape id="Text Box 2" o:spid="_x0000_s1026" type="#_x0000_t202" style="position:absolute;margin-left:378.35pt;margin-top:584.1pt;width:202.6pt;height:77pt;z-index:-2516408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" stroked="f">
                <v:textbox>
                  <w:txbxContent>
                    <w:p w14:paraId="63F76732" w14:textId="77777777" w:rsidR="009008D8" w:rsidRDefault="009008D8" w:rsidP="009008D8">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253EE04D" w14:textId="77777777" w:rsidR="009008D8" w:rsidRPr="00EC0DC3" w:rsidRDefault="009008D8" w:rsidP="009008D8">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sidRPr="00E517FF">
        <w:rPr>
          <w:lang w:val="en-GB"/>
        </w:rPr>
        <w:br w:type="page"/>
      </w:r>
    </w:p>
    <w:bookmarkStart w:id="3" w:name="_Toc2080247"/>
    <w:p w14:paraId="28D1A1F1" w14:textId="77777777" w:rsidR="008A2B7E" w:rsidRPr="007A0E59" w:rsidRDefault="00E517FF" w:rsidP="008A2B7E">
      <w:pPr>
        <w:pStyle w:val="Heading1"/>
      </w:pPr>
      <w:r>
        <w:lastRenderedPageBreak/>
        <w:fldChar w:fldCharType="begin"/>
      </w:r>
      <w:r>
        <w:instrText xml:space="preserve"> HYPERLINK "https://sites.google.com/view/rijnijssel-ao/sjablonen/25187/algemeen?authuser=0" \l "h.p_eKG6nG44Kd0X" </w:instrText>
      </w:r>
      <w:r>
        <w:fldChar w:fldCharType="separate"/>
      </w:r>
      <w:bookmarkStart w:id="4" w:name="_Toc83303676"/>
      <w:r w:rsidR="008A2B7E" w:rsidRPr="00E517FF">
        <w:rPr>
          <w:rStyle w:val="Hyperlink"/>
        </w:rPr>
        <w:t>Versiebeheer</w:t>
      </w:r>
      <w:bookmarkEnd w:id="3"/>
      <w:bookmarkEnd w:id="4"/>
      <w:r>
        <w:fldChar w:fldCharType="end"/>
      </w:r>
    </w:p>
    <w:p w14:paraId="0D3E6C3A" w14:textId="77777777" w:rsidR="008A2B7E" w:rsidRPr="007A0E59" w:rsidRDefault="008A2B7E" w:rsidP="008A2B7E">
      <w:pPr>
        <w:pStyle w:val="NoSpacing"/>
      </w:pPr>
    </w:p>
    <w:tbl>
      <w:tblPr>
        <w:tblStyle w:val="GridTable4-Accent1"/>
        <w:tblW w:w="9445" w:type="dxa"/>
        <w:tblLayout w:type="fixed"/>
        <w:tblLook w:val="04A0" w:firstRow="1" w:lastRow="0" w:firstColumn="1" w:lastColumn="0" w:noHBand="0" w:noVBand="1"/>
      </w:tblPr>
      <w:tblGrid>
        <w:gridCol w:w="1356"/>
        <w:gridCol w:w="788"/>
        <w:gridCol w:w="1962"/>
        <w:gridCol w:w="5339"/>
      </w:tblGrid>
      <w:tr w:rsidR="008A2B7E" w:rsidRPr="007A0E59" w14:paraId="2A14A8C8" w14:textId="77777777" w:rsidTr="00963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ECAA019" w14:textId="77777777" w:rsidR="008A2B7E" w:rsidRPr="007A0E59" w:rsidRDefault="008A2B7E" w:rsidP="00AF55D5">
            <w:pPr>
              <w:pStyle w:val="NoSpacing"/>
            </w:pPr>
            <w:r w:rsidRPr="007A0E59">
              <w:t>Datum</w:t>
            </w:r>
          </w:p>
        </w:tc>
        <w:tc>
          <w:tcPr>
            <w:tcW w:w="788" w:type="dxa"/>
          </w:tcPr>
          <w:p w14:paraId="2E6CAD4F" w14:textId="77777777" w:rsidR="008A2B7E" w:rsidRPr="007A0E59"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7A0E59">
              <w:t>Versie</w:t>
            </w:r>
          </w:p>
        </w:tc>
        <w:tc>
          <w:tcPr>
            <w:tcW w:w="1962" w:type="dxa"/>
          </w:tcPr>
          <w:p w14:paraId="1A417B74" w14:textId="77777777" w:rsidR="008A2B7E" w:rsidRPr="007A0E59"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7A0E59">
              <w:t>Wie</w:t>
            </w:r>
          </w:p>
        </w:tc>
        <w:tc>
          <w:tcPr>
            <w:tcW w:w="5339" w:type="dxa"/>
          </w:tcPr>
          <w:p w14:paraId="5D29DD1E" w14:textId="77777777" w:rsidR="008A2B7E" w:rsidRPr="007A0E59"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7A0E59">
              <w:t>Wijzigingen</w:t>
            </w:r>
          </w:p>
        </w:tc>
      </w:tr>
      <w:tr w:rsidR="008A2B7E" w:rsidRPr="007A0E59" w14:paraId="688857F1"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59BD52C" w14:textId="1BFD57F5" w:rsidR="008A2B7E" w:rsidRPr="007A0E59" w:rsidRDefault="003624B9" w:rsidP="00AF55D5">
            <w:pPr>
              <w:pStyle w:val="NoSpacing"/>
              <w:jc w:val="center"/>
              <w:rPr>
                <w:b w:val="0"/>
              </w:rPr>
            </w:pPr>
            <w:r>
              <w:rPr>
                <w:b w:val="0"/>
              </w:rPr>
              <w:t>2021</w:t>
            </w:r>
            <w:r w:rsidR="00B843E3" w:rsidRPr="007A0E59">
              <w:rPr>
                <w:b w:val="0"/>
              </w:rPr>
              <w:t>-</w:t>
            </w:r>
            <w:r>
              <w:rPr>
                <w:b w:val="0"/>
              </w:rPr>
              <w:t>09</w:t>
            </w:r>
            <w:r w:rsidR="00B843E3" w:rsidRPr="007A0E59">
              <w:rPr>
                <w:b w:val="0"/>
              </w:rPr>
              <w:t>-</w:t>
            </w:r>
            <w:r>
              <w:rPr>
                <w:b w:val="0"/>
              </w:rPr>
              <w:t>23</w:t>
            </w:r>
          </w:p>
        </w:tc>
        <w:tc>
          <w:tcPr>
            <w:tcW w:w="788" w:type="dxa"/>
          </w:tcPr>
          <w:p w14:paraId="764DF4FD" w14:textId="65C8BA60" w:rsidR="008A2B7E" w:rsidRPr="007A0E59" w:rsidRDefault="003624B9" w:rsidP="00AF55D5">
            <w:pPr>
              <w:pStyle w:val="NoSpacing"/>
              <w:jc w:val="center"/>
              <w:cnfStyle w:val="000000100000" w:firstRow="0" w:lastRow="0" w:firstColumn="0" w:lastColumn="0" w:oddVBand="0" w:evenVBand="0" w:oddHBand="1" w:evenHBand="0" w:firstRowFirstColumn="0" w:firstRowLastColumn="0" w:lastRowFirstColumn="0" w:lastRowLastColumn="0"/>
            </w:pPr>
            <w:r>
              <w:t>1.0</w:t>
            </w:r>
          </w:p>
        </w:tc>
        <w:tc>
          <w:tcPr>
            <w:tcW w:w="1962" w:type="dxa"/>
          </w:tcPr>
          <w:p w14:paraId="27BC7F6E" w14:textId="23CA8EED" w:rsidR="008A2B7E" w:rsidRPr="007A0E59" w:rsidRDefault="003624B9" w:rsidP="008A2B7E">
            <w:pPr>
              <w:pStyle w:val="NoSpacing"/>
              <w:cnfStyle w:val="000000100000" w:firstRow="0" w:lastRow="0" w:firstColumn="0" w:lastColumn="0" w:oddVBand="0" w:evenVBand="0" w:oddHBand="1" w:evenHBand="0" w:firstRowFirstColumn="0" w:firstRowLastColumn="0" w:lastRowFirstColumn="0" w:lastRowLastColumn="0"/>
            </w:pPr>
            <w:r>
              <w:t>Robert Polman</w:t>
            </w:r>
          </w:p>
        </w:tc>
        <w:tc>
          <w:tcPr>
            <w:tcW w:w="5339" w:type="dxa"/>
          </w:tcPr>
          <w:p w14:paraId="057159A2" w14:textId="50A6BEBF" w:rsidR="008A2B7E" w:rsidRPr="007A0E59" w:rsidRDefault="003624B9" w:rsidP="008A2B7E">
            <w:pPr>
              <w:pStyle w:val="NoSpacing"/>
              <w:cnfStyle w:val="000000100000" w:firstRow="0" w:lastRow="0" w:firstColumn="0" w:lastColumn="0" w:oddVBand="0" w:evenVBand="0" w:oddHBand="1" w:evenHBand="0" w:firstRowFirstColumn="0" w:firstRowLastColumn="0" w:lastRowFirstColumn="0" w:lastRowLastColumn="0"/>
            </w:pPr>
            <w:r>
              <w:t>Eerste opzet</w:t>
            </w:r>
          </w:p>
        </w:tc>
      </w:tr>
      <w:tr w:rsidR="008A2B7E" w:rsidRPr="007A0E59" w14:paraId="02D72404"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51A2AC50" w14:textId="77777777" w:rsidR="008A2B7E" w:rsidRPr="007A0E59" w:rsidRDefault="008A2B7E" w:rsidP="00AF55D5">
            <w:pPr>
              <w:pStyle w:val="NoSpacing"/>
              <w:jc w:val="center"/>
              <w:rPr>
                <w:b w:val="0"/>
              </w:rPr>
            </w:pPr>
          </w:p>
        </w:tc>
        <w:tc>
          <w:tcPr>
            <w:tcW w:w="788" w:type="dxa"/>
          </w:tcPr>
          <w:p w14:paraId="68B96B40" w14:textId="77777777" w:rsidR="008A2B7E" w:rsidRPr="007A0E59"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2C546F8F" w14:textId="77777777" w:rsidR="008A2B7E" w:rsidRPr="007A0E59"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339" w:type="dxa"/>
          </w:tcPr>
          <w:p w14:paraId="3E489DB6" w14:textId="77777777" w:rsidR="008A2B7E" w:rsidRPr="007A0E59"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r w:rsidR="008A2B7E" w:rsidRPr="007A0E59" w14:paraId="203A886F"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28D5937" w14:textId="77777777" w:rsidR="008A2B7E" w:rsidRPr="007A0E59" w:rsidRDefault="008A2B7E" w:rsidP="00AF55D5">
            <w:pPr>
              <w:pStyle w:val="NoSpacing"/>
              <w:jc w:val="center"/>
              <w:rPr>
                <w:b w:val="0"/>
              </w:rPr>
            </w:pPr>
          </w:p>
        </w:tc>
        <w:tc>
          <w:tcPr>
            <w:tcW w:w="788" w:type="dxa"/>
          </w:tcPr>
          <w:p w14:paraId="53A44974" w14:textId="77777777" w:rsidR="008A2B7E" w:rsidRPr="007A0E59" w:rsidRDefault="008A2B7E" w:rsidP="00AF55D5">
            <w:pPr>
              <w:pStyle w:val="NoSpacing"/>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60A2DA01" w14:textId="77777777" w:rsidR="008A2B7E" w:rsidRPr="007A0E59"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c>
          <w:tcPr>
            <w:tcW w:w="5339" w:type="dxa"/>
          </w:tcPr>
          <w:p w14:paraId="629243A9" w14:textId="77777777" w:rsidR="008A2B7E" w:rsidRPr="007A0E59"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r>
      <w:tr w:rsidR="008A2B7E" w:rsidRPr="007A0E59" w14:paraId="2182DF87"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0090BC3B" w14:textId="77777777" w:rsidR="008A2B7E" w:rsidRPr="007A0E59" w:rsidRDefault="008A2B7E" w:rsidP="00AF55D5">
            <w:pPr>
              <w:pStyle w:val="NoSpacing"/>
              <w:jc w:val="center"/>
              <w:rPr>
                <w:b w:val="0"/>
              </w:rPr>
            </w:pPr>
          </w:p>
        </w:tc>
        <w:tc>
          <w:tcPr>
            <w:tcW w:w="788" w:type="dxa"/>
          </w:tcPr>
          <w:p w14:paraId="4B91D5DC" w14:textId="77777777" w:rsidR="008A2B7E" w:rsidRPr="007A0E59"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34C63C21" w14:textId="77777777" w:rsidR="008A2B7E" w:rsidRPr="007A0E59"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339" w:type="dxa"/>
          </w:tcPr>
          <w:p w14:paraId="33FD8FD0" w14:textId="77777777" w:rsidR="008A2B7E" w:rsidRPr="007A0E59"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bl>
    <w:p w14:paraId="34C60407" w14:textId="77777777" w:rsidR="008A2B7E" w:rsidRPr="007A0E59" w:rsidRDefault="008A2B7E" w:rsidP="008A2B7E">
      <w:pPr>
        <w:pStyle w:val="NoSpacing"/>
      </w:pPr>
    </w:p>
    <w:p w14:paraId="2B954D0C" w14:textId="77777777" w:rsidR="008A2B7E" w:rsidRPr="007A0E59" w:rsidRDefault="008A2B7E">
      <w:r w:rsidRPr="007A0E59">
        <w:br w:type="page"/>
      </w:r>
    </w:p>
    <w:p w14:paraId="19B98A4C" w14:textId="77777777" w:rsidR="009D7294" w:rsidRPr="007A0E59" w:rsidRDefault="00895FCE" w:rsidP="009D7294">
      <w:pPr>
        <w:pStyle w:val="Header1inhoudsopave"/>
      </w:pPr>
      <w:hyperlink r:id="rId11" w:anchor="h.p_LqQOy3HgMP51" w:history="1">
        <w:r w:rsidR="008A2B7E" w:rsidRPr="00E517FF">
          <w:rPr>
            <w:rStyle w:val="Hyperlink"/>
          </w:rPr>
          <w:t>Inhoudsopgave</w:t>
        </w:r>
      </w:hyperlink>
    </w:p>
    <w:p w14:paraId="7DFB3D47" w14:textId="77777777" w:rsidR="009D7294" w:rsidRPr="007A0E59" w:rsidRDefault="009D7294" w:rsidP="009D7294">
      <w:pPr>
        <w:pStyle w:val="NoSpacing"/>
      </w:pPr>
    </w:p>
    <w:p w14:paraId="69DC3A80" w14:textId="25D4DC98" w:rsidR="0047225E" w:rsidRDefault="009D7294">
      <w:pPr>
        <w:pStyle w:val="TOC1"/>
        <w:tabs>
          <w:tab w:val="right" w:leader="dot" w:pos="9062"/>
        </w:tabs>
        <w:rPr>
          <w:rFonts w:eastAsiaTheme="minorEastAsia"/>
          <w:noProof/>
          <w:lang w:eastAsia="nl-NL"/>
        </w:rPr>
      </w:pPr>
      <w:r w:rsidRPr="007A0E59">
        <w:fldChar w:fldCharType="begin"/>
      </w:r>
      <w:r w:rsidRPr="007A0E59">
        <w:instrText xml:space="preserve"> TOC \o "1-2" \h \z \u </w:instrText>
      </w:r>
      <w:r w:rsidRPr="007A0E59">
        <w:fldChar w:fldCharType="separate"/>
      </w:r>
      <w:hyperlink w:anchor="_Toc83303676" w:history="1">
        <w:r w:rsidR="0047225E" w:rsidRPr="00C861BD">
          <w:rPr>
            <w:rStyle w:val="Hyperlink"/>
            <w:noProof/>
          </w:rPr>
          <w:t>Versiebeheer</w:t>
        </w:r>
        <w:r w:rsidR="0047225E">
          <w:rPr>
            <w:noProof/>
            <w:webHidden/>
          </w:rPr>
          <w:tab/>
        </w:r>
        <w:r w:rsidR="0047225E">
          <w:rPr>
            <w:noProof/>
            <w:webHidden/>
          </w:rPr>
          <w:fldChar w:fldCharType="begin"/>
        </w:r>
        <w:r w:rsidR="0047225E">
          <w:rPr>
            <w:noProof/>
            <w:webHidden/>
          </w:rPr>
          <w:instrText xml:space="preserve"> PAGEREF _Toc83303676 \h </w:instrText>
        </w:r>
        <w:r w:rsidR="0047225E">
          <w:rPr>
            <w:noProof/>
            <w:webHidden/>
          </w:rPr>
        </w:r>
        <w:r w:rsidR="0047225E">
          <w:rPr>
            <w:noProof/>
            <w:webHidden/>
          </w:rPr>
          <w:fldChar w:fldCharType="separate"/>
        </w:r>
        <w:r w:rsidR="0047225E">
          <w:rPr>
            <w:noProof/>
            <w:webHidden/>
          </w:rPr>
          <w:t>2</w:t>
        </w:r>
        <w:r w:rsidR="0047225E">
          <w:rPr>
            <w:noProof/>
            <w:webHidden/>
          </w:rPr>
          <w:fldChar w:fldCharType="end"/>
        </w:r>
      </w:hyperlink>
    </w:p>
    <w:p w14:paraId="40BD2AD3" w14:textId="36F18426" w:rsidR="0047225E" w:rsidRDefault="00895FCE">
      <w:pPr>
        <w:pStyle w:val="TOC1"/>
        <w:tabs>
          <w:tab w:val="right" w:leader="dot" w:pos="9062"/>
        </w:tabs>
        <w:rPr>
          <w:rFonts w:eastAsiaTheme="minorEastAsia"/>
          <w:noProof/>
          <w:lang w:eastAsia="nl-NL"/>
        </w:rPr>
      </w:pPr>
      <w:hyperlink w:anchor="_Toc83303677" w:history="1">
        <w:r w:rsidR="0047225E" w:rsidRPr="00C861BD">
          <w:rPr>
            <w:rStyle w:val="Hyperlink"/>
            <w:noProof/>
          </w:rPr>
          <w:t>Inleiding</w:t>
        </w:r>
        <w:r w:rsidR="0047225E">
          <w:rPr>
            <w:noProof/>
            <w:webHidden/>
          </w:rPr>
          <w:tab/>
        </w:r>
        <w:r w:rsidR="0047225E">
          <w:rPr>
            <w:noProof/>
            <w:webHidden/>
          </w:rPr>
          <w:fldChar w:fldCharType="begin"/>
        </w:r>
        <w:r w:rsidR="0047225E">
          <w:rPr>
            <w:noProof/>
            <w:webHidden/>
          </w:rPr>
          <w:instrText xml:space="preserve"> PAGEREF _Toc83303677 \h </w:instrText>
        </w:r>
        <w:r w:rsidR="0047225E">
          <w:rPr>
            <w:noProof/>
            <w:webHidden/>
          </w:rPr>
        </w:r>
        <w:r w:rsidR="0047225E">
          <w:rPr>
            <w:noProof/>
            <w:webHidden/>
          </w:rPr>
          <w:fldChar w:fldCharType="separate"/>
        </w:r>
        <w:r w:rsidR="0047225E">
          <w:rPr>
            <w:noProof/>
            <w:webHidden/>
          </w:rPr>
          <w:t>4</w:t>
        </w:r>
        <w:r w:rsidR="0047225E">
          <w:rPr>
            <w:noProof/>
            <w:webHidden/>
          </w:rPr>
          <w:fldChar w:fldCharType="end"/>
        </w:r>
      </w:hyperlink>
    </w:p>
    <w:p w14:paraId="3420B0D4" w14:textId="43F85855" w:rsidR="0047225E" w:rsidRDefault="00895FCE">
      <w:pPr>
        <w:pStyle w:val="TOC2"/>
        <w:tabs>
          <w:tab w:val="right" w:leader="dot" w:pos="9062"/>
        </w:tabs>
        <w:rPr>
          <w:rFonts w:eastAsiaTheme="minorEastAsia"/>
          <w:noProof/>
          <w:lang w:eastAsia="nl-NL"/>
        </w:rPr>
      </w:pPr>
      <w:hyperlink w:anchor="_Toc83303678" w:history="1">
        <w:r w:rsidR="0047225E" w:rsidRPr="00C861BD">
          <w:rPr>
            <w:rStyle w:val="Hyperlink"/>
            <w:noProof/>
          </w:rPr>
          <w:t>Over dit document</w:t>
        </w:r>
        <w:r w:rsidR="0047225E">
          <w:rPr>
            <w:noProof/>
            <w:webHidden/>
          </w:rPr>
          <w:tab/>
        </w:r>
        <w:r w:rsidR="0047225E">
          <w:rPr>
            <w:noProof/>
            <w:webHidden/>
          </w:rPr>
          <w:fldChar w:fldCharType="begin"/>
        </w:r>
        <w:r w:rsidR="0047225E">
          <w:rPr>
            <w:noProof/>
            <w:webHidden/>
          </w:rPr>
          <w:instrText xml:space="preserve"> PAGEREF _Toc83303678 \h </w:instrText>
        </w:r>
        <w:r w:rsidR="0047225E">
          <w:rPr>
            <w:noProof/>
            <w:webHidden/>
          </w:rPr>
        </w:r>
        <w:r w:rsidR="0047225E">
          <w:rPr>
            <w:noProof/>
            <w:webHidden/>
          </w:rPr>
          <w:fldChar w:fldCharType="separate"/>
        </w:r>
        <w:r w:rsidR="0047225E">
          <w:rPr>
            <w:noProof/>
            <w:webHidden/>
          </w:rPr>
          <w:t>4</w:t>
        </w:r>
        <w:r w:rsidR="0047225E">
          <w:rPr>
            <w:noProof/>
            <w:webHidden/>
          </w:rPr>
          <w:fldChar w:fldCharType="end"/>
        </w:r>
      </w:hyperlink>
    </w:p>
    <w:p w14:paraId="652C7620" w14:textId="3339FBD2" w:rsidR="0047225E" w:rsidRDefault="00895FCE">
      <w:pPr>
        <w:pStyle w:val="TOC2"/>
        <w:tabs>
          <w:tab w:val="right" w:leader="dot" w:pos="9062"/>
        </w:tabs>
        <w:rPr>
          <w:rFonts w:eastAsiaTheme="minorEastAsia"/>
          <w:noProof/>
          <w:lang w:eastAsia="nl-NL"/>
        </w:rPr>
      </w:pPr>
      <w:hyperlink w:anchor="_Toc83303679" w:history="1">
        <w:r w:rsidR="0047225E" w:rsidRPr="00C861BD">
          <w:rPr>
            <w:rStyle w:val="Hyperlink"/>
            <w:noProof/>
          </w:rPr>
          <w:t>Over het project en de opdrachtgever</w:t>
        </w:r>
        <w:r w:rsidR="0047225E">
          <w:rPr>
            <w:noProof/>
            <w:webHidden/>
          </w:rPr>
          <w:tab/>
        </w:r>
        <w:r w:rsidR="0047225E">
          <w:rPr>
            <w:noProof/>
            <w:webHidden/>
          </w:rPr>
          <w:fldChar w:fldCharType="begin"/>
        </w:r>
        <w:r w:rsidR="0047225E">
          <w:rPr>
            <w:noProof/>
            <w:webHidden/>
          </w:rPr>
          <w:instrText xml:space="preserve"> PAGEREF _Toc83303679 \h </w:instrText>
        </w:r>
        <w:r w:rsidR="0047225E">
          <w:rPr>
            <w:noProof/>
            <w:webHidden/>
          </w:rPr>
        </w:r>
        <w:r w:rsidR="0047225E">
          <w:rPr>
            <w:noProof/>
            <w:webHidden/>
          </w:rPr>
          <w:fldChar w:fldCharType="separate"/>
        </w:r>
        <w:r w:rsidR="0047225E">
          <w:rPr>
            <w:noProof/>
            <w:webHidden/>
          </w:rPr>
          <w:t>4</w:t>
        </w:r>
        <w:r w:rsidR="0047225E">
          <w:rPr>
            <w:noProof/>
            <w:webHidden/>
          </w:rPr>
          <w:fldChar w:fldCharType="end"/>
        </w:r>
      </w:hyperlink>
    </w:p>
    <w:p w14:paraId="75BCA3E8" w14:textId="6B62DB84" w:rsidR="0047225E" w:rsidRDefault="00895FCE">
      <w:pPr>
        <w:pStyle w:val="TOC1"/>
        <w:tabs>
          <w:tab w:val="right" w:leader="dot" w:pos="9062"/>
        </w:tabs>
        <w:rPr>
          <w:rFonts w:eastAsiaTheme="minorEastAsia"/>
          <w:noProof/>
          <w:lang w:eastAsia="nl-NL"/>
        </w:rPr>
      </w:pPr>
      <w:hyperlink w:anchor="_Toc83303680" w:history="1">
        <w:r w:rsidR="0047225E" w:rsidRPr="00C861BD">
          <w:rPr>
            <w:rStyle w:val="Hyperlink"/>
            <w:noProof/>
          </w:rPr>
          <w:t>Actoren</w:t>
        </w:r>
        <w:r w:rsidR="0047225E">
          <w:rPr>
            <w:noProof/>
            <w:webHidden/>
          </w:rPr>
          <w:tab/>
        </w:r>
        <w:r w:rsidR="0047225E">
          <w:rPr>
            <w:noProof/>
            <w:webHidden/>
          </w:rPr>
          <w:fldChar w:fldCharType="begin"/>
        </w:r>
        <w:r w:rsidR="0047225E">
          <w:rPr>
            <w:noProof/>
            <w:webHidden/>
          </w:rPr>
          <w:instrText xml:space="preserve"> PAGEREF _Toc83303680 \h </w:instrText>
        </w:r>
        <w:r w:rsidR="0047225E">
          <w:rPr>
            <w:noProof/>
            <w:webHidden/>
          </w:rPr>
        </w:r>
        <w:r w:rsidR="0047225E">
          <w:rPr>
            <w:noProof/>
            <w:webHidden/>
          </w:rPr>
          <w:fldChar w:fldCharType="separate"/>
        </w:r>
        <w:r w:rsidR="0047225E">
          <w:rPr>
            <w:noProof/>
            <w:webHidden/>
          </w:rPr>
          <w:t>5</w:t>
        </w:r>
        <w:r w:rsidR="0047225E">
          <w:rPr>
            <w:noProof/>
            <w:webHidden/>
          </w:rPr>
          <w:fldChar w:fldCharType="end"/>
        </w:r>
      </w:hyperlink>
    </w:p>
    <w:p w14:paraId="60E8E5E7" w14:textId="5F525965" w:rsidR="0047225E" w:rsidRDefault="00895FCE">
      <w:pPr>
        <w:pStyle w:val="TOC1"/>
        <w:tabs>
          <w:tab w:val="right" w:leader="dot" w:pos="9062"/>
        </w:tabs>
        <w:rPr>
          <w:rFonts w:eastAsiaTheme="minorEastAsia"/>
          <w:noProof/>
          <w:lang w:eastAsia="nl-NL"/>
        </w:rPr>
      </w:pPr>
      <w:hyperlink w:anchor="_Toc83303681" w:history="1">
        <w:r w:rsidR="0047225E" w:rsidRPr="00C861BD">
          <w:rPr>
            <w:rStyle w:val="Hyperlink"/>
            <w:noProof/>
          </w:rPr>
          <w:t>Functionele eisen en omschrijving</w:t>
        </w:r>
        <w:r w:rsidR="0047225E">
          <w:rPr>
            <w:noProof/>
            <w:webHidden/>
          </w:rPr>
          <w:tab/>
        </w:r>
        <w:r w:rsidR="0047225E">
          <w:rPr>
            <w:noProof/>
            <w:webHidden/>
          </w:rPr>
          <w:fldChar w:fldCharType="begin"/>
        </w:r>
        <w:r w:rsidR="0047225E">
          <w:rPr>
            <w:noProof/>
            <w:webHidden/>
          </w:rPr>
          <w:instrText xml:space="preserve"> PAGEREF _Toc83303681 \h </w:instrText>
        </w:r>
        <w:r w:rsidR="0047225E">
          <w:rPr>
            <w:noProof/>
            <w:webHidden/>
          </w:rPr>
        </w:r>
        <w:r w:rsidR="0047225E">
          <w:rPr>
            <w:noProof/>
            <w:webHidden/>
          </w:rPr>
          <w:fldChar w:fldCharType="separate"/>
        </w:r>
        <w:r w:rsidR="0047225E">
          <w:rPr>
            <w:noProof/>
            <w:webHidden/>
          </w:rPr>
          <w:t>5</w:t>
        </w:r>
        <w:r w:rsidR="0047225E">
          <w:rPr>
            <w:noProof/>
            <w:webHidden/>
          </w:rPr>
          <w:fldChar w:fldCharType="end"/>
        </w:r>
      </w:hyperlink>
    </w:p>
    <w:p w14:paraId="61C8BB0A" w14:textId="0D737744" w:rsidR="0047225E" w:rsidRDefault="00895FCE">
      <w:pPr>
        <w:pStyle w:val="TOC2"/>
        <w:tabs>
          <w:tab w:val="right" w:leader="dot" w:pos="9062"/>
        </w:tabs>
        <w:rPr>
          <w:rFonts w:eastAsiaTheme="minorEastAsia"/>
          <w:noProof/>
          <w:lang w:eastAsia="nl-NL"/>
        </w:rPr>
      </w:pPr>
      <w:hyperlink w:anchor="_Toc83303682" w:history="1">
        <w:r w:rsidR="0047225E" w:rsidRPr="00C861BD">
          <w:rPr>
            <w:rStyle w:val="Hyperlink"/>
            <w:noProof/>
          </w:rPr>
          <w:t>Functie: User login</w:t>
        </w:r>
        <w:r w:rsidR="0047225E">
          <w:rPr>
            <w:noProof/>
            <w:webHidden/>
          </w:rPr>
          <w:tab/>
        </w:r>
        <w:r w:rsidR="0047225E">
          <w:rPr>
            <w:noProof/>
            <w:webHidden/>
          </w:rPr>
          <w:fldChar w:fldCharType="begin"/>
        </w:r>
        <w:r w:rsidR="0047225E">
          <w:rPr>
            <w:noProof/>
            <w:webHidden/>
          </w:rPr>
          <w:instrText xml:space="preserve"> PAGEREF _Toc83303682 \h </w:instrText>
        </w:r>
        <w:r w:rsidR="0047225E">
          <w:rPr>
            <w:noProof/>
            <w:webHidden/>
          </w:rPr>
        </w:r>
        <w:r w:rsidR="0047225E">
          <w:rPr>
            <w:noProof/>
            <w:webHidden/>
          </w:rPr>
          <w:fldChar w:fldCharType="separate"/>
        </w:r>
        <w:r w:rsidR="0047225E">
          <w:rPr>
            <w:noProof/>
            <w:webHidden/>
          </w:rPr>
          <w:t>5</w:t>
        </w:r>
        <w:r w:rsidR="0047225E">
          <w:rPr>
            <w:noProof/>
            <w:webHidden/>
          </w:rPr>
          <w:fldChar w:fldCharType="end"/>
        </w:r>
      </w:hyperlink>
    </w:p>
    <w:p w14:paraId="6CBC4C97" w14:textId="348905C8" w:rsidR="0047225E" w:rsidRDefault="00895FCE">
      <w:pPr>
        <w:pStyle w:val="TOC2"/>
        <w:tabs>
          <w:tab w:val="right" w:leader="dot" w:pos="9062"/>
        </w:tabs>
        <w:rPr>
          <w:rFonts w:eastAsiaTheme="minorEastAsia"/>
          <w:noProof/>
          <w:lang w:eastAsia="nl-NL"/>
        </w:rPr>
      </w:pPr>
      <w:hyperlink w:anchor="_Toc83303683" w:history="1">
        <w:r w:rsidR="0047225E" w:rsidRPr="00C861BD">
          <w:rPr>
            <w:rStyle w:val="Hyperlink"/>
            <w:noProof/>
          </w:rPr>
          <w:t>Functie: Rooster voor gebruikers</w:t>
        </w:r>
        <w:r w:rsidR="0047225E">
          <w:rPr>
            <w:noProof/>
            <w:webHidden/>
          </w:rPr>
          <w:tab/>
        </w:r>
        <w:r w:rsidR="0047225E">
          <w:rPr>
            <w:noProof/>
            <w:webHidden/>
          </w:rPr>
          <w:fldChar w:fldCharType="begin"/>
        </w:r>
        <w:r w:rsidR="0047225E">
          <w:rPr>
            <w:noProof/>
            <w:webHidden/>
          </w:rPr>
          <w:instrText xml:space="preserve"> PAGEREF _Toc83303683 \h </w:instrText>
        </w:r>
        <w:r w:rsidR="0047225E">
          <w:rPr>
            <w:noProof/>
            <w:webHidden/>
          </w:rPr>
        </w:r>
        <w:r w:rsidR="0047225E">
          <w:rPr>
            <w:noProof/>
            <w:webHidden/>
          </w:rPr>
          <w:fldChar w:fldCharType="separate"/>
        </w:r>
        <w:r w:rsidR="0047225E">
          <w:rPr>
            <w:noProof/>
            <w:webHidden/>
          </w:rPr>
          <w:t>6</w:t>
        </w:r>
        <w:r w:rsidR="0047225E">
          <w:rPr>
            <w:noProof/>
            <w:webHidden/>
          </w:rPr>
          <w:fldChar w:fldCharType="end"/>
        </w:r>
      </w:hyperlink>
    </w:p>
    <w:p w14:paraId="0ED33485" w14:textId="28BCED5D" w:rsidR="0047225E" w:rsidRDefault="00895FCE">
      <w:pPr>
        <w:pStyle w:val="TOC2"/>
        <w:tabs>
          <w:tab w:val="right" w:leader="dot" w:pos="9062"/>
        </w:tabs>
        <w:rPr>
          <w:rFonts w:eastAsiaTheme="minorEastAsia"/>
          <w:noProof/>
          <w:lang w:eastAsia="nl-NL"/>
        </w:rPr>
      </w:pPr>
      <w:hyperlink w:anchor="_Toc83303684" w:history="1">
        <w:r w:rsidR="0047225E" w:rsidRPr="00C861BD">
          <w:rPr>
            <w:rStyle w:val="Hyperlink"/>
            <w:noProof/>
          </w:rPr>
          <w:t>Functie: Beschikbaarheid gebruikers</w:t>
        </w:r>
        <w:r w:rsidR="0047225E">
          <w:rPr>
            <w:noProof/>
            <w:webHidden/>
          </w:rPr>
          <w:tab/>
        </w:r>
        <w:r w:rsidR="0047225E">
          <w:rPr>
            <w:noProof/>
            <w:webHidden/>
          </w:rPr>
          <w:fldChar w:fldCharType="begin"/>
        </w:r>
        <w:r w:rsidR="0047225E">
          <w:rPr>
            <w:noProof/>
            <w:webHidden/>
          </w:rPr>
          <w:instrText xml:space="preserve"> PAGEREF _Toc83303684 \h </w:instrText>
        </w:r>
        <w:r w:rsidR="0047225E">
          <w:rPr>
            <w:noProof/>
            <w:webHidden/>
          </w:rPr>
        </w:r>
        <w:r w:rsidR="0047225E">
          <w:rPr>
            <w:noProof/>
            <w:webHidden/>
          </w:rPr>
          <w:fldChar w:fldCharType="separate"/>
        </w:r>
        <w:r w:rsidR="0047225E">
          <w:rPr>
            <w:noProof/>
            <w:webHidden/>
          </w:rPr>
          <w:t>6</w:t>
        </w:r>
        <w:r w:rsidR="0047225E">
          <w:rPr>
            <w:noProof/>
            <w:webHidden/>
          </w:rPr>
          <w:fldChar w:fldCharType="end"/>
        </w:r>
      </w:hyperlink>
    </w:p>
    <w:p w14:paraId="579288F0" w14:textId="462A454E" w:rsidR="0047225E" w:rsidRDefault="00895FCE">
      <w:pPr>
        <w:pStyle w:val="TOC2"/>
        <w:tabs>
          <w:tab w:val="right" w:leader="dot" w:pos="9062"/>
        </w:tabs>
        <w:rPr>
          <w:rFonts w:eastAsiaTheme="minorEastAsia"/>
          <w:noProof/>
          <w:lang w:eastAsia="nl-NL"/>
        </w:rPr>
      </w:pPr>
      <w:hyperlink w:anchor="_Toc83303685" w:history="1">
        <w:r w:rsidR="0047225E" w:rsidRPr="00C861BD">
          <w:rPr>
            <w:rStyle w:val="Hyperlink"/>
            <w:noProof/>
          </w:rPr>
          <w:t>Functie: Overzicht van beschikbaarheid voor admin</w:t>
        </w:r>
        <w:r w:rsidR="0047225E">
          <w:rPr>
            <w:noProof/>
            <w:webHidden/>
          </w:rPr>
          <w:tab/>
        </w:r>
        <w:r w:rsidR="0047225E">
          <w:rPr>
            <w:noProof/>
            <w:webHidden/>
          </w:rPr>
          <w:fldChar w:fldCharType="begin"/>
        </w:r>
        <w:r w:rsidR="0047225E">
          <w:rPr>
            <w:noProof/>
            <w:webHidden/>
          </w:rPr>
          <w:instrText xml:space="preserve"> PAGEREF _Toc83303685 \h </w:instrText>
        </w:r>
        <w:r w:rsidR="0047225E">
          <w:rPr>
            <w:noProof/>
            <w:webHidden/>
          </w:rPr>
        </w:r>
        <w:r w:rsidR="0047225E">
          <w:rPr>
            <w:noProof/>
            <w:webHidden/>
          </w:rPr>
          <w:fldChar w:fldCharType="separate"/>
        </w:r>
        <w:r w:rsidR="0047225E">
          <w:rPr>
            <w:noProof/>
            <w:webHidden/>
          </w:rPr>
          <w:t>6</w:t>
        </w:r>
        <w:r w:rsidR="0047225E">
          <w:rPr>
            <w:noProof/>
            <w:webHidden/>
          </w:rPr>
          <w:fldChar w:fldCharType="end"/>
        </w:r>
      </w:hyperlink>
    </w:p>
    <w:p w14:paraId="2B9C48FD" w14:textId="28A59791" w:rsidR="0047225E" w:rsidRDefault="00895FCE">
      <w:pPr>
        <w:pStyle w:val="TOC2"/>
        <w:tabs>
          <w:tab w:val="right" w:leader="dot" w:pos="9062"/>
        </w:tabs>
        <w:rPr>
          <w:rFonts w:eastAsiaTheme="minorEastAsia"/>
          <w:noProof/>
          <w:lang w:eastAsia="nl-NL"/>
        </w:rPr>
      </w:pPr>
      <w:hyperlink w:anchor="_Toc83303686" w:history="1">
        <w:r w:rsidR="0047225E" w:rsidRPr="00C861BD">
          <w:rPr>
            <w:rStyle w:val="Hyperlink"/>
            <w:noProof/>
          </w:rPr>
          <w:t>Functie: Overzicht van gebruikers voor admin</w:t>
        </w:r>
        <w:r w:rsidR="0047225E">
          <w:rPr>
            <w:noProof/>
            <w:webHidden/>
          </w:rPr>
          <w:tab/>
        </w:r>
        <w:r w:rsidR="0047225E">
          <w:rPr>
            <w:noProof/>
            <w:webHidden/>
          </w:rPr>
          <w:fldChar w:fldCharType="begin"/>
        </w:r>
        <w:r w:rsidR="0047225E">
          <w:rPr>
            <w:noProof/>
            <w:webHidden/>
          </w:rPr>
          <w:instrText xml:space="preserve"> PAGEREF _Toc83303686 \h </w:instrText>
        </w:r>
        <w:r w:rsidR="0047225E">
          <w:rPr>
            <w:noProof/>
            <w:webHidden/>
          </w:rPr>
        </w:r>
        <w:r w:rsidR="0047225E">
          <w:rPr>
            <w:noProof/>
            <w:webHidden/>
          </w:rPr>
          <w:fldChar w:fldCharType="separate"/>
        </w:r>
        <w:r w:rsidR="0047225E">
          <w:rPr>
            <w:noProof/>
            <w:webHidden/>
          </w:rPr>
          <w:t>7</w:t>
        </w:r>
        <w:r w:rsidR="0047225E">
          <w:rPr>
            <w:noProof/>
            <w:webHidden/>
          </w:rPr>
          <w:fldChar w:fldCharType="end"/>
        </w:r>
      </w:hyperlink>
    </w:p>
    <w:p w14:paraId="25A8D7AC" w14:textId="0B6964ED" w:rsidR="0047225E" w:rsidRDefault="00895FCE">
      <w:pPr>
        <w:pStyle w:val="TOC2"/>
        <w:tabs>
          <w:tab w:val="right" w:leader="dot" w:pos="9062"/>
        </w:tabs>
        <w:rPr>
          <w:rFonts w:eastAsiaTheme="minorEastAsia"/>
          <w:noProof/>
          <w:lang w:eastAsia="nl-NL"/>
        </w:rPr>
      </w:pPr>
      <w:hyperlink w:anchor="_Toc83303687" w:history="1">
        <w:r w:rsidR="0047225E" w:rsidRPr="00C861BD">
          <w:rPr>
            <w:rStyle w:val="Hyperlink"/>
            <w:noProof/>
          </w:rPr>
          <w:t>Functie: Toevoegen van gebruikers voor admin</w:t>
        </w:r>
        <w:r w:rsidR="0047225E">
          <w:rPr>
            <w:noProof/>
            <w:webHidden/>
          </w:rPr>
          <w:tab/>
        </w:r>
        <w:r w:rsidR="0047225E">
          <w:rPr>
            <w:noProof/>
            <w:webHidden/>
          </w:rPr>
          <w:fldChar w:fldCharType="begin"/>
        </w:r>
        <w:r w:rsidR="0047225E">
          <w:rPr>
            <w:noProof/>
            <w:webHidden/>
          </w:rPr>
          <w:instrText xml:space="preserve"> PAGEREF _Toc83303687 \h </w:instrText>
        </w:r>
        <w:r w:rsidR="0047225E">
          <w:rPr>
            <w:noProof/>
            <w:webHidden/>
          </w:rPr>
        </w:r>
        <w:r w:rsidR="0047225E">
          <w:rPr>
            <w:noProof/>
            <w:webHidden/>
          </w:rPr>
          <w:fldChar w:fldCharType="separate"/>
        </w:r>
        <w:r w:rsidR="0047225E">
          <w:rPr>
            <w:noProof/>
            <w:webHidden/>
          </w:rPr>
          <w:t>7</w:t>
        </w:r>
        <w:r w:rsidR="0047225E">
          <w:rPr>
            <w:noProof/>
            <w:webHidden/>
          </w:rPr>
          <w:fldChar w:fldCharType="end"/>
        </w:r>
      </w:hyperlink>
    </w:p>
    <w:p w14:paraId="59669914" w14:textId="42F1F4CB" w:rsidR="0047225E" w:rsidRDefault="00895FCE">
      <w:pPr>
        <w:pStyle w:val="TOC2"/>
        <w:tabs>
          <w:tab w:val="right" w:leader="dot" w:pos="9062"/>
        </w:tabs>
        <w:rPr>
          <w:rFonts w:eastAsiaTheme="minorEastAsia"/>
          <w:noProof/>
          <w:lang w:eastAsia="nl-NL"/>
        </w:rPr>
      </w:pPr>
      <w:hyperlink w:anchor="_Toc83303688" w:history="1">
        <w:r w:rsidR="0047225E" w:rsidRPr="00C861BD">
          <w:rPr>
            <w:rStyle w:val="Hyperlink"/>
            <w:noProof/>
          </w:rPr>
          <w:t>Functie: Verwijderen en veranderen van gebruikers voor admin</w:t>
        </w:r>
        <w:r w:rsidR="0047225E">
          <w:rPr>
            <w:noProof/>
            <w:webHidden/>
          </w:rPr>
          <w:tab/>
        </w:r>
        <w:r w:rsidR="0047225E">
          <w:rPr>
            <w:noProof/>
            <w:webHidden/>
          </w:rPr>
          <w:fldChar w:fldCharType="begin"/>
        </w:r>
        <w:r w:rsidR="0047225E">
          <w:rPr>
            <w:noProof/>
            <w:webHidden/>
          </w:rPr>
          <w:instrText xml:space="preserve"> PAGEREF _Toc83303688 \h </w:instrText>
        </w:r>
        <w:r w:rsidR="0047225E">
          <w:rPr>
            <w:noProof/>
            <w:webHidden/>
          </w:rPr>
        </w:r>
        <w:r w:rsidR="0047225E">
          <w:rPr>
            <w:noProof/>
            <w:webHidden/>
          </w:rPr>
          <w:fldChar w:fldCharType="separate"/>
        </w:r>
        <w:r w:rsidR="0047225E">
          <w:rPr>
            <w:noProof/>
            <w:webHidden/>
          </w:rPr>
          <w:t>7</w:t>
        </w:r>
        <w:r w:rsidR="0047225E">
          <w:rPr>
            <w:noProof/>
            <w:webHidden/>
          </w:rPr>
          <w:fldChar w:fldCharType="end"/>
        </w:r>
      </w:hyperlink>
    </w:p>
    <w:p w14:paraId="500B8BED" w14:textId="0BEEBDD7" w:rsidR="0047225E" w:rsidRDefault="00895FCE">
      <w:pPr>
        <w:pStyle w:val="TOC2"/>
        <w:tabs>
          <w:tab w:val="right" w:leader="dot" w:pos="9062"/>
        </w:tabs>
        <w:rPr>
          <w:rFonts w:eastAsiaTheme="minorEastAsia"/>
          <w:noProof/>
          <w:lang w:eastAsia="nl-NL"/>
        </w:rPr>
      </w:pPr>
      <w:hyperlink w:anchor="_Toc83303689" w:history="1">
        <w:r w:rsidR="0047225E" w:rsidRPr="00C861BD">
          <w:rPr>
            <w:rStyle w:val="Hyperlink"/>
            <w:noProof/>
          </w:rPr>
          <w:t>Functie: in-klok functie voor gebruikers</w:t>
        </w:r>
        <w:r w:rsidR="0047225E">
          <w:rPr>
            <w:noProof/>
            <w:webHidden/>
          </w:rPr>
          <w:tab/>
        </w:r>
        <w:r w:rsidR="0047225E">
          <w:rPr>
            <w:noProof/>
            <w:webHidden/>
          </w:rPr>
          <w:fldChar w:fldCharType="begin"/>
        </w:r>
        <w:r w:rsidR="0047225E">
          <w:rPr>
            <w:noProof/>
            <w:webHidden/>
          </w:rPr>
          <w:instrText xml:space="preserve"> PAGEREF _Toc83303689 \h </w:instrText>
        </w:r>
        <w:r w:rsidR="0047225E">
          <w:rPr>
            <w:noProof/>
            <w:webHidden/>
          </w:rPr>
        </w:r>
        <w:r w:rsidR="0047225E">
          <w:rPr>
            <w:noProof/>
            <w:webHidden/>
          </w:rPr>
          <w:fldChar w:fldCharType="separate"/>
        </w:r>
        <w:r w:rsidR="0047225E">
          <w:rPr>
            <w:noProof/>
            <w:webHidden/>
          </w:rPr>
          <w:t>8</w:t>
        </w:r>
        <w:r w:rsidR="0047225E">
          <w:rPr>
            <w:noProof/>
            <w:webHidden/>
          </w:rPr>
          <w:fldChar w:fldCharType="end"/>
        </w:r>
      </w:hyperlink>
    </w:p>
    <w:p w14:paraId="6603E002" w14:textId="2733B47B" w:rsidR="0047225E" w:rsidRDefault="00895FCE">
      <w:pPr>
        <w:pStyle w:val="TOC2"/>
        <w:tabs>
          <w:tab w:val="right" w:leader="dot" w:pos="9062"/>
        </w:tabs>
        <w:rPr>
          <w:rFonts w:eastAsiaTheme="minorEastAsia"/>
          <w:noProof/>
          <w:lang w:eastAsia="nl-NL"/>
        </w:rPr>
      </w:pPr>
      <w:hyperlink w:anchor="_Toc83303690" w:history="1">
        <w:r w:rsidR="0047225E" w:rsidRPr="00C861BD">
          <w:rPr>
            <w:rStyle w:val="Hyperlink"/>
            <w:noProof/>
          </w:rPr>
          <w:t>Functie: Overzicht van gewerkte uren(gebruikers) tegenover ingeplande uren(gebruikers) voor admin</w:t>
        </w:r>
        <w:r w:rsidR="0047225E">
          <w:rPr>
            <w:noProof/>
            <w:webHidden/>
          </w:rPr>
          <w:tab/>
        </w:r>
        <w:r w:rsidR="0047225E">
          <w:rPr>
            <w:noProof/>
            <w:webHidden/>
          </w:rPr>
          <w:fldChar w:fldCharType="begin"/>
        </w:r>
        <w:r w:rsidR="0047225E">
          <w:rPr>
            <w:noProof/>
            <w:webHidden/>
          </w:rPr>
          <w:instrText xml:space="preserve"> PAGEREF _Toc83303690 \h </w:instrText>
        </w:r>
        <w:r w:rsidR="0047225E">
          <w:rPr>
            <w:noProof/>
            <w:webHidden/>
          </w:rPr>
        </w:r>
        <w:r w:rsidR="0047225E">
          <w:rPr>
            <w:noProof/>
            <w:webHidden/>
          </w:rPr>
          <w:fldChar w:fldCharType="separate"/>
        </w:r>
        <w:r w:rsidR="0047225E">
          <w:rPr>
            <w:noProof/>
            <w:webHidden/>
          </w:rPr>
          <w:t>8</w:t>
        </w:r>
        <w:r w:rsidR="0047225E">
          <w:rPr>
            <w:noProof/>
            <w:webHidden/>
          </w:rPr>
          <w:fldChar w:fldCharType="end"/>
        </w:r>
      </w:hyperlink>
    </w:p>
    <w:p w14:paraId="3DB58F8F" w14:textId="010A5DF8" w:rsidR="0047225E" w:rsidRDefault="00895FCE">
      <w:pPr>
        <w:pStyle w:val="TOC1"/>
        <w:tabs>
          <w:tab w:val="right" w:leader="dot" w:pos="9062"/>
        </w:tabs>
        <w:rPr>
          <w:rFonts w:eastAsiaTheme="minorEastAsia"/>
          <w:noProof/>
          <w:lang w:eastAsia="nl-NL"/>
        </w:rPr>
      </w:pPr>
      <w:hyperlink w:anchor="_Toc83303691" w:history="1">
        <w:r w:rsidR="0047225E" w:rsidRPr="00C861BD">
          <w:rPr>
            <w:rStyle w:val="Hyperlink"/>
            <w:noProof/>
          </w:rPr>
          <w:t>Navigatiestructuur</w:t>
        </w:r>
        <w:r w:rsidR="0047225E">
          <w:rPr>
            <w:noProof/>
            <w:webHidden/>
          </w:rPr>
          <w:tab/>
        </w:r>
        <w:r w:rsidR="0047225E">
          <w:rPr>
            <w:noProof/>
            <w:webHidden/>
          </w:rPr>
          <w:fldChar w:fldCharType="begin"/>
        </w:r>
        <w:r w:rsidR="0047225E">
          <w:rPr>
            <w:noProof/>
            <w:webHidden/>
          </w:rPr>
          <w:instrText xml:space="preserve"> PAGEREF _Toc83303691 \h </w:instrText>
        </w:r>
        <w:r w:rsidR="0047225E">
          <w:rPr>
            <w:noProof/>
            <w:webHidden/>
          </w:rPr>
        </w:r>
        <w:r w:rsidR="0047225E">
          <w:rPr>
            <w:noProof/>
            <w:webHidden/>
          </w:rPr>
          <w:fldChar w:fldCharType="separate"/>
        </w:r>
        <w:r w:rsidR="0047225E">
          <w:rPr>
            <w:noProof/>
            <w:webHidden/>
          </w:rPr>
          <w:t>9</w:t>
        </w:r>
        <w:r w:rsidR="0047225E">
          <w:rPr>
            <w:noProof/>
            <w:webHidden/>
          </w:rPr>
          <w:fldChar w:fldCharType="end"/>
        </w:r>
      </w:hyperlink>
    </w:p>
    <w:p w14:paraId="79512AD3" w14:textId="2F8F0B06" w:rsidR="0047225E" w:rsidRDefault="00895FCE">
      <w:pPr>
        <w:pStyle w:val="TOC1"/>
        <w:tabs>
          <w:tab w:val="right" w:leader="dot" w:pos="9062"/>
        </w:tabs>
        <w:rPr>
          <w:rFonts w:eastAsiaTheme="minorEastAsia"/>
          <w:noProof/>
          <w:lang w:eastAsia="nl-NL"/>
        </w:rPr>
      </w:pPr>
      <w:hyperlink w:anchor="_Toc83303692" w:history="1">
        <w:r w:rsidR="0047225E" w:rsidRPr="00C861BD">
          <w:rPr>
            <w:rStyle w:val="Hyperlink"/>
            <w:noProof/>
          </w:rPr>
          <w:t>Akkoord opdrachtgever</w:t>
        </w:r>
        <w:r w:rsidR="0047225E">
          <w:rPr>
            <w:noProof/>
            <w:webHidden/>
          </w:rPr>
          <w:tab/>
        </w:r>
        <w:r w:rsidR="0047225E">
          <w:rPr>
            <w:noProof/>
            <w:webHidden/>
          </w:rPr>
          <w:fldChar w:fldCharType="begin"/>
        </w:r>
        <w:r w:rsidR="0047225E">
          <w:rPr>
            <w:noProof/>
            <w:webHidden/>
          </w:rPr>
          <w:instrText xml:space="preserve"> PAGEREF _Toc83303692 \h </w:instrText>
        </w:r>
        <w:r w:rsidR="0047225E">
          <w:rPr>
            <w:noProof/>
            <w:webHidden/>
          </w:rPr>
        </w:r>
        <w:r w:rsidR="0047225E">
          <w:rPr>
            <w:noProof/>
            <w:webHidden/>
          </w:rPr>
          <w:fldChar w:fldCharType="separate"/>
        </w:r>
        <w:r w:rsidR="0047225E">
          <w:rPr>
            <w:noProof/>
            <w:webHidden/>
          </w:rPr>
          <w:t>10</w:t>
        </w:r>
        <w:r w:rsidR="0047225E">
          <w:rPr>
            <w:noProof/>
            <w:webHidden/>
          </w:rPr>
          <w:fldChar w:fldCharType="end"/>
        </w:r>
      </w:hyperlink>
    </w:p>
    <w:p w14:paraId="34DC176D" w14:textId="39E4E49A" w:rsidR="009D7294" w:rsidRPr="007A0E59" w:rsidRDefault="009D7294" w:rsidP="009D7294">
      <w:r w:rsidRPr="007A0E59">
        <w:fldChar w:fldCharType="end"/>
      </w:r>
    </w:p>
    <w:p w14:paraId="7A7B912D" w14:textId="77777777" w:rsidR="008A2B7E" w:rsidRPr="007A0E59" w:rsidRDefault="008A2B7E" w:rsidP="0015692D">
      <w:pPr>
        <w:pStyle w:val="NoSpacing"/>
      </w:pPr>
    </w:p>
    <w:p w14:paraId="717D70B8" w14:textId="77777777" w:rsidR="008A2B7E" w:rsidRPr="007A0E59" w:rsidRDefault="008A2B7E" w:rsidP="0015692D">
      <w:pPr>
        <w:pStyle w:val="NoSpacing"/>
      </w:pPr>
      <w:r w:rsidRPr="007A0E59">
        <w:br/>
      </w:r>
    </w:p>
    <w:p w14:paraId="745A28F8" w14:textId="77777777" w:rsidR="008A2B7E" w:rsidRPr="007A0E59" w:rsidRDefault="008A2B7E" w:rsidP="0015692D">
      <w:pPr>
        <w:pStyle w:val="NoSpacing"/>
      </w:pPr>
      <w:r w:rsidRPr="007A0E59">
        <w:br w:type="page"/>
      </w:r>
    </w:p>
    <w:bookmarkStart w:id="5" w:name="_Toc2080248"/>
    <w:p w14:paraId="41E2A21D" w14:textId="77777777" w:rsidR="0015692D" w:rsidRPr="007A0E59" w:rsidRDefault="00E517FF" w:rsidP="003A2EE7">
      <w:pPr>
        <w:pStyle w:val="Heading1"/>
      </w:pPr>
      <w:r>
        <w:lastRenderedPageBreak/>
        <w:fldChar w:fldCharType="begin"/>
      </w:r>
      <w:r>
        <w:instrText xml:space="preserve"> HYPERLINK "https://sites.google.com/view/rijnijssel-ao/sjablonen/25187/algemeen?authuser=0" \l "h.p_nScE_Y3RO7c3" </w:instrText>
      </w:r>
      <w:r>
        <w:fldChar w:fldCharType="separate"/>
      </w:r>
      <w:bookmarkStart w:id="6" w:name="_Toc83303677"/>
      <w:r w:rsidR="0015692D" w:rsidRPr="00E517FF">
        <w:rPr>
          <w:rStyle w:val="Hyperlink"/>
        </w:rPr>
        <w:t>Inleiding</w:t>
      </w:r>
      <w:bookmarkEnd w:id="5"/>
      <w:bookmarkEnd w:id="6"/>
      <w:r>
        <w:fldChar w:fldCharType="end"/>
      </w:r>
    </w:p>
    <w:p w14:paraId="2E71FB4B" w14:textId="77777777" w:rsidR="00A50A4E" w:rsidRPr="007A0E59" w:rsidRDefault="00C27281" w:rsidP="00C27281">
      <w:pPr>
        <w:pStyle w:val="Heading2"/>
      </w:pPr>
      <w:bookmarkStart w:id="7" w:name="_Toc2080249"/>
      <w:bookmarkStart w:id="8" w:name="_Toc83303678"/>
      <w:r w:rsidRPr="007A0E59">
        <w:t xml:space="preserve">Over </w:t>
      </w:r>
      <w:r w:rsidR="007739E7" w:rsidRPr="007A0E59">
        <w:t xml:space="preserve">dit </w:t>
      </w:r>
      <w:r w:rsidRPr="007A0E59">
        <w:t>document</w:t>
      </w:r>
      <w:bookmarkEnd w:id="7"/>
      <w:bookmarkEnd w:id="8"/>
    </w:p>
    <w:p w14:paraId="65C22E08" w14:textId="77777777" w:rsidR="00C27281" w:rsidRPr="007A0E59" w:rsidRDefault="00B4551B" w:rsidP="00382452">
      <w:r w:rsidRPr="007A0E59">
        <w:t xml:space="preserve">In dit document wordt </w:t>
      </w:r>
      <w:r w:rsidR="00B41C41" w:rsidRPr="007A0E59">
        <w:t>een eerste uitwerking van de wensen en eisen van de opdrachtgever vastgelegd, zodat hiermee aan de opdrachtgever kan worden uitgelegd hoe het programma er uit komt te zien en basaal hoe de werking van het programma zal zijn.</w:t>
      </w:r>
    </w:p>
    <w:p w14:paraId="656CD52D" w14:textId="77777777" w:rsidR="00741E0E" w:rsidRPr="007A0E59" w:rsidRDefault="00741E0E" w:rsidP="00AF55D5">
      <w:pPr>
        <w:pStyle w:val="Heading2"/>
      </w:pPr>
      <w:bookmarkStart w:id="9" w:name="_Toc2080250"/>
      <w:bookmarkStart w:id="10" w:name="_Toc83303679"/>
      <w:r w:rsidRPr="007A0E59">
        <w:t>Over het project en de opdrachtgever</w:t>
      </w:r>
      <w:bookmarkEnd w:id="9"/>
      <w:bookmarkEnd w:id="10"/>
    </w:p>
    <w:p w14:paraId="7013136E" w14:textId="77777777" w:rsidR="00793A28" w:rsidRPr="00145DB2" w:rsidRDefault="00793A28" w:rsidP="00793A28">
      <w:r>
        <w:t xml:space="preserve">Wij hebben een opdracht gekregen van onze stage begeleider Sander. De bedoeling is dat wij een planning tool en een tijdregistratie tool gaan realiseren. Van de stage begeleider hebben wij de tijd gekregen tot aan het einde van de stage. </w:t>
      </w:r>
    </w:p>
    <w:p w14:paraId="432B38F1" w14:textId="77777777" w:rsidR="0015692D" w:rsidRPr="007A0E59" w:rsidRDefault="0015692D">
      <w:r w:rsidRPr="007A0E59">
        <w:br w:type="page"/>
      </w:r>
    </w:p>
    <w:p w14:paraId="6C345335" w14:textId="77777777" w:rsidR="0015692D" w:rsidRPr="007A0E59" w:rsidRDefault="0015692D" w:rsidP="0015692D">
      <w:pPr>
        <w:pStyle w:val="NoSpacing"/>
      </w:pPr>
    </w:p>
    <w:bookmarkStart w:id="11" w:name="_Toc2080251"/>
    <w:p w14:paraId="2E691A68" w14:textId="77777777" w:rsidR="00302DD0" w:rsidRPr="007A0E59" w:rsidRDefault="00E517FF" w:rsidP="00302DD0">
      <w:pPr>
        <w:pStyle w:val="Heading1"/>
      </w:pPr>
      <w:r>
        <w:fldChar w:fldCharType="begin"/>
      </w:r>
      <w:r>
        <w:instrText xml:space="preserve"> HYPERLINK "https://sites.google.com/view/rijnijssel-ao/sjablonen/25187/kerntaak-1-k1/werkproces-1-3?authuser=0" \l "h.p_l_Nqs3Y1NTAV" </w:instrText>
      </w:r>
      <w:r>
        <w:fldChar w:fldCharType="separate"/>
      </w:r>
      <w:bookmarkStart w:id="12" w:name="_Toc83303680"/>
      <w:r w:rsidR="00302DD0" w:rsidRPr="00E517FF">
        <w:rPr>
          <w:rStyle w:val="Hyperlink"/>
        </w:rPr>
        <w:t>Actoren</w:t>
      </w:r>
      <w:bookmarkEnd w:id="11"/>
      <w:bookmarkEnd w:id="12"/>
      <w:r>
        <w:fldChar w:fldCharType="end"/>
      </w:r>
    </w:p>
    <w:p w14:paraId="1126CEE4" w14:textId="77777777" w:rsidR="00302DD0" w:rsidRPr="007A0E59" w:rsidRDefault="00302DD0" w:rsidP="00302DD0">
      <w:r w:rsidRPr="007A0E59">
        <w:t>De applicatie kan gebruikt worden door de volgende actoren (rollen):</w:t>
      </w:r>
    </w:p>
    <w:p w14:paraId="18DBC2C5" w14:textId="77777777" w:rsidR="00302DD0" w:rsidRPr="007A0E59" w:rsidRDefault="007A0E59" w:rsidP="00302DD0">
      <w:pPr>
        <w:pStyle w:val="ListParagraph"/>
        <w:numPr>
          <w:ilvl w:val="0"/>
          <w:numId w:val="1"/>
        </w:numPr>
      </w:pPr>
      <w:r>
        <w:t>. . .</w:t>
      </w:r>
    </w:p>
    <w:bookmarkStart w:id="13" w:name="_Toc2080252"/>
    <w:bookmarkStart w:id="14" w:name="_Toc83303681"/>
    <w:p w14:paraId="41CBAD0C" w14:textId="77777777" w:rsidR="0015692D" w:rsidRPr="007A0E59" w:rsidRDefault="00CD2AA9" w:rsidP="00B41C41">
      <w:pPr>
        <w:pStyle w:val="Heading1"/>
      </w:pPr>
      <w:r w:rsidRPr="007A0E59">
        <w:rPr>
          <w:noProof/>
        </w:rPr>
        <mc:AlternateContent>
          <mc:Choice Requires="wps">
            <w:drawing>
              <wp:anchor distT="45720" distB="45720" distL="114300" distR="114300" simplePos="0" relativeHeight="251673600" behindDoc="1" locked="0" layoutInCell="1" allowOverlap="1" wp14:anchorId="4A7ACB6A" wp14:editId="63DA7A72">
                <wp:simplePos x="0" y="0"/>
                <wp:positionH relativeFrom="page">
                  <wp:align>right</wp:align>
                </wp:positionH>
                <wp:positionV relativeFrom="paragraph">
                  <wp:posOffset>158297</wp:posOffset>
                </wp:positionV>
                <wp:extent cx="889526" cy="243720"/>
                <wp:effectExtent l="0" t="0" r="6350" b="444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526" cy="243720"/>
                        </a:xfrm>
                        <a:prstGeom prst="rect">
                          <a:avLst/>
                        </a:prstGeom>
                        <a:solidFill>
                          <a:srgbClr val="FFFFFF"/>
                        </a:solidFill>
                        <a:ln w="9525">
                          <a:noFill/>
                          <a:miter lim="800000"/>
                          <a:headEnd/>
                          <a:tailEnd/>
                        </a:ln>
                      </wps:spPr>
                      <wps:txbx>
                        <w:txbxContent>
                          <w:p w14:paraId="5A5E20E8"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w:t>
                            </w:r>
                            <w:r w:rsidR="00CB1014">
                              <w:rPr>
                                <w:vanish/>
                                <w:color w:val="A6A6A6" w:themeColor="background1" w:themeShade="A6"/>
                                <w:sz w:val="16"/>
                                <w:szCs w:val="16"/>
                                <w:lang w:val="en-US"/>
                              </w:rPr>
                              <w:t xml:space="preserve"> 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ACB6A" id="Text Box 8" o:spid="_x0000_s1027" type="#_x0000_t202" style="position:absolute;margin-left:18.85pt;margin-top:12.45pt;width:70.05pt;height:19.2pt;z-index:-2516428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" stroked="f">
                <v:textbox>
                  <w:txbxContent>
                    <w:p w14:paraId="5A5E20E8"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w:t>
                      </w:r>
                      <w:r w:rsidR="00CB1014">
                        <w:rPr>
                          <w:vanish/>
                          <w:color w:val="A6A6A6" w:themeColor="background1" w:themeShade="A6"/>
                          <w:sz w:val="16"/>
                          <w:szCs w:val="16"/>
                          <w:lang w:val="en-US"/>
                        </w:rPr>
                        <w:t xml:space="preserve"> t2</w:t>
                      </w:r>
                    </w:p>
                  </w:txbxContent>
                </v:textbox>
                <w10:wrap anchorx="page"/>
              </v:shape>
            </w:pict>
          </mc:Fallback>
        </mc:AlternateContent>
      </w:r>
      <w:hyperlink r:id="rId12" w:anchor="h.p_g69fZ0LgB_Zq" w:history="1">
        <w:r w:rsidR="00B41C41" w:rsidRPr="00E517FF">
          <w:rPr>
            <w:rStyle w:val="Hyperlink"/>
          </w:rPr>
          <w:t>Functionele eisen</w:t>
        </w:r>
        <w:r w:rsidR="00302DD0" w:rsidRPr="00E517FF">
          <w:rPr>
            <w:rStyle w:val="Hyperlink"/>
          </w:rPr>
          <w:t xml:space="preserve"> en omschrijving</w:t>
        </w:r>
        <w:bookmarkEnd w:id="13"/>
        <w:bookmarkEnd w:id="14"/>
      </w:hyperlink>
    </w:p>
    <w:p w14:paraId="3DBA8904" w14:textId="77777777" w:rsidR="00302DD0" w:rsidRPr="007A0E59" w:rsidRDefault="00B41C41" w:rsidP="00B41C41">
      <w:r w:rsidRPr="007A0E59">
        <w:t>In grote lijnen zijn de eisen en wensen van de opdrachtgever al benoemd en geprioriteerd in het programma van eisen.</w:t>
      </w:r>
      <w:r w:rsidR="00370158" w:rsidRPr="007A0E59">
        <w:t xml:space="preserve"> </w:t>
      </w:r>
      <w:r w:rsidR="00302DD0" w:rsidRPr="007A0E59">
        <w:t>In dit document zullen de functionele eisen nader toegelicht en uitgewerkt worden met behulp van schematische schetsen.</w:t>
      </w:r>
    </w:p>
    <w:p w14:paraId="38272842" w14:textId="6A266106" w:rsidR="00302DD0" w:rsidRPr="007A0E59" w:rsidRDefault="004D20EB" w:rsidP="00302DD0">
      <w:pPr>
        <w:pStyle w:val="Heading2"/>
      </w:pPr>
      <w:bookmarkStart w:id="15" w:name="_Toc2080253"/>
      <w:bookmarkStart w:id="16" w:name="_Toc83303682"/>
      <w:r w:rsidRPr="007A0E59">
        <w:t xml:space="preserve">Functie: </w:t>
      </w:r>
      <w:bookmarkEnd w:id="15"/>
      <w:r w:rsidR="0065546E">
        <w:t>User login</w:t>
      </w:r>
      <w:bookmarkEnd w:id="16"/>
    </w:p>
    <w:p w14:paraId="51404298" w14:textId="77777777" w:rsidR="00302DD0" w:rsidRPr="007A0E59" w:rsidRDefault="00302DD0" w:rsidP="00302DD0">
      <w:pPr>
        <w:pStyle w:val="Heading3"/>
      </w:pPr>
      <w:bookmarkStart w:id="17" w:name="_Toc2080254"/>
      <w:r w:rsidRPr="007A0E59">
        <w:t>Functionele beschrijving</w:t>
      </w:r>
      <w:bookmarkEnd w:id="17"/>
    </w:p>
    <w:p w14:paraId="29479A29" w14:textId="77777777" w:rsidR="00302DD0" w:rsidRPr="007A0E59" w:rsidRDefault="00302DD0" w:rsidP="00302DD0">
      <w:pPr>
        <w:pStyle w:val="NoSpacing"/>
      </w:pPr>
    </w:p>
    <w:tbl>
      <w:tblPr>
        <w:tblStyle w:val="GridTable4-Accent1"/>
        <w:tblW w:w="0" w:type="auto"/>
        <w:tblLook w:val="0400" w:firstRow="0" w:lastRow="0" w:firstColumn="0" w:lastColumn="0" w:noHBand="0" w:noVBand="1"/>
      </w:tblPr>
      <w:tblGrid>
        <w:gridCol w:w="2405"/>
        <w:gridCol w:w="6657"/>
      </w:tblGrid>
      <w:tr w:rsidR="00302DD0" w:rsidRPr="007A0E59" w14:paraId="6F803875" w14:textId="77777777" w:rsidTr="00302DD0">
        <w:trPr>
          <w:cnfStyle w:val="000000100000" w:firstRow="0" w:lastRow="0" w:firstColumn="0" w:lastColumn="0" w:oddVBand="0" w:evenVBand="0" w:oddHBand="1" w:evenHBand="0" w:firstRowFirstColumn="0" w:firstRowLastColumn="0" w:lastRowFirstColumn="0" w:lastRowLastColumn="0"/>
        </w:trPr>
        <w:tc>
          <w:tcPr>
            <w:tcW w:w="2405" w:type="dxa"/>
          </w:tcPr>
          <w:p w14:paraId="3AF1E1AC" w14:textId="77777777" w:rsidR="00302DD0" w:rsidRPr="007A0E59" w:rsidRDefault="00302DD0" w:rsidP="00302DD0">
            <w:r w:rsidRPr="007A0E59">
              <w:t>Naam</w:t>
            </w:r>
            <w:r w:rsidR="0096379F" w:rsidRPr="007A0E59">
              <w:t xml:space="preserve"> van de functie</w:t>
            </w:r>
          </w:p>
        </w:tc>
        <w:tc>
          <w:tcPr>
            <w:tcW w:w="6657" w:type="dxa"/>
          </w:tcPr>
          <w:p w14:paraId="6C6B67F6" w14:textId="4DE5C380" w:rsidR="00302DD0" w:rsidRPr="007A0E59" w:rsidRDefault="00A47F3E" w:rsidP="00302DD0">
            <w:r>
              <w:t>Login</w:t>
            </w:r>
          </w:p>
        </w:tc>
      </w:tr>
      <w:tr w:rsidR="00302DD0" w:rsidRPr="007A0E59" w14:paraId="1FA23ABB" w14:textId="77777777" w:rsidTr="00302DD0">
        <w:tc>
          <w:tcPr>
            <w:tcW w:w="2405" w:type="dxa"/>
          </w:tcPr>
          <w:p w14:paraId="2502D685" w14:textId="77777777" w:rsidR="00302DD0" w:rsidRPr="007A0E59" w:rsidRDefault="00302DD0" w:rsidP="00302DD0">
            <w:r w:rsidRPr="007A0E59">
              <w:t>Actor</w:t>
            </w:r>
          </w:p>
        </w:tc>
        <w:tc>
          <w:tcPr>
            <w:tcW w:w="6657" w:type="dxa"/>
          </w:tcPr>
          <w:p w14:paraId="78EC6316" w14:textId="7B9054F9" w:rsidR="00302DD0" w:rsidRPr="007A0E59" w:rsidRDefault="00056027" w:rsidP="00302DD0">
            <w:r>
              <w:t>Werknemer en/of Werkgever</w:t>
            </w:r>
          </w:p>
        </w:tc>
      </w:tr>
      <w:tr w:rsidR="00302DD0" w:rsidRPr="007A0E59" w14:paraId="5AEB0872" w14:textId="77777777" w:rsidTr="00302DD0">
        <w:trPr>
          <w:cnfStyle w:val="000000100000" w:firstRow="0" w:lastRow="0" w:firstColumn="0" w:lastColumn="0" w:oddVBand="0" w:evenVBand="0" w:oddHBand="1" w:evenHBand="0" w:firstRowFirstColumn="0" w:firstRowLastColumn="0" w:lastRowFirstColumn="0" w:lastRowLastColumn="0"/>
        </w:trPr>
        <w:tc>
          <w:tcPr>
            <w:tcW w:w="2405" w:type="dxa"/>
          </w:tcPr>
          <w:p w14:paraId="2DB3D59A" w14:textId="77777777" w:rsidR="00302DD0" w:rsidRPr="007A0E59" w:rsidRDefault="00302DD0" w:rsidP="00302DD0">
            <w:r w:rsidRPr="007A0E59">
              <w:t>Preconditie</w:t>
            </w:r>
          </w:p>
        </w:tc>
        <w:tc>
          <w:tcPr>
            <w:tcW w:w="6657" w:type="dxa"/>
          </w:tcPr>
          <w:p w14:paraId="67163B3A" w14:textId="141E9F9F" w:rsidR="00302DD0" w:rsidRPr="007A0E59" w:rsidRDefault="00056027" w:rsidP="00302DD0">
            <w:r>
              <w:t>Is op de login pagina gekomen</w:t>
            </w:r>
          </w:p>
        </w:tc>
      </w:tr>
      <w:tr w:rsidR="00302DD0" w:rsidRPr="007A0E59" w14:paraId="16E1EC7E" w14:textId="77777777" w:rsidTr="00302DD0">
        <w:tc>
          <w:tcPr>
            <w:tcW w:w="2405" w:type="dxa"/>
          </w:tcPr>
          <w:p w14:paraId="05AFD83B" w14:textId="77777777" w:rsidR="00302DD0" w:rsidRPr="007A0E59" w:rsidRDefault="00302DD0" w:rsidP="00302DD0">
            <w:r w:rsidRPr="007A0E59">
              <w:t>Beschrijving</w:t>
            </w:r>
          </w:p>
        </w:tc>
        <w:tc>
          <w:tcPr>
            <w:tcW w:w="6657" w:type="dxa"/>
          </w:tcPr>
          <w:p w14:paraId="4607089B" w14:textId="0B3DC533" w:rsidR="00302DD0" w:rsidRPr="007A0E59" w:rsidRDefault="004566B7" w:rsidP="00302DD0">
            <w:r>
              <w:t>Gebruikt logingegevens die gegeven zijn</w:t>
            </w:r>
          </w:p>
        </w:tc>
      </w:tr>
      <w:tr w:rsidR="00302DD0" w:rsidRPr="007A0E59" w14:paraId="3F995DF7" w14:textId="77777777" w:rsidTr="00302DD0">
        <w:trPr>
          <w:cnfStyle w:val="000000100000" w:firstRow="0" w:lastRow="0" w:firstColumn="0" w:lastColumn="0" w:oddVBand="0" w:evenVBand="0" w:oddHBand="1" w:evenHBand="0" w:firstRowFirstColumn="0" w:firstRowLastColumn="0" w:lastRowFirstColumn="0" w:lastRowLastColumn="0"/>
        </w:trPr>
        <w:tc>
          <w:tcPr>
            <w:tcW w:w="2405" w:type="dxa"/>
          </w:tcPr>
          <w:p w14:paraId="743A4A81" w14:textId="77777777" w:rsidR="00302DD0" w:rsidRPr="007A0E59" w:rsidRDefault="00302DD0" w:rsidP="00302DD0">
            <w:r w:rsidRPr="007A0E59">
              <w:t>Uitzonderingen</w:t>
            </w:r>
          </w:p>
        </w:tc>
        <w:tc>
          <w:tcPr>
            <w:tcW w:w="6657" w:type="dxa"/>
          </w:tcPr>
          <w:p w14:paraId="7B49218F" w14:textId="44FD5B9D" w:rsidR="00302DD0" w:rsidRPr="007A0E59" w:rsidRDefault="004566B7" w:rsidP="00302DD0">
            <w:r>
              <w:t>Gebruikt verkeerde inlog gegevens</w:t>
            </w:r>
          </w:p>
        </w:tc>
      </w:tr>
      <w:tr w:rsidR="00302DD0" w:rsidRPr="007A0E59" w14:paraId="3ED711B7" w14:textId="77777777" w:rsidTr="00302DD0">
        <w:tc>
          <w:tcPr>
            <w:tcW w:w="2405" w:type="dxa"/>
          </w:tcPr>
          <w:p w14:paraId="79B69FAC" w14:textId="77777777" w:rsidR="00302DD0" w:rsidRPr="007A0E59" w:rsidRDefault="00302DD0" w:rsidP="00302DD0">
            <w:r w:rsidRPr="007A0E59">
              <w:t>Postconditie</w:t>
            </w:r>
          </w:p>
        </w:tc>
        <w:tc>
          <w:tcPr>
            <w:tcW w:w="6657" w:type="dxa"/>
          </w:tcPr>
          <w:p w14:paraId="6E188C9B" w14:textId="322E5E46" w:rsidR="00302DD0" w:rsidRPr="007A0E59" w:rsidRDefault="00762257" w:rsidP="00302DD0">
            <w:r>
              <w:t>In succesvol ingelogd</w:t>
            </w:r>
          </w:p>
        </w:tc>
      </w:tr>
    </w:tbl>
    <w:p w14:paraId="5BCF799D" w14:textId="77777777" w:rsidR="00302DD0" w:rsidRPr="007A0E59" w:rsidRDefault="00302DD0" w:rsidP="00302DD0">
      <w:pPr>
        <w:pStyle w:val="NoSpacing"/>
      </w:pPr>
    </w:p>
    <w:bookmarkStart w:id="18" w:name="_Toc2080255"/>
    <w:p w14:paraId="41795799" w14:textId="77777777" w:rsidR="00302DD0" w:rsidRPr="007A0E59" w:rsidRDefault="00C72A17" w:rsidP="00302DD0">
      <w:pPr>
        <w:pStyle w:val="Heading3"/>
      </w:pPr>
      <w:r w:rsidRPr="007A0E59">
        <w:rPr>
          <w:noProof/>
        </w:rPr>
        <mc:AlternateContent>
          <mc:Choice Requires="wps">
            <w:drawing>
              <wp:anchor distT="45720" distB="45720" distL="114300" distR="114300" simplePos="0" relativeHeight="251677696" behindDoc="1" locked="0" layoutInCell="1" allowOverlap="1" wp14:anchorId="4F98588E" wp14:editId="228A2411">
                <wp:simplePos x="0" y="0"/>
                <wp:positionH relativeFrom="rightMargin">
                  <wp:align>left</wp:align>
                </wp:positionH>
                <wp:positionV relativeFrom="paragraph">
                  <wp:posOffset>32597</wp:posOffset>
                </wp:positionV>
                <wp:extent cx="889526" cy="243720"/>
                <wp:effectExtent l="0" t="0" r="6350"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526" cy="243720"/>
                        </a:xfrm>
                        <a:prstGeom prst="rect">
                          <a:avLst/>
                        </a:prstGeom>
                        <a:solidFill>
                          <a:srgbClr val="FFFFFF"/>
                        </a:solidFill>
                        <a:ln w="9525">
                          <a:noFill/>
                          <a:miter lim="800000"/>
                          <a:headEnd/>
                          <a:tailEnd/>
                        </a:ln>
                      </wps:spPr>
                      <wps:txbx>
                        <w:txbxContent>
                          <w:p w14:paraId="614FDACA" w14:textId="77777777" w:rsidR="00C72A17" w:rsidRPr="00AF55D5" w:rsidRDefault="00C72A17" w:rsidP="00C72A17">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 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8588E" id="Text Box 9" o:spid="_x0000_s1028" type="#_x0000_t202" style="position:absolute;margin-left:0;margin-top:2.55pt;width:70.05pt;height:19.2pt;z-index:-251638784;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" stroked="f">
                <v:textbox>
                  <w:txbxContent>
                    <w:p w14:paraId="614FDACA" w14:textId="77777777" w:rsidR="00C72A17" w:rsidRPr="00AF55D5" w:rsidRDefault="00C72A17" w:rsidP="00C72A17">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 t4</w:t>
                      </w:r>
                    </w:p>
                  </w:txbxContent>
                </v:textbox>
                <w10:wrap anchorx="margin"/>
              </v:shape>
            </w:pict>
          </mc:Fallback>
        </mc:AlternateContent>
      </w:r>
      <w:r w:rsidR="00302DD0" w:rsidRPr="007A0E59">
        <w:t>Wireframe</w:t>
      </w:r>
      <w:bookmarkEnd w:id="18"/>
    </w:p>
    <w:p w14:paraId="67226112" w14:textId="77777777" w:rsidR="00302DD0" w:rsidRPr="007A0E59" w:rsidRDefault="00302DD0" w:rsidP="00302DD0">
      <w:pPr>
        <w:pStyle w:val="NoSpacing"/>
      </w:pPr>
    </w:p>
    <w:p w14:paraId="2CF2DD3C" w14:textId="5B6BA329" w:rsidR="009D7294" w:rsidRPr="007A0E59" w:rsidRDefault="007712E4" w:rsidP="00C72A17">
      <w:pPr>
        <w:jc w:val="center"/>
      </w:pPr>
      <w:r w:rsidRPr="007712E4">
        <w:rPr>
          <w:noProof/>
        </w:rPr>
        <w:drawing>
          <wp:inline distT="0" distB="0" distL="0" distR="0" wp14:anchorId="4B5F4000" wp14:editId="394112BC">
            <wp:extent cx="5760720" cy="3388360"/>
            <wp:effectExtent l="0" t="0" r="0" b="2540"/>
            <wp:docPr id="13" name="Picture 1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diagram&#10;&#10;Description automatically generated"/>
                    <pic:cNvPicPr/>
                  </pic:nvPicPr>
                  <pic:blipFill>
                    <a:blip r:embed="rId13"/>
                    <a:stretch>
                      <a:fillRect/>
                    </a:stretch>
                  </pic:blipFill>
                  <pic:spPr>
                    <a:xfrm>
                      <a:off x="0" y="0"/>
                      <a:ext cx="5760720" cy="3388360"/>
                    </a:xfrm>
                    <a:prstGeom prst="rect">
                      <a:avLst/>
                    </a:prstGeom>
                  </pic:spPr>
                </pic:pic>
              </a:graphicData>
            </a:graphic>
          </wp:inline>
        </w:drawing>
      </w:r>
      <w:r w:rsidR="009D7294" w:rsidRPr="007A0E59">
        <w:br w:type="page"/>
      </w:r>
    </w:p>
    <w:p w14:paraId="7C1E1DA3" w14:textId="3B01C8E6" w:rsidR="009D7294" w:rsidRPr="007A0E59" w:rsidRDefault="004D20EB" w:rsidP="00370158">
      <w:pPr>
        <w:pStyle w:val="Heading2"/>
      </w:pPr>
      <w:bookmarkStart w:id="19" w:name="_Toc2080256"/>
      <w:bookmarkStart w:id="20" w:name="_Toc83303683"/>
      <w:r w:rsidRPr="007A0E59">
        <w:lastRenderedPageBreak/>
        <w:t xml:space="preserve">Functie: </w:t>
      </w:r>
      <w:bookmarkEnd w:id="19"/>
      <w:r w:rsidR="00A832EC">
        <w:t>Rooster voor gebruikers</w:t>
      </w:r>
      <w:bookmarkEnd w:id="20"/>
    </w:p>
    <w:p w14:paraId="2A63E410" w14:textId="77777777" w:rsidR="009D7294" w:rsidRPr="007A0E59" w:rsidRDefault="009D7294" w:rsidP="009D7294">
      <w:pPr>
        <w:pStyle w:val="Heading3"/>
      </w:pPr>
      <w:bookmarkStart w:id="21" w:name="_Toc2080257"/>
      <w:r w:rsidRPr="007A0E59">
        <w:t>Functionele beschrijving</w:t>
      </w:r>
      <w:bookmarkEnd w:id="21"/>
    </w:p>
    <w:tbl>
      <w:tblPr>
        <w:tblStyle w:val="GridTable4-Accent1"/>
        <w:tblW w:w="0" w:type="auto"/>
        <w:tblLook w:val="0400" w:firstRow="0" w:lastRow="0" w:firstColumn="0" w:lastColumn="0" w:noHBand="0" w:noVBand="1"/>
      </w:tblPr>
      <w:tblGrid>
        <w:gridCol w:w="2405"/>
        <w:gridCol w:w="6657"/>
      </w:tblGrid>
      <w:tr w:rsidR="0096379F" w:rsidRPr="007A0E59" w14:paraId="1559B5CC" w14:textId="77777777" w:rsidTr="00F30FD7">
        <w:trPr>
          <w:cnfStyle w:val="000000100000" w:firstRow="0" w:lastRow="0" w:firstColumn="0" w:lastColumn="0" w:oddVBand="0" w:evenVBand="0" w:oddHBand="1" w:evenHBand="0" w:firstRowFirstColumn="0" w:firstRowLastColumn="0" w:lastRowFirstColumn="0" w:lastRowLastColumn="0"/>
        </w:trPr>
        <w:tc>
          <w:tcPr>
            <w:tcW w:w="2405" w:type="dxa"/>
          </w:tcPr>
          <w:p w14:paraId="5530F860" w14:textId="77777777" w:rsidR="0096379F" w:rsidRPr="007A0E59" w:rsidRDefault="0096379F" w:rsidP="00F30FD7">
            <w:r w:rsidRPr="007A0E59">
              <w:t>Naam van de functie</w:t>
            </w:r>
          </w:p>
        </w:tc>
        <w:tc>
          <w:tcPr>
            <w:tcW w:w="6657" w:type="dxa"/>
          </w:tcPr>
          <w:p w14:paraId="52B56E6A" w14:textId="087E0EFC" w:rsidR="0096379F" w:rsidRPr="007A0E59" w:rsidRDefault="008234A3" w:rsidP="00F30FD7">
            <w:r>
              <w:t>Rooster voor gebruikers</w:t>
            </w:r>
          </w:p>
        </w:tc>
      </w:tr>
      <w:tr w:rsidR="0096379F" w:rsidRPr="007A0E59" w14:paraId="1754A8AB" w14:textId="77777777" w:rsidTr="00F30FD7">
        <w:tc>
          <w:tcPr>
            <w:tcW w:w="2405" w:type="dxa"/>
          </w:tcPr>
          <w:p w14:paraId="2DA00C0E" w14:textId="77777777" w:rsidR="0096379F" w:rsidRPr="007A0E59" w:rsidRDefault="0096379F" w:rsidP="00F30FD7">
            <w:r w:rsidRPr="007A0E59">
              <w:t>Actor</w:t>
            </w:r>
          </w:p>
        </w:tc>
        <w:tc>
          <w:tcPr>
            <w:tcW w:w="6657" w:type="dxa"/>
          </w:tcPr>
          <w:p w14:paraId="6FFB50B8" w14:textId="56390034" w:rsidR="0096379F" w:rsidRPr="007A0E59" w:rsidRDefault="008234A3" w:rsidP="00F30FD7">
            <w:r>
              <w:t>Gebruiker</w:t>
            </w:r>
          </w:p>
        </w:tc>
      </w:tr>
      <w:tr w:rsidR="0096379F" w:rsidRPr="007A0E59" w14:paraId="31021DD3" w14:textId="77777777" w:rsidTr="00F30FD7">
        <w:trPr>
          <w:cnfStyle w:val="000000100000" w:firstRow="0" w:lastRow="0" w:firstColumn="0" w:lastColumn="0" w:oddVBand="0" w:evenVBand="0" w:oddHBand="1" w:evenHBand="0" w:firstRowFirstColumn="0" w:firstRowLastColumn="0" w:lastRowFirstColumn="0" w:lastRowLastColumn="0"/>
        </w:trPr>
        <w:tc>
          <w:tcPr>
            <w:tcW w:w="2405" w:type="dxa"/>
          </w:tcPr>
          <w:p w14:paraId="25D76B7C" w14:textId="77777777" w:rsidR="0096379F" w:rsidRPr="007A0E59" w:rsidRDefault="0096379F" w:rsidP="00F30FD7">
            <w:r w:rsidRPr="007A0E59">
              <w:t>Preconditie</w:t>
            </w:r>
          </w:p>
        </w:tc>
        <w:tc>
          <w:tcPr>
            <w:tcW w:w="6657" w:type="dxa"/>
          </w:tcPr>
          <w:p w14:paraId="544332D6" w14:textId="700E34E0" w:rsidR="0096379F" w:rsidRPr="007A0E59" w:rsidRDefault="008234A3" w:rsidP="00F30FD7">
            <w:r>
              <w:t>Gebruiker is ingelogd en is op de rooster pagina</w:t>
            </w:r>
          </w:p>
        </w:tc>
      </w:tr>
      <w:tr w:rsidR="0096379F" w:rsidRPr="007A0E59" w14:paraId="1CAD85D1" w14:textId="77777777" w:rsidTr="00F30FD7">
        <w:tc>
          <w:tcPr>
            <w:tcW w:w="2405" w:type="dxa"/>
          </w:tcPr>
          <w:p w14:paraId="393EF893" w14:textId="77777777" w:rsidR="0096379F" w:rsidRPr="007A0E59" w:rsidRDefault="0096379F" w:rsidP="00F30FD7">
            <w:r w:rsidRPr="007A0E59">
              <w:t>Beschrijving</w:t>
            </w:r>
          </w:p>
        </w:tc>
        <w:tc>
          <w:tcPr>
            <w:tcW w:w="6657" w:type="dxa"/>
          </w:tcPr>
          <w:p w14:paraId="3FD2FFD6" w14:textId="1938A5F4" w:rsidR="0096379F" w:rsidRPr="007A0E59" w:rsidRDefault="008234A3" w:rsidP="00F30FD7">
            <w:r>
              <w:t>Gebruiker kan hier zijn rooster bekijken</w:t>
            </w:r>
          </w:p>
        </w:tc>
      </w:tr>
      <w:tr w:rsidR="0096379F" w:rsidRPr="007A0E59" w14:paraId="7BE3C4C9" w14:textId="77777777" w:rsidTr="00F30FD7">
        <w:trPr>
          <w:cnfStyle w:val="000000100000" w:firstRow="0" w:lastRow="0" w:firstColumn="0" w:lastColumn="0" w:oddVBand="0" w:evenVBand="0" w:oddHBand="1" w:evenHBand="0" w:firstRowFirstColumn="0" w:firstRowLastColumn="0" w:lastRowFirstColumn="0" w:lastRowLastColumn="0"/>
        </w:trPr>
        <w:tc>
          <w:tcPr>
            <w:tcW w:w="2405" w:type="dxa"/>
          </w:tcPr>
          <w:p w14:paraId="47F36AEF" w14:textId="77777777" w:rsidR="0096379F" w:rsidRPr="007A0E59" w:rsidRDefault="0096379F" w:rsidP="00F30FD7">
            <w:r w:rsidRPr="007A0E59">
              <w:t>Uitzonderingen</w:t>
            </w:r>
          </w:p>
        </w:tc>
        <w:tc>
          <w:tcPr>
            <w:tcW w:w="6657" w:type="dxa"/>
          </w:tcPr>
          <w:p w14:paraId="605A1BA7" w14:textId="39B17A11" w:rsidR="0096379F" w:rsidRPr="007A0E59" w:rsidRDefault="00216242" w:rsidP="00F30FD7">
            <w:r>
              <w:t xml:space="preserve">Gast </w:t>
            </w:r>
            <w:r w:rsidR="008234A3">
              <w:t>zal hier niet bij kunnen komen</w:t>
            </w:r>
          </w:p>
        </w:tc>
      </w:tr>
      <w:tr w:rsidR="0096379F" w:rsidRPr="007A0E59" w14:paraId="0B91F28B" w14:textId="77777777" w:rsidTr="00F30FD7">
        <w:tc>
          <w:tcPr>
            <w:tcW w:w="2405" w:type="dxa"/>
          </w:tcPr>
          <w:p w14:paraId="6C013B2B" w14:textId="77777777" w:rsidR="0096379F" w:rsidRPr="007A0E59" w:rsidRDefault="0096379F" w:rsidP="00F30FD7">
            <w:r w:rsidRPr="007A0E59">
              <w:t>Postconditie</w:t>
            </w:r>
          </w:p>
        </w:tc>
        <w:tc>
          <w:tcPr>
            <w:tcW w:w="6657" w:type="dxa"/>
          </w:tcPr>
          <w:p w14:paraId="0647CD0C" w14:textId="2E66E892" w:rsidR="0096379F" w:rsidRPr="007A0E59" w:rsidRDefault="008234A3" w:rsidP="00F30FD7">
            <w:r>
              <w:t>Gebruiker kan succesvol zijn rooster bekijken</w:t>
            </w:r>
          </w:p>
        </w:tc>
      </w:tr>
    </w:tbl>
    <w:p w14:paraId="79128646" w14:textId="77777777" w:rsidR="009D7294" w:rsidRPr="007A0E59" w:rsidRDefault="009D7294" w:rsidP="009D7294">
      <w:pPr>
        <w:pStyle w:val="NoSpacing"/>
      </w:pPr>
    </w:p>
    <w:p w14:paraId="56B62C15" w14:textId="77777777" w:rsidR="00370158" w:rsidRPr="007A0E59" w:rsidRDefault="009D7294" w:rsidP="009D7294">
      <w:pPr>
        <w:pStyle w:val="Heading3"/>
      </w:pPr>
      <w:bookmarkStart w:id="22" w:name="_Toc2080258"/>
      <w:r w:rsidRPr="007A0E59">
        <w:t>Wireframe</w:t>
      </w:r>
      <w:bookmarkEnd w:id="22"/>
      <w:r w:rsidR="00370158" w:rsidRPr="007A0E59">
        <w:t xml:space="preserve"> </w:t>
      </w:r>
    </w:p>
    <w:p w14:paraId="25C5F6D3" w14:textId="4635BE50" w:rsidR="009D7294" w:rsidRPr="007A0E59" w:rsidRDefault="0047128C" w:rsidP="00C72A17">
      <w:pPr>
        <w:pStyle w:val="NoSpacing"/>
        <w:jc w:val="center"/>
      </w:pPr>
      <w:r w:rsidRPr="0047128C">
        <w:rPr>
          <w:noProof/>
        </w:rPr>
        <w:drawing>
          <wp:inline distT="0" distB="0" distL="0" distR="0" wp14:anchorId="16D2CBF8" wp14:editId="77BD76E4">
            <wp:extent cx="5760720" cy="3037205"/>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4"/>
                    <a:stretch>
                      <a:fillRect/>
                    </a:stretch>
                  </pic:blipFill>
                  <pic:spPr>
                    <a:xfrm>
                      <a:off x="0" y="0"/>
                      <a:ext cx="5760720" cy="3037205"/>
                    </a:xfrm>
                    <a:prstGeom prst="rect">
                      <a:avLst/>
                    </a:prstGeom>
                  </pic:spPr>
                </pic:pic>
              </a:graphicData>
            </a:graphic>
          </wp:inline>
        </w:drawing>
      </w:r>
    </w:p>
    <w:p w14:paraId="369AC449" w14:textId="297329EE" w:rsidR="009D7294" w:rsidRPr="007A0E59" w:rsidRDefault="004D20EB" w:rsidP="009D7294">
      <w:pPr>
        <w:pStyle w:val="Heading2"/>
      </w:pPr>
      <w:bookmarkStart w:id="23" w:name="_Toc2080259"/>
      <w:bookmarkStart w:id="24" w:name="_Toc83303684"/>
      <w:r w:rsidRPr="007A0E59">
        <w:t xml:space="preserve">Functie: </w:t>
      </w:r>
      <w:bookmarkEnd w:id="23"/>
      <w:r w:rsidR="00133DC2">
        <w:t>Beschikbaarheid gebruikers</w:t>
      </w:r>
      <w:bookmarkEnd w:id="24"/>
    </w:p>
    <w:p w14:paraId="6A68F0DF" w14:textId="421C60D5" w:rsidR="009D7294" w:rsidRPr="007A0E59" w:rsidRDefault="009D7294" w:rsidP="009D7294">
      <w:pPr>
        <w:pStyle w:val="Heading3"/>
      </w:pPr>
      <w:bookmarkStart w:id="25" w:name="_Toc2080260"/>
      <w:r w:rsidRPr="007A0E59">
        <w:t>Functionele beschrijving</w:t>
      </w:r>
      <w:bookmarkEnd w:id="25"/>
      <w:r w:rsidR="00133DC2">
        <w:tab/>
      </w:r>
    </w:p>
    <w:tbl>
      <w:tblPr>
        <w:tblStyle w:val="GridTable4-Accent1"/>
        <w:tblW w:w="0" w:type="auto"/>
        <w:tblLook w:val="0400" w:firstRow="0" w:lastRow="0" w:firstColumn="0" w:lastColumn="0" w:noHBand="0" w:noVBand="1"/>
      </w:tblPr>
      <w:tblGrid>
        <w:gridCol w:w="2405"/>
        <w:gridCol w:w="6657"/>
      </w:tblGrid>
      <w:tr w:rsidR="007A0E59" w:rsidRPr="007A0E59" w14:paraId="151DAEE7" w14:textId="77777777" w:rsidTr="00DA10A1">
        <w:trPr>
          <w:cnfStyle w:val="000000100000" w:firstRow="0" w:lastRow="0" w:firstColumn="0" w:lastColumn="0" w:oddVBand="0" w:evenVBand="0" w:oddHBand="1" w:evenHBand="0" w:firstRowFirstColumn="0" w:firstRowLastColumn="0" w:lastRowFirstColumn="0" w:lastRowLastColumn="0"/>
        </w:trPr>
        <w:tc>
          <w:tcPr>
            <w:tcW w:w="2405" w:type="dxa"/>
          </w:tcPr>
          <w:p w14:paraId="56ED785F" w14:textId="77777777" w:rsidR="007A0E59" w:rsidRPr="007A0E59" w:rsidRDefault="007A0E59" w:rsidP="00DA10A1">
            <w:r w:rsidRPr="007A0E59">
              <w:t>Naam van de functie</w:t>
            </w:r>
          </w:p>
        </w:tc>
        <w:tc>
          <w:tcPr>
            <w:tcW w:w="6657" w:type="dxa"/>
          </w:tcPr>
          <w:p w14:paraId="6F2FBAC9" w14:textId="44C70B31" w:rsidR="007A0E59" w:rsidRPr="007A0E59" w:rsidRDefault="00133DC2" w:rsidP="00DA10A1">
            <w:r>
              <w:t>Beschikbaarheid gebruikers</w:t>
            </w:r>
          </w:p>
        </w:tc>
      </w:tr>
      <w:tr w:rsidR="007A0E59" w:rsidRPr="007A0E59" w14:paraId="49F3836D" w14:textId="77777777" w:rsidTr="00DA10A1">
        <w:tc>
          <w:tcPr>
            <w:tcW w:w="2405" w:type="dxa"/>
          </w:tcPr>
          <w:p w14:paraId="2ECB8D64" w14:textId="77777777" w:rsidR="007A0E59" w:rsidRPr="007A0E59" w:rsidRDefault="007A0E59" w:rsidP="00DA10A1">
            <w:r w:rsidRPr="007A0E59">
              <w:t>Actor</w:t>
            </w:r>
          </w:p>
        </w:tc>
        <w:tc>
          <w:tcPr>
            <w:tcW w:w="6657" w:type="dxa"/>
          </w:tcPr>
          <w:p w14:paraId="51FBF504" w14:textId="3060B855" w:rsidR="007A0E59" w:rsidRPr="007A0E59" w:rsidRDefault="00133DC2" w:rsidP="00DA10A1">
            <w:r>
              <w:t>Gebruiker</w:t>
            </w:r>
          </w:p>
        </w:tc>
      </w:tr>
      <w:tr w:rsidR="007A0E59" w:rsidRPr="007A0E59" w14:paraId="72D16205" w14:textId="77777777" w:rsidTr="00DA10A1">
        <w:trPr>
          <w:cnfStyle w:val="000000100000" w:firstRow="0" w:lastRow="0" w:firstColumn="0" w:lastColumn="0" w:oddVBand="0" w:evenVBand="0" w:oddHBand="1" w:evenHBand="0" w:firstRowFirstColumn="0" w:firstRowLastColumn="0" w:lastRowFirstColumn="0" w:lastRowLastColumn="0"/>
        </w:trPr>
        <w:tc>
          <w:tcPr>
            <w:tcW w:w="2405" w:type="dxa"/>
          </w:tcPr>
          <w:p w14:paraId="1E05D8CC" w14:textId="77777777" w:rsidR="007A0E59" w:rsidRPr="007A0E59" w:rsidRDefault="007A0E59" w:rsidP="00DA10A1">
            <w:r w:rsidRPr="007A0E59">
              <w:t>Preconditie</w:t>
            </w:r>
          </w:p>
        </w:tc>
        <w:tc>
          <w:tcPr>
            <w:tcW w:w="6657" w:type="dxa"/>
          </w:tcPr>
          <w:p w14:paraId="615AC8AC" w14:textId="471C4FA4" w:rsidR="007A0E59" w:rsidRPr="007A0E59" w:rsidRDefault="00133DC2" w:rsidP="00DA10A1">
            <w:r>
              <w:t>Gebruiker is ingelogd en is op de rooster pagina</w:t>
            </w:r>
          </w:p>
        </w:tc>
      </w:tr>
      <w:tr w:rsidR="007A0E59" w:rsidRPr="007A0E59" w14:paraId="006FD2A5" w14:textId="77777777" w:rsidTr="00DA10A1">
        <w:tc>
          <w:tcPr>
            <w:tcW w:w="2405" w:type="dxa"/>
          </w:tcPr>
          <w:p w14:paraId="65AA5D77" w14:textId="77777777" w:rsidR="007A0E59" w:rsidRPr="007A0E59" w:rsidRDefault="007A0E59" w:rsidP="00DA10A1">
            <w:r w:rsidRPr="007A0E59">
              <w:t>Beschrijving</w:t>
            </w:r>
          </w:p>
        </w:tc>
        <w:tc>
          <w:tcPr>
            <w:tcW w:w="6657" w:type="dxa"/>
          </w:tcPr>
          <w:p w14:paraId="53D07D9D" w14:textId="214F7572" w:rsidR="007A0E59" w:rsidRPr="007A0E59" w:rsidRDefault="00133DC2" w:rsidP="00DA10A1">
            <w:r>
              <w:t>Gebruiker kan zijn beschikbaarheid invoeren</w:t>
            </w:r>
          </w:p>
        </w:tc>
      </w:tr>
      <w:tr w:rsidR="007A0E59" w:rsidRPr="007A0E59" w14:paraId="1393E02A" w14:textId="77777777" w:rsidTr="00DA10A1">
        <w:trPr>
          <w:cnfStyle w:val="000000100000" w:firstRow="0" w:lastRow="0" w:firstColumn="0" w:lastColumn="0" w:oddVBand="0" w:evenVBand="0" w:oddHBand="1" w:evenHBand="0" w:firstRowFirstColumn="0" w:firstRowLastColumn="0" w:lastRowFirstColumn="0" w:lastRowLastColumn="0"/>
        </w:trPr>
        <w:tc>
          <w:tcPr>
            <w:tcW w:w="2405" w:type="dxa"/>
          </w:tcPr>
          <w:p w14:paraId="5CF0B8EA" w14:textId="77777777" w:rsidR="007A0E59" w:rsidRPr="007A0E59" w:rsidRDefault="007A0E59" w:rsidP="00DA10A1">
            <w:r w:rsidRPr="007A0E59">
              <w:t>Uitzonderingen</w:t>
            </w:r>
          </w:p>
        </w:tc>
        <w:tc>
          <w:tcPr>
            <w:tcW w:w="6657" w:type="dxa"/>
          </w:tcPr>
          <w:p w14:paraId="19F2D2F6" w14:textId="38DCC272" w:rsidR="007A0E59" w:rsidRPr="007A0E59" w:rsidRDefault="00133DC2" w:rsidP="00DA10A1">
            <w:r>
              <w:t>Gasten zijn niet toegestaan en beschikbaarheid tijden mogen niet buiten de werktijden komen</w:t>
            </w:r>
          </w:p>
        </w:tc>
      </w:tr>
      <w:tr w:rsidR="007A0E59" w:rsidRPr="007A0E59" w14:paraId="253B8038" w14:textId="77777777" w:rsidTr="00DA10A1">
        <w:tc>
          <w:tcPr>
            <w:tcW w:w="2405" w:type="dxa"/>
          </w:tcPr>
          <w:p w14:paraId="2B0B78F6" w14:textId="77777777" w:rsidR="007A0E59" w:rsidRPr="007A0E59" w:rsidRDefault="007A0E59" w:rsidP="00DA10A1">
            <w:r w:rsidRPr="007A0E59">
              <w:t>Postconditie</w:t>
            </w:r>
          </w:p>
        </w:tc>
        <w:tc>
          <w:tcPr>
            <w:tcW w:w="6657" w:type="dxa"/>
          </w:tcPr>
          <w:p w14:paraId="722C36B4" w14:textId="7B3FBBDC" w:rsidR="007A0E59" w:rsidRPr="007A0E59" w:rsidRDefault="00133DC2" w:rsidP="00DA10A1">
            <w:r>
              <w:t>Gebruiker heeft zijn beschikbaarheid doorgegeven</w:t>
            </w:r>
          </w:p>
        </w:tc>
      </w:tr>
    </w:tbl>
    <w:p w14:paraId="76B29C50" w14:textId="77777777" w:rsidR="009D7294" w:rsidRPr="007A0E59" w:rsidRDefault="009D7294" w:rsidP="009D7294">
      <w:pPr>
        <w:pStyle w:val="NoSpacing"/>
      </w:pPr>
    </w:p>
    <w:p w14:paraId="3D239D34" w14:textId="77777777" w:rsidR="009D7294" w:rsidRPr="007A0E59" w:rsidRDefault="009D7294" w:rsidP="009D7294">
      <w:pPr>
        <w:pStyle w:val="Heading3"/>
      </w:pPr>
      <w:bookmarkStart w:id="26" w:name="_Toc2080261"/>
      <w:r w:rsidRPr="007A0E59">
        <w:t>Wireframe</w:t>
      </w:r>
      <w:bookmarkEnd w:id="26"/>
      <w:r w:rsidRPr="007A0E59">
        <w:t xml:space="preserve"> </w:t>
      </w:r>
    </w:p>
    <w:p w14:paraId="1A529C59" w14:textId="34A7D8DA" w:rsidR="009D7294" w:rsidRDefault="009D7294" w:rsidP="007A0E59">
      <w:pPr>
        <w:jc w:val="center"/>
      </w:pPr>
    </w:p>
    <w:p w14:paraId="035BE72F" w14:textId="77C0B71C" w:rsidR="007336CE" w:rsidRDefault="007336CE" w:rsidP="007336CE"/>
    <w:p w14:paraId="5242A3DD" w14:textId="2DCC8228" w:rsidR="007336CE" w:rsidRPr="007A0E59" w:rsidRDefault="007336CE" w:rsidP="007336CE">
      <w:pPr>
        <w:pStyle w:val="Heading2"/>
      </w:pPr>
      <w:bookmarkStart w:id="27" w:name="_Toc83303685"/>
      <w:r w:rsidRPr="007A0E59">
        <w:t xml:space="preserve">Functie: </w:t>
      </w:r>
      <w:r w:rsidR="009F4A85">
        <w:t>Overzicht van beschikbaarheid voor admin</w:t>
      </w:r>
      <w:bookmarkEnd w:id="27"/>
    </w:p>
    <w:p w14:paraId="619547EC" w14:textId="77777777" w:rsidR="007336CE" w:rsidRPr="007A0E59" w:rsidRDefault="007336CE" w:rsidP="007336CE">
      <w:pPr>
        <w:pStyle w:val="Heading3"/>
      </w:pPr>
      <w:r w:rsidRPr="007A0E59">
        <w:t>Functionele beschrijving</w:t>
      </w:r>
      <w:r>
        <w:tab/>
      </w:r>
    </w:p>
    <w:tbl>
      <w:tblPr>
        <w:tblStyle w:val="GridTable4-Accent1"/>
        <w:tblW w:w="0" w:type="auto"/>
        <w:tblLook w:val="0400" w:firstRow="0" w:lastRow="0" w:firstColumn="0" w:lastColumn="0" w:noHBand="0" w:noVBand="1"/>
      </w:tblPr>
      <w:tblGrid>
        <w:gridCol w:w="2405"/>
        <w:gridCol w:w="6657"/>
      </w:tblGrid>
      <w:tr w:rsidR="007336CE" w:rsidRPr="007A0E59" w14:paraId="65F3DA57"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36F5257E" w14:textId="77777777" w:rsidR="007336CE" w:rsidRPr="007A0E59" w:rsidRDefault="007336CE" w:rsidP="00096A10">
            <w:r w:rsidRPr="007A0E59">
              <w:t>Naam van de functie</w:t>
            </w:r>
          </w:p>
        </w:tc>
        <w:tc>
          <w:tcPr>
            <w:tcW w:w="6657" w:type="dxa"/>
          </w:tcPr>
          <w:p w14:paraId="75AC16CE" w14:textId="08201707" w:rsidR="007336CE" w:rsidRPr="007A0E59" w:rsidRDefault="00106486" w:rsidP="00096A10">
            <w:r>
              <w:t>Overzicht van beschikbaarheid voor admin</w:t>
            </w:r>
          </w:p>
        </w:tc>
      </w:tr>
      <w:tr w:rsidR="007336CE" w:rsidRPr="007A0E59" w14:paraId="77697F62" w14:textId="77777777" w:rsidTr="00096A10">
        <w:tc>
          <w:tcPr>
            <w:tcW w:w="2405" w:type="dxa"/>
          </w:tcPr>
          <w:p w14:paraId="570C1F09" w14:textId="77777777" w:rsidR="007336CE" w:rsidRPr="007A0E59" w:rsidRDefault="007336CE" w:rsidP="00096A10">
            <w:r w:rsidRPr="007A0E59">
              <w:t>Actor</w:t>
            </w:r>
          </w:p>
        </w:tc>
        <w:tc>
          <w:tcPr>
            <w:tcW w:w="6657" w:type="dxa"/>
          </w:tcPr>
          <w:p w14:paraId="070F7789" w14:textId="1828224E" w:rsidR="007336CE" w:rsidRPr="007A0E59" w:rsidRDefault="00106486" w:rsidP="00096A10">
            <w:r>
              <w:t>Admin</w:t>
            </w:r>
            <w:r w:rsidR="00C1722C">
              <w:t>istrator</w:t>
            </w:r>
          </w:p>
        </w:tc>
      </w:tr>
      <w:tr w:rsidR="007336CE" w:rsidRPr="007A0E59" w14:paraId="0BE8FB92"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2548D0C8" w14:textId="77777777" w:rsidR="007336CE" w:rsidRPr="007A0E59" w:rsidRDefault="007336CE" w:rsidP="00096A10">
            <w:r w:rsidRPr="007A0E59">
              <w:t>Preconditie</w:t>
            </w:r>
          </w:p>
        </w:tc>
        <w:tc>
          <w:tcPr>
            <w:tcW w:w="6657" w:type="dxa"/>
          </w:tcPr>
          <w:p w14:paraId="757E5DFF" w14:textId="0FE6DEA1" w:rsidR="007336CE" w:rsidRPr="007A0E59" w:rsidRDefault="00106486" w:rsidP="00096A10">
            <w:r>
              <w:t>Gebruiker is ingelogd als admin</w:t>
            </w:r>
          </w:p>
        </w:tc>
      </w:tr>
      <w:tr w:rsidR="007336CE" w:rsidRPr="007A0E59" w14:paraId="2C5E2B06" w14:textId="77777777" w:rsidTr="00096A10">
        <w:tc>
          <w:tcPr>
            <w:tcW w:w="2405" w:type="dxa"/>
          </w:tcPr>
          <w:p w14:paraId="0407D44D" w14:textId="77777777" w:rsidR="007336CE" w:rsidRPr="007A0E59" w:rsidRDefault="007336CE" w:rsidP="00096A10">
            <w:r w:rsidRPr="007A0E59">
              <w:lastRenderedPageBreak/>
              <w:t>Beschrijving</w:t>
            </w:r>
          </w:p>
        </w:tc>
        <w:tc>
          <w:tcPr>
            <w:tcW w:w="6657" w:type="dxa"/>
          </w:tcPr>
          <w:p w14:paraId="3B6853A8" w14:textId="7359EFB2" w:rsidR="007336CE" w:rsidRPr="007A0E59" w:rsidRDefault="00B87CBE" w:rsidP="00096A10">
            <w:r>
              <w:t>Admin kan het overzicht zien van de beschikbaarheden van de gebruikers</w:t>
            </w:r>
          </w:p>
        </w:tc>
      </w:tr>
      <w:tr w:rsidR="007336CE" w:rsidRPr="007A0E59" w14:paraId="0D537141"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33A55A99" w14:textId="77777777" w:rsidR="007336CE" w:rsidRPr="007A0E59" w:rsidRDefault="007336CE" w:rsidP="00096A10">
            <w:r w:rsidRPr="007A0E59">
              <w:t>Uitzonderingen</w:t>
            </w:r>
          </w:p>
        </w:tc>
        <w:tc>
          <w:tcPr>
            <w:tcW w:w="6657" w:type="dxa"/>
          </w:tcPr>
          <w:p w14:paraId="69917C1E" w14:textId="39425684" w:rsidR="007336CE" w:rsidRPr="007A0E59" w:rsidRDefault="00106486" w:rsidP="00096A10">
            <w:r>
              <w:t>Gasten en gebruikers zijn niet toegestaan</w:t>
            </w:r>
          </w:p>
        </w:tc>
      </w:tr>
      <w:tr w:rsidR="007336CE" w:rsidRPr="007A0E59" w14:paraId="4A112D27" w14:textId="77777777" w:rsidTr="00096A10">
        <w:tc>
          <w:tcPr>
            <w:tcW w:w="2405" w:type="dxa"/>
          </w:tcPr>
          <w:p w14:paraId="552C82BC" w14:textId="77777777" w:rsidR="007336CE" w:rsidRPr="007A0E59" w:rsidRDefault="007336CE" w:rsidP="00096A10">
            <w:r w:rsidRPr="007A0E59">
              <w:t>Postconditie</w:t>
            </w:r>
          </w:p>
        </w:tc>
        <w:tc>
          <w:tcPr>
            <w:tcW w:w="6657" w:type="dxa"/>
          </w:tcPr>
          <w:p w14:paraId="27A04203" w14:textId="346BA20F" w:rsidR="007336CE" w:rsidRPr="007A0E59" w:rsidRDefault="00EA4CD6" w:rsidP="00096A10">
            <w:r>
              <w:t xml:space="preserve">Admin kan de beschikbaarheden zien van </w:t>
            </w:r>
            <w:r w:rsidR="00990DE6">
              <w:t>de</w:t>
            </w:r>
            <w:r>
              <w:t xml:space="preserve"> gebruikers</w:t>
            </w:r>
            <w:r w:rsidR="00990DE6">
              <w:t xml:space="preserve"> die zijn beschikbaarheid heeft ingevoerd</w:t>
            </w:r>
          </w:p>
        </w:tc>
      </w:tr>
    </w:tbl>
    <w:p w14:paraId="373DA07D" w14:textId="77777777" w:rsidR="007336CE" w:rsidRPr="007A0E59" w:rsidRDefault="007336CE" w:rsidP="007336CE"/>
    <w:p w14:paraId="21B6A95B" w14:textId="5EE767B5" w:rsidR="007336CE" w:rsidRDefault="007336CE" w:rsidP="007336CE">
      <w:pPr>
        <w:pStyle w:val="Heading3"/>
      </w:pPr>
      <w:r w:rsidRPr="007A0E59">
        <w:t xml:space="preserve">Wireframe </w:t>
      </w:r>
    </w:p>
    <w:p w14:paraId="6E827586" w14:textId="77777777" w:rsidR="005F4AA2" w:rsidRPr="005F4AA2" w:rsidRDefault="005F4AA2" w:rsidP="005F4AA2">
      <w:pPr>
        <w:jc w:val="center"/>
      </w:pPr>
    </w:p>
    <w:p w14:paraId="6F176C12" w14:textId="1F58C403" w:rsidR="00CF5B8D" w:rsidRDefault="00CF5B8D" w:rsidP="00CF5B8D"/>
    <w:p w14:paraId="2B646F1A" w14:textId="4706F1EA" w:rsidR="00025FF6" w:rsidRDefault="00025FF6" w:rsidP="00CF5B8D"/>
    <w:p w14:paraId="707B840F" w14:textId="4D861C6C" w:rsidR="00025FF6" w:rsidRDefault="00025FF6" w:rsidP="00CF5B8D"/>
    <w:p w14:paraId="2CFD4782" w14:textId="0BAD0BC3" w:rsidR="00025FF6" w:rsidRDefault="00025FF6" w:rsidP="00CF5B8D"/>
    <w:p w14:paraId="08A900E6" w14:textId="77777777" w:rsidR="00025FF6" w:rsidRPr="00CF5B8D" w:rsidRDefault="00025FF6" w:rsidP="00CF5B8D"/>
    <w:p w14:paraId="7439F832" w14:textId="1B11E16E" w:rsidR="00CF5B8D" w:rsidRPr="007A0E59" w:rsidRDefault="00CF5B8D" w:rsidP="00CF5B8D">
      <w:pPr>
        <w:pStyle w:val="Heading2"/>
      </w:pPr>
      <w:bookmarkStart w:id="28" w:name="_Toc83303686"/>
      <w:r w:rsidRPr="007A0E59">
        <w:t xml:space="preserve">Functie: </w:t>
      </w:r>
      <w:r w:rsidR="00025FF6">
        <w:t>Overzicht van gebruikers voor admin</w:t>
      </w:r>
      <w:bookmarkEnd w:id="28"/>
      <w:r w:rsidR="00025FF6">
        <w:tab/>
      </w:r>
    </w:p>
    <w:p w14:paraId="6EF38CFF" w14:textId="77777777" w:rsidR="00CF5B8D" w:rsidRPr="007A0E59" w:rsidRDefault="00CF5B8D" w:rsidP="00CF5B8D">
      <w:pPr>
        <w:pStyle w:val="Heading3"/>
      </w:pPr>
      <w:r w:rsidRPr="007A0E59">
        <w:t>Functionele beschrijving</w:t>
      </w:r>
      <w:r>
        <w:tab/>
      </w:r>
    </w:p>
    <w:tbl>
      <w:tblPr>
        <w:tblStyle w:val="GridTable4-Accent1"/>
        <w:tblW w:w="0" w:type="auto"/>
        <w:tblLook w:val="0400" w:firstRow="0" w:lastRow="0" w:firstColumn="0" w:lastColumn="0" w:noHBand="0" w:noVBand="1"/>
      </w:tblPr>
      <w:tblGrid>
        <w:gridCol w:w="2405"/>
        <w:gridCol w:w="6657"/>
      </w:tblGrid>
      <w:tr w:rsidR="00CF5B8D" w:rsidRPr="007A0E59" w14:paraId="662F25BE"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10751624" w14:textId="77777777" w:rsidR="00CF5B8D" w:rsidRPr="007A0E59" w:rsidRDefault="00CF5B8D" w:rsidP="00096A10">
            <w:r w:rsidRPr="007A0E59">
              <w:t>Naam van de functie</w:t>
            </w:r>
          </w:p>
        </w:tc>
        <w:tc>
          <w:tcPr>
            <w:tcW w:w="6657" w:type="dxa"/>
          </w:tcPr>
          <w:p w14:paraId="76DF0E29" w14:textId="634B0F87" w:rsidR="00CF5B8D" w:rsidRPr="007A0E59" w:rsidRDefault="00C1722C" w:rsidP="00096A10">
            <w:r>
              <w:t>Overzicht van gebruikers voor admin</w:t>
            </w:r>
          </w:p>
        </w:tc>
      </w:tr>
      <w:tr w:rsidR="00CF5B8D" w:rsidRPr="007A0E59" w14:paraId="4D777515" w14:textId="77777777" w:rsidTr="00096A10">
        <w:tc>
          <w:tcPr>
            <w:tcW w:w="2405" w:type="dxa"/>
          </w:tcPr>
          <w:p w14:paraId="39C7C4C3" w14:textId="77777777" w:rsidR="00CF5B8D" w:rsidRPr="007A0E59" w:rsidRDefault="00CF5B8D" w:rsidP="00096A10">
            <w:r w:rsidRPr="007A0E59">
              <w:t>Actor</w:t>
            </w:r>
          </w:p>
        </w:tc>
        <w:tc>
          <w:tcPr>
            <w:tcW w:w="6657" w:type="dxa"/>
          </w:tcPr>
          <w:p w14:paraId="3FD44568" w14:textId="24AE4B90" w:rsidR="00CF5B8D" w:rsidRPr="007A0E59" w:rsidRDefault="004711C1" w:rsidP="00096A10">
            <w:r>
              <w:t>Administrator</w:t>
            </w:r>
          </w:p>
        </w:tc>
      </w:tr>
      <w:tr w:rsidR="00CF5B8D" w:rsidRPr="007A0E59" w14:paraId="3123B78E"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7AD37959" w14:textId="77777777" w:rsidR="00CF5B8D" w:rsidRPr="007A0E59" w:rsidRDefault="00CF5B8D" w:rsidP="00096A10">
            <w:r w:rsidRPr="007A0E59">
              <w:t>Preconditie</w:t>
            </w:r>
          </w:p>
        </w:tc>
        <w:tc>
          <w:tcPr>
            <w:tcW w:w="6657" w:type="dxa"/>
          </w:tcPr>
          <w:p w14:paraId="1DE3398E" w14:textId="3226BFDA" w:rsidR="00CF5B8D" w:rsidRPr="007A0E59" w:rsidRDefault="004711C1" w:rsidP="00096A10">
            <w:r>
              <w:t>Gebruiker is ingelogd als admin en is op de gebruikers pagina</w:t>
            </w:r>
          </w:p>
        </w:tc>
      </w:tr>
      <w:tr w:rsidR="00CF5B8D" w:rsidRPr="007A0E59" w14:paraId="546B8030" w14:textId="77777777" w:rsidTr="00096A10">
        <w:tc>
          <w:tcPr>
            <w:tcW w:w="2405" w:type="dxa"/>
          </w:tcPr>
          <w:p w14:paraId="42459A8D" w14:textId="77777777" w:rsidR="00CF5B8D" w:rsidRPr="007A0E59" w:rsidRDefault="00CF5B8D" w:rsidP="00096A10">
            <w:r w:rsidRPr="007A0E59">
              <w:t>Beschrijving</w:t>
            </w:r>
          </w:p>
        </w:tc>
        <w:tc>
          <w:tcPr>
            <w:tcW w:w="6657" w:type="dxa"/>
          </w:tcPr>
          <w:p w14:paraId="0346F682" w14:textId="37EBB00D" w:rsidR="00CF5B8D" w:rsidRPr="007A0E59" w:rsidRDefault="004711C1" w:rsidP="00096A10">
            <w:r>
              <w:t>Administrator kan het overzicht zien van elke gebruiker in het systeem</w:t>
            </w:r>
          </w:p>
        </w:tc>
      </w:tr>
      <w:tr w:rsidR="00CF5B8D" w:rsidRPr="007A0E59" w14:paraId="4739C18D"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3B219CAA" w14:textId="77777777" w:rsidR="00CF5B8D" w:rsidRPr="007A0E59" w:rsidRDefault="00CF5B8D" w:rsidP="00096A10">
            <w:r w:rsidRPr="007A0E59">
              <w:t>Uitzonderingen</w:t>
            </w:r>
          </w:p>
        </w:tc>
        <w:tc>
          <w:tcPr>
            <w:tcW w:w="6657" w:type="dxa"/>
          </w:tcPr>
          <w:p w14:paraId="1383ED78" w14:textId="2A138021" w:rsidR="00CF5B8D" w:rsidRPr="007A0E59" w:rsidRDefault="00F21E34" w:rsidP="00096A10">
            <w:r>
              <w:t>Gasten en gebruikers zijn niet toegestaan</w:t>
            </w:r>
          </w:p>
        </w:tc>
      </w:tr>
      <w:tr w:rsidR="00CF5B8D" w:rsidRPr="007A0E59" w14:paraId="7E82F24F" w14:textId="77777777" w:rsidTr="00096A10">
        <w:tc>
          <w:tcPr>
            <w:tcW w:w="2405" w:type="dxa"/>
          </w:tcPr>
          <w:p w14:paraId="0DC31777" w14:textId="77777777" w:rsidR="00CF5B8D" w:rsidRPr="007A0E59" w:rsidRDefault="00CF5B8D" w:rsidP="00096A10">
            <w:r w:rsidRPr="007A0E59">
              <w:t>Postconditie</w:t>
            </w:r>
          </w:p>
        </w:tc>
        <w:tc>
          <w:tcPr>
            <w:tcW w:w="6657" w:type="dxa"/>
          </w:tcPr>
          <w:p w14:paraId="1067F086" w14:textId="3EC979D0" w:rsidR="00CF5B8D" w:rsidRPr="007A0E59" w:rsidRDefault="004711C1" w:rsidP="00096A10">
            <w:r>
              <w:t>Administrator ziet alle gebruikers</w:t>
            </w:r>
          </w:p>
        </w:tc>
      </w:tr>
    </w:tbl>
    <w:p w14:paraId="0096B24B" w14:textId="77777777" w:rsidR="00CF5B8D" w:rsidRPr="007A0E59" w:rsidRDefault="00CF5B8D" w:rsidP="00CF5B8D"/>
    <w:p w14:paraId="3042A8CF" w14:textId="39C738FC" w:rsidR="00CF5B8D" w:rsidRDefault="00CF5B8D" w:rsidP="00CF5B8D">
      <w:pPr>
        <w:pStyle w:val="Heading3"/>
      </w:pPr>
      <w:r w:rsidRPr="007A0E59">
        <w:t xml:space="preserve">Wireframe </w:t>
      </w:r>
    </w:p>
    <w:p w14:paraId="2AE1F9E2" w14:textId="77777777" w:rsidR="00427E8A" w:rsidRPr="00427E8A" w:rsidRDefault="00427E8A" w:rsidP="00427E8A">
      <w:pPr>
        <w:jc w:val="center"/>
      </w:pPr>
    </w:p>
    <w:p w14:paraId="45C89995" w14:textId="570002F4" w:rsidR="00F21E34" w:rsidRPr="007A0E59" w:rsidRDefault="00F21E34" w:rsidP="00F21E34">
      <w:pPr>
        <w:pStyle w:val="Heading2"/>
      </w:pPr>
      <w:bookmarkStart w:id="29" w:name="_Toc83303687"/>
      <w:r w:rsidRPr="007A0E59">
        <w:t xml:space="preserve">Functie: </w:t>
      </w:r>
      <w:r>
        <w:t>Toevoegen van gebruikers voor admin</w:t>
      </w:r>
      <w:bookmarkEnd w:id="29"/>
      <w:r>
        <w:tab/>
      </w:r>
    </w:p>
    <w:p w14:paraId="3BB8C358" w14:textId="77777777" w:rsidR="00F21E34" w:rsidRPr="007A0E59" w:rsidRDefault="00F21E34" w:rsidP="00F21E34">
      <w:pPr>
        <w:pStyle w:val="Heading3"/>
      </w:pPr>
      <w:r w:rsidRPr="007A0E59">
        <w:t>Functionele beschrijving</w:t>
      </w:r>
      <w:r>
        <w:tab/>
      </w:r>
    </w:p>
    <w:tbl>
      <w:tblPr>
        <w:tblStyle w:val="GridTable4-Accent1"/>
        <w:tblW w:w="0" w:type="auto"/>
        <w:tblLook w:val="0400" w:firstRow="0" w:lastRow="0" w:firstColumn="0" w:lastColumn="0" w:noHBand="0" w:noVBand="1"/>
      </w:tblPr>
      <w:tblGrid>
        <w:gridCol w:w="2405"/>
        <w:gridCol w:w="6657"/>
      </w:tblGrid>
      <w:tr w:rsidR="00F21E34" w:rsidRPr="007A0E59" w14:paraId="3C005B75"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3A2AD51F" w14:textId="77777777" w:rsidR="00F21E34" w:rsidRPr="007A0E59" w:rsidRDefault="00F21E34" w:rsidP="00096A10">
            <w:r w:rsidRPr="007A0E59">
              <w:t>Naam van de functie</w:t>
            </w:r>
          </w:p>
        </w:tc>
        <w:tc>
          <w:tcPr>
            <w:tcW w:w="6657" w:type="dxa"/>
          </w:tcPr>
          <w:p w14:paraId="183ECB0C" w14:textId="1443B715" w:rsidR="00F21E34" w:rsidRPr="007A0E59" w:rsidRDefault="00474000" w:rsidP="00096A10">
            <w:r>
              <w:t>Toevoegen</w:t>
            </w:r>
            <w:r w:rsidR="00F21E34">
              <w:t xml:space="preserve"> van gebruikers voor admin</w:t>
            </w:r>
          </w:p>
        </w:tc>
      </w:tr>
      <w:tr w:rsidR="00F21E34" w:rsidRPr="007A0E59" w14:paraId="7187534F" w14:textId="77777777" w:rsidTr="00096A10">
        <w:tc>
          <w:tcPr>
            <w:tcW w:w="2405" w:type="dxa"/>
          </w:tcPr>
          <w:p w14:paraId="74C17802" w14:textId="77777777" w:rsidR="00F21E34" w:rsidRPr="007A0E59" w:rsidRDefault="00F21E34" w:rsidP="00096A10">
            <w:r w:rsidRPr="007A0E59">
              <w:t>Actor</w:t>
            </w:r>
          </w:p>
        </w:tc>
        <w:tc>
          <w:tcPr>
            <w:tcW w:w="6657" w:type="dxa"/>
          </w:tcPr>
          <w:p w14:paraId="3D25E322" w14:textId="77777777" w:rsidR="00F21E34" w:rsidRPr="007A0E59" w:rsidRDefault="00F21E34" w:rsidP="00096A10">
            <w:r>
              <w:t>Administrator</w:t>
            </w:r>
          </w:p>
        </w:tc>
      </w:tr>
      <w:tr w:rsidR="00F21E34" w:rsidRPr="007A0E59" w14:paraId="145DD62B"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6F93F43C" w14:textId="77777777" w:rsidR="00F21E34" w:rsidRPr="007A0E59" w:rsidRDefault="00F21E34" w:rsidP="00096A10">
            <w:r w:rsidRPr="007A0E59">
              <w:t>Preconditie</w:t>
            </w:r>
          </w:p>
        </w:tc>
        <w:tc>
          <w:tcPr>
            <w:tcW w:w="6657" w:type="dxa"/>
          </w:tcPr>
          <w:p w14:paraId="1A0D896D" w14:textId="77777777" w:rsidR="00F21E34" w:rsidRPr="007A0E59" w:rsidRDefault="00F21E34" w:rsidP="00096A10">
            <w:r>
              <w:t>Gebruiker is ingelogd als admin en is op de gebruikers pagina</w:t>
            </w:r>
          </w:p>
        </w:tc>
      </w:tr>
      <w:tr w:rsidR="00F21E34" w:rsidRPr="007A0E59" w14:paraId="26DBEFF2" w14:textId="77777777" w:rsidTr="00096A10">
        <w:tc>
          <w:tcPr>
            <w:tcW w:w="2405" w:type="dxa"/>
          </w:tcPr>
          <w:p w14:paraId="6EEDF29B" w14:textId="77777777" w:rsidR="00F21E34" w:rsidRPr="007A0E59" w:rsidRDefault="00F21E34" w:rsidP="00096A10">
            <w:r w:rsidRPr="007A0E59">
              <w:t>Beschrijving</w:t>
            </w:r>
          </w:p>
        </w:tc>
        <w:tc>
          <w:tcPr>
            <w:tcW w:w="6657" w:type="dxa"/>
          </w:tcPr>
          <w:p w14:paraId="39810CFC" w14:textId="075A4219" w:rsidR="00F21E34" w:rsidRPr="007A0E59" w:rsidRDefault="00474000" w:rsidP="00096A10">
            <w:r>
              <w:t>Als de admin op de toevoegen knop klik zal hij/zij een nieuwe gebruiker aan kunnen maken, die vervolgens zelf in kan loggen</w:t>
            </w:r>
          </w:p>
        </w:tc>
      </w:tr>
      <w:tr w:rsidR="00F21E34" w:rsidRPr="007A0E59" w14:paraId="0457F8FD"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5E90ECEE" w14:textId="77777777" w:rsidR="00F21E34" w:rsidRPr="007A0E59" w:rsidRDefault="00F21E34" w:rsidP="00096A10">
            <w:r w:rsidRPr="007A0E59">
              <w:t>Uitzonderingen</w:t>
            </w:r>
          </w:p>
        </w:tc>
        <w:tc>
          <w:tcPr>
            <w:tcW w:w="6657" w:type="dxa"/>
          </w:tcPr>
          <w:p w14:paraId="78DE5461" w14:textId="77777777" w:rsidR="00F21E34" w:rsidRPr="007A0E59" w:rsidRDefault="00F21E34" w:rsidP="00096A10">
            <w:r>
              <w:t>Gasten en gebruikers zijn niet toegestaan</w:t>
            </w:r>
          </w:p>
        </w:tc>
      </w:tr>
      <w:tr w:rsidR="00F21E34" w:rsidRPr="007A0E59" w14:paraId="6EB4133B" w14:textId="77777777" w:rsidTr="00096A10">
        <w:tc>
          <w:tcPr>
            <w:tcW w:w="2405" w:type="dxa"/>
          </w:tcPr>
          <w:p w14:paraId="3DF7BD2E" w14:textId="77777777" w:rsidR="00F21E34" w:rsidRPr="007A0E59" w:rsidRDefault="00F21E34" w:rsidP="00096A10">
            <w:r w:rsidRPr="007A0E59">
              <w:t>Postconditie</w:t>
            </w:r>
          </w:p>
        </w:tc>
        <w:tc>
          <w:tcPr>
            <w:tcW w:w="6657" w:type="dxa"/>
          </w:tcPr>
          <w:p w14:paraId="64215B2F" w14:textId="04B651C1" w:rsidR="00F21E34" w:rsidRPr="007A0E59" w:rsidRDefault="00474000" w:rsidP="00096A10">
            <w:r>
              <w:t>Administrator heeft een nieuwe gebruiker toegevoegd</w:t>
            </w:r>
          </w:p>
        </w:tc>
      </w:tr>
    </w:tbl>
    <w:p w14:paraId="0D52B3A0" w14:textId="77777777" w:rsidR="00F21E34" w:rsidRPr="007A0E59" w:rsidRDefault="00F21E34" w:rsidP="00F21E34"/>
    <w:p w14:paraId="38C1B7E6" w14:textId="37695D5C" w:rsidR="00F21E34" w:rsidRDefault="00F21E34" w:rsidP="00F21E34">
      <w:pPr>
        <w:pStyle w:val="Heading3"/>
      </w:pPr>
      <w:r w:rsidRPr="007A0E59">
        <w:t xml:space="preserve">Wireframe </w:t>
      </w:r>
    </w:p>
    <w:p w14:paraId="602F734D" w14:textId="22637690" w:rsidR="00F51B3A" w:rsidRPr="00F51B3A" w:rsidRDefault="0018438D" w:rsidP="00F51B3A">
      <w:pPr>
        <w:jc w:val="center"/>
      </w:pPr>
      <w:r>
        <w:t xml:space="preserve">      </w:t>
      </w:r>
    </w:p>
    <w:p w14:paraId="2A23E012" w14:textId="52ED6678" w:rsidR="003A5738" w:rsidRPr="007A0E59" w:rsidRDefault="003A5738" w:rsidP="003A5738">
      <w:pPr>
        <w:pStyle w:val="Heading2"/>
      </w:pPr>
      <w:bookmarkStart w:id="30" w:name="_Toc83303688"/>
      <w:r w:rsidRPr="007A0E59">
        <w:t xml:space="preserve">Functie: </w:t>
      </w:r>
      <w:r>
        <w:t>Verwijderen en veranderen van gebruikers voor admin</w:t>
      </w:r>
      <w:bookmarkEnd w:id="30"/>
      <w:r>
        <w:tab/>
      </w:r>
    </w:p>
    <w:p w14:paraId="3D57C8DD" w14:textId="77777777" w:rsidR="003A5738" w:rsidRPr="007A0E59" w:rsidRDefault="003A5738" w:rsidP="003A5738">
      <w:pPr>
        <w:pStyle w:val="Heading3"/>
      </w:pPr>
      <w:r w:rsidRPr="007A0E59">
        <w:t>Functionele beschrijving</w:t>
      </w:r>
      <w:r>
        <w:tab/>
      </w:r>
    </w:p>
    <w:tbl>
      <w:tblPr>
        <w:tblStyle w:val="GridTable4-Accent1"/>
        <w:tblW w:w="0" w:type="auto"/>
        <w:tblLook w:val="0400" w:firstRow="0" w:lastRow="0" w:firstColumn="0" w:lastColumn="0" w:noHBand="0" w:noVBand="1"/>
      </w:tblPr>
      <w:tblGrid>
        <w:gridCol w:w="2405"/>
        <w:gridCol w:w="6657"/>
      </w:tblGrid>
      <w:tr w:rsidR="003A5738" w:rsidRPr="007A0E59" w14:paraId="7E372174"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6BC19435" w14:textId="77777777" w:rsidR="003A5738" w:rsidRPr="007A0E59" w:rsidRDefault="003A5738" w:rsidP="00096A10">
            <w:r w:rsidRPr="007A0E59">
              <w:t>Naam van de functie</w:t>
            </w:r>
          </w:p>
        </w:tc>
        <w:tc>
          <w:tcPr>
            <w:tcW w:w="6657" w:type="dxa"/>
          </w:tcPr>
          <w:p w14:paraId="7C5FB1DB" w14:textId="0ACB4287" w:rsidR="003A5738" w:rsidRPr="007A0E59" w:rsidRDefault="003A5738" w:rsidP="00096A10">
            <w:r>
              <w:t>Verwijderen van gebruikers voor admin</w:t>
            </w:r>
          </w:p>
        </w:tc>
      </w:tr>
      <w:tr w:rsidR="003A5738" w:rsidRPr="007A0E59" w14:paraId="4106BE78" w14:textId="77777777" w:rsidTr="00096A10">
        <w:tc>
          <w:tcPr>
            <w:tcW w:w="2405" w:type="dxa"/>
          </w:tcPr>
          <w:p w14:paraId="240B6BEF" w14:textId="77777777" w:rsidR="003A5738" w:rsidRPr="007A0E59" w:rsidRDefault="003A5738" w:rsidP="00096A10">
            <w:r w:rsidRPr="007A0E59">
              <w:t>Actor</w:t>
            </w:r>
          </w:p>
        </w:tc>
        <w:tc>
          <w:tcPr>
            <w:tcW w:w="6657" w:type="dxa"/>
          </w:tcPr>
          <w:p w14:paraId="65386EFD" w14:textId="77777777" w:rsidR="003A5738" w:rsidRPr="007A0E59" w:rsidRDefault="003A5738" w:rsidP="00096A10">
            <w:r>
              <w:t>Administrator</w:t>
            </w:r>
          </w:p>
        </w:tc>
      </w:tr>
      <w:tr w:rsidR="003A5738" w:rsidRPr="007A0E59" w14:paraId="45749920"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3AC5E446" w14:textId="77777777" w:rsidR="003A5738" w:rsidRPr="007A0E59" w:rsidRDefault="003A5738" w:rsidP="00096A10">
            <w:r w:rsidRPr="007A0E59">
              <w:lastRenderedPageBreak/>
              <w:t>Preconditie</w:t>
            </w:r>
          </w:p>
        </w:tc>
        <w:tc>
          <w:tcPr>
            <w:tcW w:w="6657" w:type="dxa"/>
          </w:tcPr>
          <w:p w14:paraId="54D333BC" w14:textId="77777777" w:rsidR="003A5738" w:rsidRPr="007A0E59" w:rsidRDefault="003A5738" w:rsidP="00096A10">
            <w:r>
              <w:t>Gebruiker is ingelogd als admin en is op de gebruikers pagina</w:t>
            </w:r>
          </w:p>
        </w:tc>
      </w:tr>
      <w:tr w:rsidR="003A5738" w:rsidRPr="007A0E59" w14:paraId="474275BA" w14:textId="77777777" w:rsidTr="00096A10">
        <w:tc>
          <w:tcPr>
            <w:tcW w:w="2405" w:type="dxa"/>
          </w:tcPr>
          <w:p w14:paraId="252334B2" w14:textId="77777777" w:rsidR="003A5738" w:rsidRPr="007A0E59" w:rsidRDefault="003A5738" w:rsidP="00096A10">
            <w:r w:rsidRPr="007A0E59">
              <w:t>Beschrijving</w:t>
            </w:r>
          </w:p>
        </w:tc>
        <w:tc>
          <w:tcPr>
            <w:tcW w:w="6657" w:type="dxa"/>
          </w:tcPr>
          <w:p w14:paraId="52A962DC" w14:textId="3CB53F1A" w:rsidR="003A5738" w:rsidRPr="007A0E59" w:rsidRDefault="003A5738" w:rsidP="00096A10">
            <w:r>
              <w:t xml:space="preserve">Als de </w:t>
            </w:r>
            <w:r w:rsidR="002F6870">
              <w:t>admin op veranderen knop klikt kan hij/zij de gebruiker veranderen en tot slot ook verwijderen</w:t>
            </w:r>
          </w:p>
        </w:tc>
      </w:tr>
      <w:tr w:rsidR="003A5738" w:rsidRPr="007A0E59" w14:paraId="4B085960"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5BAB384F" w14:textId="77777777" w:rsidR="003A5738" w:rsidRPr="007A0E59" w:rsidRDefault="003A5738" w:rsidP="00096A10">
            <w:r w:rsidRPr="007A0E59">
              <w:t>Uitzonderingen</w:t>
            </w:r>
          </w:p>
        </w:tc>
        <w:tc>
          <w:tcPr>
            <w:tcW w:w="6657" w:type="dxa"/>
          </w:tcPr>
          <w:p w14:paraId="529C2370" w14:textId="26AC2B0A" w:rsidR="003A5738" w:rsidRPr="007A0E59" w:rsidRDefault="003A5738" w:rsidP="00096A10">
            <w:r>
              <w:t>Gasten en gebruikers zijn niet toegestaa</w:t>
            </w:r>
            <w:r w:rsidR="002F6870">
              <w:t>n. Als de gebruiker open uren heeft openstaan zal de gebruiker niet verwijderd worden.</w:t>
            </w:r>
          </w:p>
        </w:tc>
      </w:tr>
      <w:tr w:rsidR="003A5738" w:rsidRPr="007A0E59" w14:paraId="6AF4D2D4" w14:textId="77777777" w:rsidTr="00096A10">
        <w:tc>
          <w:tcPr>
            <w:tcW w:w="2405" w:type="dxa"/>
          </w:tcPr>
          <w:p w14:paraId="1A59A1FA" w14:textId="77777777" w:rsidR="003A5738" w:rsidRPr="007A0E59" w:rsidRDefault="003A5738" w:rsidP="00096A10">
            <w:r w:rsidRPr="007A0E59">
              <w:t>Postconditie</w:t>
            </w:r>
          </w:p>
        </w:tc>
        <w:tc>
          <w:tcPr>
            <w:tcW w:w="6657" w:type="dxa"/>
          </w:tcPr>
          <w:p w14:paraId="7BA7AF16" w14:textId="77777777" w:rsidR="003A5738" w:rsidRPr="007A0E59" w:rsidRDefault="003A5738" w:rsidP="00096A10">
            <w:r>
              <w:t>Administrator heeft een nieuwe gebruiker toegevoegd</w:t>
            </w:r>
          </w:p>
        </w:tc>
      </w:tr>
    </w:tbl>
    <w:p w14:paraId="4D490853" w14:textId="77777777" w:rsidR="003A5738" w:rsidRPr="007A0E59" w:rsidRDefault="003A5738" w:rsidP="003A5738"/>
    <w:p w14:paraId="05D134FE" w14:textId="77777777" w:rsidR="003A5738" w:rsidRDefault="003A5738" w:rsidP="003A5738">
      <w:pPr>
        <w:pStyle w:val="Heading3"/>
      </w:pPr>
      <w:r w:rsidRPr="007A0E59">
        <w:t xml:space="preserve">Wireframe </w:t>
      </w:r>
    </w:p>
    <w:p w14:paraId="497860BC" w14:textId="77777777" w:rsidR="003A5738" w:rsidRPr="003A5738" w:rsidRDefault="003A5738" w:rsidP="00046476">
      <w:pPr>
        <w:jc w:val="center"/>
      </w:pPr>
    </w:p>
    <w:p w14:paraId="42E0D142" w14:textId="77777777" w:rsidR="00F21E34" w:rsidRPr="00F21E34" w:rsidRDefault="00F21E34" w:rsidP="00F21E34"/>
    <w:p w14:paraId="690F4A79" w14:textId="5F0F72CA" w:rsidR="00025FF6" w:rsidRPr="007A0E59" w:rsidRDefault="00025FF6" w:rsidP="00025FF6">
      <w:pPr>
        <w:pStyle w:val="Heading2"/>
      </w:pPr>
      <w:bookmarkStart w:id="31" w:name="_Toc83303689"/>
      <w:r w:rsidRPr="007A0E59">
        <w:t xml:space="preserve">Functie: </w:t>
      </w:r>
      <w:bookmarkEnd w:id="31"/>
      <w:r w:rsidR="004C5C1D">
        <w:t>In-klok functie voor gebruikers</w:t>
      </w:r>
    </w:p>
    <w:p w14:paraId="0AA8FB06" w14:textId="77777777" w:rsidR="00025FF6" w:rsidRPr="007A0E59" w:rsidRDefault="00025FF6" w:rsidP="00025FF6">
      <w:pPr>
        <w:pStyle w:val="Heading3"/>
      </w:pPr>
      <w:r w:rsidRPr="007A0E59">
        <w:t>Functionele beschrijving</w:t>
      </w:r>
      <w:r>
        <w:tab/>
      </w:r>
    </w:p>
    <w:tbl>
      <w:tblPr>
        <w:tblStyle w:val="GridTable4-Accent1"/>
        <w:tblW w:w="0" w:type="auto"/>
        <w:tblLook w:val="0400" w:firstRow="0" w:lastRow="0" w:firstColumn="0" w:lastColumn="0" w:noHBand="0" w:noVBand="1"/>
      </w:tblPr>
      <w:tblGrid>
        <w:gridCol w:w="2405"/>
        <w:gridCol w:w="6657"/>
      </w:tblGrid>
      <w:tr w:rsidR="00025FF6" w:rsidRPr="007A0E59" w14:paraId="5E271FA9"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0FB2BA59" w14:textId="77777777" w:rsidR="00025FF6" w:rsidRPr="007A0E59" w:rsidRDefault="00025FF6" w:rsidP="00096A10">
            <w:r w:rsidRPr="007A0E59">
              <w:t>Naam van de functie</w:t>
            </w:r>
          </w:p>
        </w:tc>
        <w:tc>
          <w:tcPr>
            <w:tcW w:w="6657" w:type="dxa"/>
          </w:tcPr>
          <w:p w14:paraId="56A39F67" w14:textId="6EB3865F" w:rsidR="00025FF6" w:rsidRPr="007A0E59" w:rsidRDefault="004C5C1D" w:rsidP="00096A10">
            <w:r>
              <w:t>In-klok functie voor gebruikers</w:t>
            </w:r>
          </w:p>
        </w:tc>
      </w:tr>
      <w:tr w:rsidR="00025FF6" w:rsidRPr="007A0E59" w14:paraId="371F2D68" w14:textId="77777777" w:rsidTr="00096A10">
        <w:tc>
          <w:tcPr>
            <w:tcW w:w="2405" w:type="dxa"/>
          </w:tcPr>
          <w:p w14:paraId="1DF69028" w14:textId="77777777" w:rsidR="00025FF6" w:rsidRPr="007A0E59" w:rsidRDefault="00025FF6" w:rsidP="00096A10">
            <w:r w:rsidRPr="007A0E59">
              <w:t>Actor</w:t>
            </w:r>
          </w:p>
        </w:tc>
        <w:tc>
          <w:tcPr>
            <w:tcW w:w="6657" w:type="dxa"/>
          </w:tcPr>
          <w:p w14:paraId="17050861" w14:textId="02052684" w:rsidR="00025FF6" w:rsidRPr="007A0E59" w:rsidRDefault="004F1FAC" w:rsidP="00096A10">
            <w:r>
              <w:t>G</w:t>
            </w:r>
            <w:r w:rsidR="00C86332">
              <w:t>ebruikers</w:t>
            </w:r>
          </w:p>
        </w:tc>
      </w:tr>
      <w:tr w:rsidR="00025FF6" w:rsidRPr="007A0E59" w14:paraId="13E142B3"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421DC327" w14:textId="77777777" w:rsidR="00025FF6" w:rsidRPr="007A0E59" w:rsidRDefault="00025FF6" w:rsidP="00096A10">
            <w:r w:rsidRPr="007A0E59">
              <w:t>Preconditie</w:t>
            </w:r>
          </w:p>
        </w:tc>
        <w:tc>
          <w:tcPr>
            <w:tcW w:w="6657" w:type="dxa"/>
          </w:tcPr>
          <w:p w14:paraId="0AD476E1" w14:textId="12E3E566" w:rsidR="00025FF6" w:rsidRPr="007A0E59" w:rsidRDefault="004F1FAC" w:rsidP="00096A10">
            <w:r>
              <w:t>Gebruiker is succesvol ingelogd en zit op de in-klok pagina</w:t>
            </w:r>
          </w:p>
        </w:tc>
      </w:tr>
      <w:tr w:rsidR="00025FF6" w:rsidRPr="007A0E59" w14:paraId="082C600A" w14:textId="77777777" w:rsidTr="00096A10">
        <w:tc>
          <w:tcPr>
            <w:tcW w:w="2405" w:type="dxa"/>
          </w:tcPr>
          <w:p w14:paraId="43C87FE7" w14:textId="77777777" w:rsidR="00025FF6" w:rsidRPr="007A0E59" w:rsidRDefault="00025FF6" w:rsidP="00096A10">
            <w:r w:rsidRPr="007A0E59">
              <w:t>Beschrijving</w:t>
            </w:r>
          </w:p>
        </w:tc>
        <w:tc>
          <w:tcPr>
            <w:tcW w:w="6657" w:type="dxa"/>
          </w:tcPr>
          <w:p w14:paraId="7DDFA791" w14:textId="72CA4662" w:rsidR="00025FF6" w:rsidRPr="007A0E59" w:rsidRDefault="008702CF" w:rsidP="00096A10">
            <w:r>
              <w:t>Gebruiker klikt op begin dag en aan het einde van de dag klikt hij op einde dag en moet van te voren zijn/haar wachtwoord opnieuw invoeren voor beveiligingsredenen</w:t>
            </w:r>
          </w:p>
        </w:tc>
      </w:tr>
      <w:tr w:rsidR="00025FF6" w:rsidRPr="007A0E59" w14:paraId="201BFB12"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296D0493" w14:textId="77777777" w:rsidR="00025FF6" w:rsidRPr="007A0E59" w:rsidRDefault="00025FF6" w:rsidP="00096A10">
            <w:r w:rsidRPr="007A0E59">
              <w:t>Uitzonderingen</w:t>
            </w:r>
          </w:p>
        </w:tc>
        <w:tc>
          <w:tcPr>
            <w:tcW w:w="6657" w:type="dxa"/>
          </w:tcPr>
          <w:p w14:paraId="565543EF" w14:textId="620B66F4" w:rsidR="00025FF6" w:rsidRPr="007A0E59" w:rsidRDefault="006527A4" w:rsidP="00096A10">
            <w:r>
              <w:t>Een gebruiker kan niet op een andere laptop opnieuw inklokken</w:t>
            </w:r>
          </w:p>
        </w:tc>
      </w:tr>
      <w:tr w:rsidR="00025FF6" w:rsidRPr="007A0E59" w14:paraId="0CE88228" w14:textId="77777777" w:rsidTr="00096A10">
        <w:tc>
          <w:tcPr>
            <w:tcW w:w="2405" w:type="dxa"/>
          </w:tcPr>
          <w:p w14:paraId="6C7BB3CF" w14:textId="77777777" w:rsidR="00025FF6" w:rsidRPr="007A0E59" w:rsidRDefault="00025FF6" w:rsidP="00096A10">
            <w:r w:rsidRPr="007A0E59">
              <w:t>Postconditie</w:t>
            </w:r>
          </w:p>
        </w:tc>
        <w:tc>
          <w:tcPr>
            <w:tcW w:w="6657" w:type="dxa"/>
          </w:tcPr>
          <w:p w14:paraId="60ADF6F8" w14:textId="0D953E91" w:rsidR="00025FF6" w:rsidRPr="007A0E59" w:rsidRDefault="00E2018D" w:rsidP="00096A10">
            <w:r>
              <w:t>Gebruiker heeft succesvol in-geklokt</w:t>
            </w:r>
          </w:p>
        </w:tc>
      </w:tr>
    </w:tbl>
    <w:p w14:paraId="4ED5E7E3" w14:textId="77777777" w:rsidR="00025FF6" w:rsidRPr="007A0E59" w:rsidRDefault="00025FF6" w:rsidP="00025FF6"/>
    <w:p w14:paraId="7F2DC182" w14:textId="77777777" w:rsidR="00025FF6" w:rsidRDefault="00025FF6" w:rsidP="00025FF6">
      <w:pPr>
        <w:pStyle w:val="Heading3"/>
      </w:pPr>
      <w:r w:rsidRPr="007A0E59">
        <w:t xml:space="preserve">Wireframe </w:t>
      </w:r>
    </w:p>
    <w:p w14:paraId="19659476" w14:textId="3BD35BB3" w:rsidR="00025FF6" w:rsidRPr="007A0E59" w:rsidRDefault="00025FF6" w:rsidP="00025FF6">
      <w:pPr>
        <w:pStyle w:val="Heading2"/>
      </w:pPr>
      <w:bookmarkStart w:id="32" w:name="_Toc83303690"/>
      <w:r w:rsidRPr="007A0E59">
        <w:t xml:space="preserve">Functie: </w:t>
      </w:r>
      <w:r>
        <w:t>Overzicht van gewerkte uren(gebruikers) tegenover ingeplande uren(gebruikers) voor admin</w:t>
      </w:r>
      <w:bookmarkEnd w:id="32"/>
    </w:p>
    <w:p w14:paraId="68FD2CA2" w14:textId="77777777" w:rsidR="00025FF6" w:rsidRPr="007A0E59" w:rsidRDefault="00025FF6" w:rsidP="00025FF6">
      <w:pPr>
        <w:pStyle w:val="Heading3"/>
      </w:pPr>
      <w:r w:rsidRPr="007A0E59">
        <w:t>Functionele beschrijving</w:t>
      </w:r>
      <w:r>
        <w:tab/>
      </w:r>
    </w:p>
    <w:tbl>
      <w:tblPr>
        <w:tblStyle w:val="GridTable4-Accent1"/>
        <w:tblW w:w="0" w:type="auto"/>
        <w:tblLook w:val="0400" w:firstRow="0" w:lastRow="0" w:firstColumn="0" w:lastColumn="0" w:noHBand="0" w:noVBand="1"/>
      </w:tblPr>
      <w:tblGrid>
        <w:gridCol w:w="2405"/>
        <w:gridCol w:w="6657"/>
      </w:tblGrid>
      <w:tr w:rsidR="00025FF6" w:rsidRPr="007A0E59" w14:paraId="78A60C59"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53A644C7" w14:textId="77777777" w:rsidR="00025FF6" w:rsidRPr="007A0E59" w:rsidRDefault="00025FF6" w:rsidP="00096A10">
            <w:r w:rsidRPr="007A0E59">
              <w:t>Naam van de functie</w:t>
            </w:r>
          </w:p>
        </w:tc>
        <w:tc>
          <w:tcPr>
            <w:tcW w:w="6657" w:type="dxa"/>
          </w:tcPr>
          <w:p w14:paraId="2CA95EC9" w14:textId="77777777" w:rsidR="00025FF6" w:rsidRPr="007A0E59" w:rsidRDefault="00025FF6" w:rsidP="00096A10"/>
        </w:tc>
      </w:tr>
      <w:tr w:rsidR="00025FF6" w:rsidRPr="007A0E59" w14:paraId="0A3D33B0" w14:textId="77777777" w:rsidTr="00096A10">
        <w:tc>
          <w:tcPr>
            <w:tcW w:w="2405" w:type="dxa"/>
          </w:tcPr>
          <w:p w14:paraId="1534AF8A" w14:textId="77777777" w:rsidR="00025FF6" w:rsidRPr="007A0E59" w:rsidRDefault="00025FF6" w:rsidP="00096A10">
            <w:r w:rsidRPr="007A0E59">
              <w:t>Actor</w:t>
            </w:r>
          </w:p>
        </w:tc>
        <w:tc>
          <w:tcPr>
            <w:tcW w:w="6657" w:type="dxa"/>
          </w:tcPr>
          <w:p w14:paraId="213F08B1" w14:textId="77777777" w:rsidR="00025FF6" w:rsidRPr="007A0E59" w:rsidRDefault="00025FF6" w:rsidP="00096A10"/>
        </w:tc>
      </w:tr>
      <w:tr w:rsidR="00025FF6" w:rsidRPr="007A0E59" w14:paraId="0B063CF4"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68F4A20E" w14:textId="77777777" w:rsidR="00025FF6" w:rsidRPr="007A0E59" w:rsidRDefault="00025FF6" w:rsidP="00096A10">
            <w:r w:rsidRPr="007A0E59">
              <w:t>Preconditie</w:t>
            </w:r>
          </w:p>
        </w:tc>
        <w:tc>
          <w:tcPr>
            <w:tcW w:w="6657" w:type="dxa"/>
          </w:tcPr>
          <w:p w14:paraId="0BF9D8FE" w14:textId="77777777" w:rsidR="00025FF6" w:rsidRPr="007A0E59" w:rsidRDefault="00025FF6" w:rsidP="00096A10"/>
        </w:tc>
      </w:tr>
      <w:tr w:rsidR="00025FF6" w:rsidRPr="007A0E59" w14:paraId="5FFF6998" w14:textId="77777777" w:rsidTr="00096A10">
        <w:tc>
          <w:tcPr>
            <w:tcW w:w="2405" w:type="dxa"/>
          </w:tcPr>
          <w:p w14:paraId="095D045B" w14:textId="77777777" w:rsidR="00025FF6" w:rsidRPr="007A0E59" w:rsidRDefault="00025FF6" w:rsidP="00096A10">
            <w:r w:rsidRPr="007A0E59">
              <w:t>Beschrijving</w:t>
            </w:r>
          </w:p>
        </w:tc>
        <w:tc>
          <w:tcPr>
            <w:tcW w:w="6657" w:type="dxa"/>
          </w:tcPr>
          <w:p w14:paraId="507CD4E0" w14:textId="77777777" w:rsidR="00025FF6" w:rsidRPr="007A0E59" w:rsidRDefault="00025FF6" w:rsidP="00096A10"/>
        </w:tc>
      </w:tr>
      <w:tr w:rsidR="00025FF6" w:rsidRPr="007A0E59" w14:paraId="0C06E078" w14:textId="77777777" w:rsidTr="00096A10">
        <w:trPr>
          <w:cnfStyle w:val="000000100000" w:firstRow="0" w:lastRow="0" w:firstColumn="0" w:lastColumn="0" w:oddVBand="0" w:evenVBand="0" w:oddHBand="1" w:evenHBand="0" w:firstRowFirstColumn="0" w:firstRowLastColumn="0" w:lastRowFirstColumn="0" w:lastRowLastColumn="0"/>
        </w:trPr>
        <w:tc>
          <w:tcPr>
            <w:tcW w:w="2405" w:type="dxa"/>
          </w:tcPr>
          <w:p w14:paraId="6482CC5A" w14:textId="77777777" w:rsidR="00025FF6" w:rsidRPr="007A0E59" w:rsidRDefault="00025FF6" w:rsidP="00096A10">
            <w:r w:rsidRPr="007A0E59">
              <w:t>Uitzonderingen</w:t>
            </w:r>
          </w:p>
        </w:tc>
        <w:tc>
          <w:tcPr>
            <w:tcW w:w="6657" w:type="dxa"/>
          </w:tcPr>
          <w:p w14:paraId="08E67443" w14:textId="77777777" w:rsidR="00025FF6" w:rsidRPr="007A0E59" w:rsidRDefault="00025FF6" w:rsidP="00096A10"/>
        </w:tc>
      </w:tr>
      <w:tr w:rsidR="00025FF6" w:rsidRPr="007A0E59" w14:paraId="22A0491C" w14:textId="77777777" w:rsidTr="00096A10">
        <w:tc>
          <w:tcPr>
            <w:tcW w:w="2405" w:type="dxa"/>
          </w:tcPr>
          <w:p w14:paraId="7EDE22EC" w14:textId="77777777" w:rsidR="00025FF6" w:rsidRPr="007A0E59" w:rsidRDefault="00025FF6" w:rsidP="00096A10">
            <w:r w:rsidRPr="007A0E59">
              <w:t>Postconditie</w:t>
            </w:r>
          </w:p>
        </w:tc>
        <w:tc>
          <w:tcPr>
            <w:tcW w:w="6657" w:type="dxa"/>
          </w:tcPr>
          <w:p w14:paraId="2AEEB4F1" w14:textId="77777777" w:rsidR="00025FF6" w:rsidRPr="007A0E59" w:rsidRDefault="00025FF6" w:rsidP="00096A10"/>
        </w:tc>
      </w:tr>
    </w:tbl>
    <w:p w14:paraId="7A217C8D" w14:textId="77777777" w:rsidR="00025FF6" w:rsidRPr="007A0E59" w:rsidRDefault="00025FF6" w:rsidP="00025FF6"/>
    <w:p w14:paraId="71B43511" w14:textId="77777777" w:rsidR="00025FF6" w:rsidRDefault="00025FF6" w:rsidP="00025FF6">
      <w:pPr>
        <w:pStyle w:val="Heading3"/>
      </w:pPr>
      <w:r w:rsidRPr="007A0E59">
        <w:t xml:space="preserve">Wireframe </w:t>
      </w:r>
    </w:p>
    <w:p w14:paraId="52B446DC" w14:textId="77777777" w:rsidR="00025FF6" w:rsidRPr="00025FF6" w:rsidRDefault="00025FF6" w:rsidP="00025FF6"/>
    <w:p w14:paraId="0128291D" w14:textId="1BA06B1D" w:rsidR="00CF5B8D" w:rsidRPr="00CF5B8D" w:rsidRDefault="00CF5B8D" w:rsidP="00CF5B8D"/>
    <w:p w14:paraId="29874953" w14:textId="77777777" w:rsidR="00CF5B8D" w:rsidRPr="00CF5B8D" w:rsidRDefault="00CF5B8D" w:rsidP="00CF5B8D"/>
    <w:p w14:paraId="6E44CE9B" w14:textId="77777777" w:rsidR="00370158" w:rsidRPr="007A0E59" w:rsidRDefault="00370158" w:rsidP="00370158"/>
    <w:p w14:paraId="60B70D10" w14:textId="77777777" w:rsidR="009D7294" w:rsidRPr="007A0E59" w:rsidRDefault="009D7294">
      <w:pPr>
        <w:rPr>
          <w:rFonts w:asciiTheme="majorHAnsi" w:eastAsiaTheme="majorEastAsia" w:hAnsiTheme="majorHAnsi" w:cstheme="majorBidi"/>
          <w:color w:val="2F5496" w:themeColor="accent1" w:themeShade="BF"/>
          <w:sz w:val="32"/>
          <w:szCs w:val="32"/>
        </w:rPr>
      </w:pPr>
      <w:r w:rsidRPr="007A0E59">
        <w:br w:type="page"/>
      </w:r>
    </w:p>
    <w:bookmarkStart w:id="33" w:name="_Toc2080262"/>
    <w:bookmarkStart w:id="34" w:name="_Toc83303691"/>
    <w:p w14:paraId="697D0949" w14:textId="77777777" w:rsidR="00370158" w:rsidRPr="007A0E59" w:rsidRDefault="00CD2AA9" w:rsidP="00370158">
      <w:pPr>
        <w:pStyle w:val="Heading1"/>
      </w:pPr>
      <w:r w:rsidRPr="007A0E59">
        <w:rPr>
          <w:noProof/>
        </w:rPr>
        <w:lastRenderedPageBreak/>
        <mc:AlternateContent>
          <mc:Choice Requires="wps">
            <w:drawing>
              <wp:anchor distT="45720" distB="45720" distL="114300" distR="114300" simplePos="0" relativeHeight="251669504" behindDoc="1" locked="0" layoutInCell="1" allowOverlap="1" wp14:anchorId="1B4ED16E" wp14:editId="39C53144">
                <wp:simplePos x="0" y="0"/>
                <wp:positionH relativeFrom="page">
                  <wp:align>right</wp:align>
                </wp:positionH>
                <wp:positionV relativeFrom="paragraph">
                  <wp:posOffset>59160</wp:posOffset>
                </wp:positionV>
                <wp:extent cx="901118" cy="243720"/>
                <wp:effectExtent l="0" t="0" r="0"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118" cy="243720"/>
                        </a:xfrm>
                        <a:prstGeom prst="rect">
                          <a:avLst/>
                        </a:prstGeom>
                        <a:solidFill>
                          <a:srgbClr val="FFFFFF"/>
                        </a:solidFill>
                        <a:ln w="9525">
                          <a:noFill/>
                          <a:miter lim="800000"/>
                          <a:headEnd/>
                          <a:tailEnd/>
                        </a:ln>
                      </wps:spPr>
                      <wps:txbx>
                        <w:txbxContent>
                          <w:p w14:paraId="659B5FBC"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4ED16E" id="Text Box 6" o:spid="_x0000_s1029" type="#_x0000_t202" style="position:absolute;margin-left:19.75pt;margin-top:4.65pt;width:70.95pt;height:19.2pt;z-index:-25164697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" stroked="f">
                <v:textbox>
                  <w:txbxContent>
                    <w:p w14:paraId="659B5FBC"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t3</w:t>
                      </w:r>
                    </w:p>
                  </w:txbxContent>
                </v:textbox>
                <w10:wrap anchorx="page"/>
              </v:shape>
            </w:pict>
          </mc:Fallback>
        </mc:AlternateContent>
      </w:r>
      <w:hyperlink r:id="rId15" w:anchor="h.p_xITBq9OCDROn" w:history="1">
        <w:r w:rsidR="00370158" w:rsidRPr="00725907">
          <w:rPr>
            <w:rStyle w:val="Hyperlink"/>
          </w:rPr>
          <w:t>Navigatiestructuur</w:t>
        </w:r>
        <w:bookmarkEnd w:id="33"/>
        <w:bookmarkEnd w:id="34"/>
      </w:hyperlink>
    </w:p>
    <w:p w14:paraId="7CDA13A0" w14:textId="77777777" w:rsidR="00370158" w:rsidRPr="007A0E59" w:rsidRDefault="00370158" w:rsidP="00370158">
      <w:r w:rsidRPr="007A0E59">
        <w:t xml:space="preserve">In dit hoofdstuk wordt </w:t>
      </w:r>
      <w:r w:rsidR="004D20EB" w:rsidRPr="007A0E59">
        <w:t xml:space="preserve">behalve een schematische weergave van de navigatiestructuur ook </w:t>
      </w:r>
      <w:r w:rsidRPr="007A0E59">
        <w:t>beschreven hoe de gebruiker</w:t>
      </w:r>
      <w:r w:rsidR="001B5082" w:rsidRPr="007A0E59">
        <w:t xml:space="preserve"> door de applicatie kan navigeren. Hierbij wordt ook aangegeven voor welke actoren dat geldt.</w:t>
      </w:r>
    </w:p>
    <w:p w14:paraId="552FE6B9" w14:textId="77777777" w:rsidR="00CD2AA9" w:rsidRPr="007A0E59" w:rsidRDefault="00C72A17" w:rsidP="00C72A17">
      <w:pPr>
        <w:keepNext/>
        <w:jc w:val="center"/>
      </w:pPr>
      <w:r w:rsidRPr="007A0E59">
        <w:rPr>
          <w:noProof/>
        </w:rPr>
        <w:drawing>
          <wp:inline distT="0" distB="0" distL="0" distR="0" wp14:anchorId="5CFFE268" wp14:editId="5F9D8E6A">
            <wp:extent cx="5760720" cy="50044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5004435"/>
                    </a:xfrm>
                    <a:prstGeom prst="rect">
                      <a:avLst/>
                    </a:prstGeom>
                  </pic:spPr>
                </pic:pic>
              </a:graphicData>
            </a:graphic>
          </wp:inline>
        </w:drawing>
      </w:r>
    </w:p>
    <w:p w14:paraId="29B31BF4" w14:textId="77777777" w:rsidR="00086198" w:rsidRPr="007A0E59" w:rsidRDefault="00086198">
      <w:pPr>
        <w:rPr>
          <w:i/>
          <w:iCs/>
          <w:color w:val="44546A" w:themeColor="text2"/>
          <w:sz w:val="18"/>
          <w:szCs w:val="18"/>
        </w:rPr>
      </w:pPr>
      <w:r w:rsidRPr="007A0E59">
        <w:br w:type="page"/>
      </w:r>
    </w:p>
    <w:bookmarkStart w:id="35" w:name="_Toc2080265"/>
    <w:bookmarkStart w:id="36" w:name="_Toc83303692"/>
    <w:p w14:paraId="574423D3" w14:textId="77777777" w:rsidR="0015692D" w:rsidRPr="007A0E59" w:rsidRDefault="00467C2A" w:rsidP="00DC10FC">
      <w:pPr>
        <w:pStyle w:val="Heading1"/>
      </w:pPr>
      <w:r w:rsidRPr="007A0E59">
        <w:rPr>
          <w:noProof/>
        </w:rPr>
        <w:lastRenderedPageBreak/>
        <mc:AlternateContent>
          <mc:Choice Requires="wps">
            <w:drawing>
              <wp:anchor distT="45720" distB="45720" distL="114300" distR="114300" simplePos="0" relativeHeight="251667456" behindDoc="1" locked="0" layoutInCell="1" allowOverlap="1" wp14:anchorId="3A6D6228" wp14:editId="115B76B8">
                <wp:simplePos x="0" y="0"/>
                <wp:positionH relativeFrom="page">
                  <wp:align>right</wp:align>
                </wp:positionH>
                <wp:positionV relativeFrom="paragraph">
                  <wp:posOffset>-4445</wp:posOffset>
                </wp:positionV>
                <wp:extent cx="901700" cy="243720"/>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6F483B00" w14:textId="77777777" w:rsidR="00467C2A" w:rsidRPr="00AF55D5" w:rsidRDefault="00467C2A" w:rsidP="00467C2A">
                            <w:pPr>
                              <w:rPr>
                                <w:vanish/>
                                <w:color w:val="A6A6A6" w:themeColor="background1" w:themeShade="A6"/>
                                <w:sz w:val="16"/>
                                <w:szCs w:val="16"/>
                                <w:lang w:val="en-US"/>
                              </w:rPr>
                            </w:pPr>
                            <w:bookmarkStart w:id="37" w:name="_Hlk523577088"/>
                            <w:bookmarkStart w:id="38" w:name="_Hlk523577089"/>
                            <w:bookmarkStart w:id="39" w:name="_Hlk523577138"/>
                            <w:bookmarkStart w:id="40" w:name="_Hlk523577139"/>
                            <w:r w:rsidRPr="00AF55D5">
                              <w:rPr>
                                <w:vanish/>
                                <w:color w:val="A6A6A6" w:themeColor="background1" w:themeShade="A6"/>
                                <w:sz w:val="16"/>
                                <w:szCs w:val="16"/>
                                <w:lang w:val="en-US"/>
                              </w:rPr>
                              <w:t>k</w:t>
                            </w:r>
                            <w:r w:rsidR="00CD2AA9">
                              <w:rPr>
                                <w:vanish/>
                                <w:color w:val="A6A6A6" w:themeColor="background1" w:themeShade="A6"/>
                                <w:sz w:val="16"/>
                                <w:szCs w:val="16"/>
                                <w:lang w:val="en-US"/>
                              </w:rPr>
                              <w:t>1</w:t>
                            </w:r>
                            <w:r w:rsidRPr="00AF55D5">
                              <w:rPr>
                                <w:vanish/>
                                <w:color w:val="A6A6A6" w:themeColor="background1" w:themeShade="A6"/>
                                <w:sz w:val="16"/>
                                <w:szCs w:val="16"/>
                                <w:lang w:val="en-US"/>
                              </w:rPr>
                              <w:t>w</w:t>
                            </w:r>
                            <w:r w:rsidR="00CD2AA9">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37"/>
                            <w:bookmarkEnd w:id="38"/>
                            <w:bookmarkEnd w:id="39"/>
                            <w:bookmarkEnd w:id="40"/>
                            <w:r w:rsidR="00CD2AA9">
                              <w:rPr>
                                <w:vanish/>
                                <w:color w:val="A6A6A6" w:themeColor="background1" w:themeShade="A6"/>
                                <w:sz w:val="16"/>
                                <w:szCs w:val="16"/>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6D6228" id="Text Box 4" o:spid="_x0000_s1030" type="#_x0000_t202" style="position:absolute;margin-left:19.8pt;margin-top:-.35pt;width:71pt;height:19.2pt;z-index:-2516490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" stroked="f">
                <v:textbox>
                  <w:txbxContent>
                    <w:p w14:paraId="6F483B00" w14:textId="77777777" w:rsidR="00467C2A" w:rsidRPr="00AF55D5" w:rsidRDefault="00467C2A" w:rsidP="00467C2A">
                      <w:pPr>
                        <w:rPr>
                          <w:vanish/>
                          <w:color w:val="A6A6A6" w:themeColor="background1" w:themeShade="A6"/>
                          <w:sz w:val="16"/>
                          <w:szCs w:val="16"/>
                          <w:lang w:val="en-US"/>
                        </w:rPr>
                      </w:pPr>
                      <w:bookmarkStart w:id="41" w:name="_Hlk523577088"/>
                      <w:bookmarkStart w:id="42" w:name="_Hlk523577089"/>
                      <w:bookmarkStart w:id="43" w:name="_Hlk523577138"/>
                      <w:bookmarkStart w:id="44" w:name="_Hlk523577139"/>
                      <w:r w:rsidRPr="00AF55D5">
                        <w:rPr>
                          <w:vanish/>
                          <w:color w:val="A6A6A6" w:themeColor="background1" w:themeShade="A6"/>
                          <w:sz w:val="16"/>
                          <w:szCs w:val="16"/>
                          <w:lang w:val="en-US"/>
                        </w:rPr>
                        <w:t>k</w:t>
                      </w:r>
                      <w:r w:rsidR="00CD2AA9">
                        <w:rPr>
                          <w:vanish/>
                          <w:color w:val="A6A6A6" w:themeColor="background1" w:themeShade="A6"/>
                          <w:sz w:val="16"/>
                          <w:szCs w:val="16"/>
                          <w:lang w:val="en-US"/>
                        </w:rPr>
                        <w:t>1</w:t>
                      </w:r>
                      <w:r w:rsidRPr="00AF55D5">
                        <w:rPr>
                          <w:vanish/>
                          <w:color w:val="A6A6A6" w:themeColor="background1" w:themeShade="A6"/>
                          <w:sz w:val="16"/>
                          <w:szCs w:val="16"/>
                          <w:lang w:val="en-US"/>
                        </w:rPr>
                        <w:t>w</w:t>
                      </w:r>
                      <w:r w:rsidR="00CD2AA9">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41"/>
                      <w:bookmarkEnd w:id="42"/>
                      <w:bookmarkEnd w:id="43"/>
                      <w:bookmarkEnd w:id="44"/>
                      <w:r w:rsidR="00CD2AA9">
                        <w:rPr>
                          <w:vanish/>
                          <w:color w:val="A6A6A6" w:themeColor="background1" w:themeShade="A6"/>
                          <w:sz w:val="16"/>
                          <w:szCs w:val="16"/>
                          <w:lang w:val="en-US"/>
                        </w:rPr>
                        <w:t>5</w:t>
                      </w:r>
                    </w:p>
                  </w:txbxContent>
                </v:textbox>
                <w10:wrap anchorx="page"/>
              </v:shape>
            </w:pict>
          </mc:Fallback>
        </mc:AlternateContent>
      </w:r>
      <w:hyperlink r:id="rId17" w:anchor="h.p_B7VnvpcuT4K2" w:history="1">
        <w:r w:rsidR="00DC10FC" w:rsidRPr="00725907">
          <w:rPr>
            <w:rStyle w:val="Hyperlink"/>
          </w:rPr>
          <w:t>Akkoord opdrachtgever</w:t>
        </w:r>
        <w:bookmarkEnd w:id="35"/>
        <w:bookmarkEnd w:id="36"/>
      </w:hyperlink>
    </w:p>
    <w:p w14:paraId="6C1F3ABA" w14:textId="77777777" w:rsidR="00DC10FC" w:rsidRPr="007A0E59" w:rsidRDefault="00DC10FC" w:rsidP="00DC10FC">
      <w:pPr>
        <w:pStyle w:val="NoSpacing"/>
      </w:pPr>
    </w:p>
    <w:tbl>
      <w:tblPr>
        <w:tblStyle w:val="TableGrid"/>
        <w:tblW w:w="0" w:type="auto"/>
        <w:tblLook w:val="04A0" w:firstRow="1" w:lastRow="0" w:firstColumn="1" w:lastColumn="0" w:noHBand="0" w:noVBand="1"/>
      </w:tblPr>
      <w:tblGrid>
        <w:gridCol w:w="1468"/>
        <w:gridCol w:w="7594"/>
      </w:tblGrid>
      <w:tr w:rsidR="00DC10FC" w:rsidRPr="007A0E59" w14:paraId="4B74977A" w14:textId="77777777" w:rsidTr="00B11207">
        <w:trPr>
          <w:trHeight w:val="567"/>
        </w:trPr>
        <w:tc>
          <w:tcPr>
            <w:tcW w:w="988" w:type="dxa"/>
          </w:tcPr>
          <w:p w14:paraId="051CF30D" w14:textId="77777777" w:rsidR="00DC10FC" w:rsidRPr="007A0E59" w:rsidRDefault="00DC10FC" w:rsidP="00B11207">
            <w:pPr>
              <w:pStyle w:val="NoSpacing"/>
            </w:pPr>
            <w:r w:rsidRPr="007A0E59">
              <w:t>Naam</w:t>
            </w:r>
          </w:p>
        </w:tc>
        <w:tc>
          <w:tcPr>
            <w:tcW w:w="8074" w:type="dxa"/>
          </w:tcPr>
          <w:p w14:paraId="42A4E867" w14:textId="77777777" w:rsidR="00DC10FC" w:rsidRPr="007A0E59" w:rsidRDefault="00DC10FC" w:rsidP="00DC10FC">
            <w:pPr>
              <w:pStyle w:val="NoSpacing"/>
            </w:pPr>
          </w:p>
        </w:tc>
      </w:tr>
      <w:tr w:rsidR="00DC10FC" w:rsidRPr="007A0E59" w14:paraId="4413A2B8" w14:textId="77777777" w:rsidTr="00B11207">
        <w:trPr>
          <w:trHeight w:val="567"/>
        </w:trPr>
        <w:tc>
          <w:tcPr>
            <w:tcW w:w="988" w:type="dxa"/>
          </w:tcPr>
          <w:p w14:paraId="52E3F7EA" w14:textId="77777777" w:rsidR="00DC10FC" w:rsidRPr="007A0E59" w:rsidRDefault="00DC10FC" w:rsidP="00B11207">
            <w:pPr>
              <w:pStyle w:val="NoSpacing"/>
            </w:pPr>
            <w:r w:rsidRPr="007A0E59">
              <w:t>Datum</w:t>
            </w:r>
          </w:p>
        </w:tc>
        <w:tc>
          <w:tcPr>
            <w:tcW w:w="8074" w:type="dxa"/>
          </w:tcPr>
          <w:p w14:paraId="0EAAA89F" w14:textId="77777777" w:rsidR="00DC10FC" w:rsidRPr="007A0E59" w:rsidRDefault="00DC10FC" w:rsidP="00DC10FC">
            <w:pPr>
              <w:pStyle w:val="NoSpacing"/>
            </w:pPr>
          </w:p>
        </w:tc>
      </w:tr>
      <w:tr w:rsidR="00DC10FC" w:rsidRPr="007A0E59" w14:paraId="373F2483" w14:textId="77777777" w:rsidTr="00B11207">
        <w:trPr>
          <w:trHeight w:val="1701"/>
        </w:trPr>
        <w:tc>
          <w:tcPr>
            <w:tcW w:w="988" w:type="dxa"/>
          </w:tcPr>
          <w:p w14:paraId="40564735" w14:textId="77777777" w:rsidR="00DC10FC" w:rsidRPr="007A0E59" w:rsidRDefault="00DC10FC" w:rsidP="00B11207">
            <w:pPr>
              <w:pStyle w:val="NoSpacing"/>
            </w:pPr>
            <w:r w:rsidRPr="007A0E59">
              <w:t>Handtekening</w:t>
            </w:r>
          </w:p>
        </w:tc>
        <w:tc>
          <w:tcPr>
            <w:tcW w:w="8074" w:type="dxa"/>
          </w:tcPr>
          <w:p w14:paraId="48F69857" w14:textId="77777777" w:rsidR="00DC10FC" w:rsidRPr="007A0E59" w:rsidRDefault="00DC10FC" w:rsidP="00DC10FC">
            <w:pPr>
              <w:pStyle w:val="NoSpacing"/>
            </w:pPr>
          </w:p>
        </w:tc>
      </w:tr>
    </w:tbl>
    <w:p w14:paraId="0C688671" w14:textId="77777777" w:rsidR="00DC10FC" w:rsidRPr="007A0E59" w:rsidRDefault="00DC10FC" w:rsidP="00DC10FC">
      <w:pPr>
        <w:pStyle w:val="NoSpacing"/>
      </w:pPr>
    </w:p>
    <w:p w14:paraId="20FA5027" w14:textId="77777777" w:rsidR="009008D8" w:rsidRPr="007A0E59" w:rsidRDefault="009008D8" w:rsidP="009008D8">
      <w:pPr>
        <w:pStyle w:val="Heading1"/>
        <w:rPr>
          <w:vanish/>
        </w:rPr>
      </w:pPr>
      <w:r w:rsidRPr="007A0E59">
        <w:rPr>
          <w:vanish/>
          <w:color w:val="000000" w:themeColor="text1"/>
        </w:rPr>
        <w:t>Versiebeheer sjabloon</w:t>
      </w:r>
    </w:p>
    <w:p w14:paraId="3DE1BD5D" w14:textId="77777777" w:rsidR="008E7EBD" w:rsidRPr="007A0E59" w:rsidRDefault="008E7EBD" w:rsidP="008E7EBD">
      <w:pPr>
        <w:pStyle w:val="NoSpacing"/>
        <w:rPr>
          <w:vanish/>
        </w:rPr>
      </w:pPr>
    </w:p>
    <w:p w14:paraId="182A606B" w14:textId="77777777" w:rsidR="008E7EBD" w:rsidRPr="007A0E59" w:rsidRDefault="008E7EBD" w:rsidP="008E7EBD">
      <w:pPr>
        <w:pStyle w:val="NoSpacing"/>
        <w:rPr>
          <w:vanish/>
        </w:rPr>
      </w:pPr>
      <w:r w:rsidRPr="007A0E59">
        <w:rPr>
          <w:vanish/>
        </w:rPr>
        <w:t xml:space="preserve">Actuele sjabloon versie datum: </w:t>
      </w:r>
      <w:bookmarkStart w:id="41" w:name="SjabloonVersie"/>
      <w:sdt>
        <w:sdtPr>
          <w:rPr>
            <w:vanish/>
          </w:rPr>
          <w:alias w:val="SjabloonVersie"/>
          <w:tag w:val="SjabloonVersie"/>
          <w:id w:val="1294486274"/>
          <w:placeholder>
            <w:docPart w:val="FE561E4EAC34432A94ED216A987DA30C"/>
          </w:placeholder>
        </w:sdtPr>
        <w:sdtEndPr/>
        <w:sdtContent>
          <w:r w:rsidRPr="007A0E59">
            <w:rPr>
              <w:vanish/>
            </w:rPr>
            <w:t>2019-</w:t>
          </w:r>
          <w:r w:rsidR="00481C31">
            <w:rPr>
              <w:vanish/>
            </w:rPr>
            <w:t>11-04</w:t>
          </w:r>
        </w:sdtContent>
      </w:sdt>
      <w:bookmarkEnd w:id="41"/>
      <w:r w:rsidR="00016D53">
        <w:rPr>
          <w:vanish/>
        </w:rPr>
        <w:t xml:space="preserve"> </w:t>
      </w:r>
      <w:r w:rsidR="00016D53">
        <w:rPr>
          <w:vanish/>
          <w:lang/>
        </w:rPr>
        <w:t>(</w:t>
      </w:r>
      <w:r w:rsidR="00016D53">
        <w:rPr>
          <w:rFonts w:ascii="Arial" w:hAnsi="Arial" w:cs="Arial"/>
          <w:vanish/>
          <w:lang/>
        </w:rPr>
        <w:t>◄ laatste wijzigingsdatum invullen)</w:t>
      </w:r>
    </w:p>
    <w:p w14:paraId="2CC1B539" w14:textId="77777777" w:rsidR="009008D8" w:rsidRPr="007A0E59" w:rsidRDefault="009008D8" w:rsidP="009008D8">
      <w:pPr>
        <w:pStyle w:val="NoSpacing"/>
        <w:rPr>
          <w:vanish/>
        </w:rPr>
      </w:pPr>
    </w:p>
    <w:tbl>
      <w:tblPr>
        <w:tblStyle w:val="ListTable4"/>
        <w:tblW w:w="9067" w:type="dxa"/>
        <w:tblLayout w:type="fixed"/>
        <w:tblLook w:val="04A0" w:firstRow="1" w:lastRow="0" w:firstColumn="1" w:lastColumn="0" w:noHBand="0" w:noVBand="1"/>
      </w:tblPr>
      <w:tblGrid>
        <w:gridCol w:w="1356"/>
        <w:gridCol w:w="788"/>
        <w:gridCol w:w="922"/>
        <w:gridCol w:w="6001"/>
      </w:tblGrid>
      <w:tr w:rsidR="009008D8" w:rsidRPr="007A0E59" w14:paraId="3D87D457" w14:textId="77777777" w:rsidTr="006E7ACA">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1E522912" w14:textId="77777777" w:rsidR="009008D8" w:rsidRPr="007A0E59" w:rsidRDefault="009008D8" w:rsidP="004E636C">
            <w:pPr>
              <w:pStyle w:val="NoSpacing"/>
              <w:rPr>
                <w:vanish/>
              </w:rPr>
            </w:pPr>
            <w:r w:rsidRPr="007A0E59">
              <w:rPr>
                <w:vanish/>
              </w:rPr>
              <w:t>Datum</w:t>
            </w:r>
          </w:p>
        </w:tc>
        <w:tc>
          <w:tcPr>
            <w:tcW w:w="788" w:type="dxa"/>
            <w:tcBorders>
              <w:left w:val="single" w:sz="4" w:space="0" w:color="auto"/>
              <w:right w:val="single" w:sz="4" w:space="0" w:color="auto"/>
            </w:tcBorders>
          </w:tcPr>
          <w:p w14:paraId="50FE5774" w14:textId="77777777" w:rsidR="009008D8" w:rsidRPr="007A0E59" w:rsidRDefault="009008D8" w:rsidP="004E636C">
            <w:pPr>
              <w:pStyle w:val="NoSpacing"/>
              <w:jc w:val="center"/>
              <w:cnfStyle w:val="100000000000" w:firstRow="1" w:lastRow="0" w:firstColumn="0" w:lastColumn="0" w:oddVBand="0" w:evenVBand="0" w:oddHBand="0" w:evenHBand="0" w:firstRowFirstColumn="0" w:firstRowLastColumn="0" w:lastRowFirstColumn="0" w:lastRowLastColumn="0"/>
              <w:rPr>
                <w:vanish/>
              </w:rPr>
            </w:pPr>
            <w:r w:rsidRPr="007A0E59">
              <w:rPr>
                <w:vanish/>
              </w:rPr>
              <w:t>Versie</w:t>
            </w:r>
          </w:p>
        </w:tc>
        <w:tc>
          <w:tcPr>
            <w:tcW w:w="922" w:type="dxa"/>
            <w:tcBorders>
              <w:left w:val="single" w:sz="4" w:space="0" w:color="auto"/>
              <w:right w:val="single" w:sz="4" w:space="0" w:color="auto"/>
            </w:tcBorders>
          </w:tcPr>
          <w:p w14:paraId="486DD4A8" w14:textId="77777777" w:rsidR="009008D8" w:rsidRPr="007A0E59" w:rsidRDefault="009008D8" w:rsidP="004E636C">
            <w:pPr>
              <w:pStyle w:val="NoSpacing"/>
              <w:cnfStyle w:val="100000000000" w:firstRow="1" w:lastRow="0" w:firstColumn="0" w:lastColumn="0" w:oddVBand="0" w:evenVBand="0" w:oddHBand="0" w:evenHBand="0" w:firstRowFirstColumn="0" w:firstRowLastColumn="0" w:lastRowFirstColumn="0" w:lastRowLastColumn="0"/>
              <w:rPr>
                <w:vanish/>
              </w:rPr>
            </w:pPr>
            <w:r w:rsidRPr="007A0E59">
              <w:rPr>
                <w:vanish/>
              </w:rPr>
              <w:t>Wie</w:t>
            </w:r>
          </w:p>
        </w:tc>
        <w:tc>
          <w:tcPr>
            <w:tcW w:w="6001" w:type="dxa"/>
            <w:tcBorders>
              <w:left w:val="single" w:sz="4" w:space="0" w:color="auto"/>
            </w:tcBorders>
          </w:tcPr>
          <w:p w14:paraId="388410DE" w14:textId="77777777" w:rsidR="009008D8" w:rsidRPr="007A0E59" w:rsidRDefault="009008D8" w:rsidP="004E636C">
            <w:pPr>
              <w:pStyle w:val="NoSpacing"/>
              <w:cnfStyle w:val="100000000000" w:firstRow="1" w:lastRow="0" w:firstColumn="0" w:lastColumn="0" w:oddVBand="0" w:evenVBand="0" w:oddHBand="0" w:evenHBand="0" w:firstRowFirstColumn="0" w:firstRowLastColumn="0" w:lastRowFirstColumn="0" w:lastRowLastColumn="0"/>
              <w:rPr>
                <w:vanish/>
              </w:rPr>
            </w:pPr>
            <w:r w:rsidRPr="007A0E59">
              <w:rPr>
                <w:vanish/>
              </w:rPr>
              <w:t>Wijzigingen</w:t>
            </w:r>
          </w:p>
        </w:tc>
      </w:tr>
      <w:tr w:rsidR="009008D8" w:rsidRPr="007A0E59" w14:paraId="49E45461" w14:textId="77777777" w:rsidTr="006E7ACA">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1EE9D038" w14:textId="77777777" w:rsidR="009008D8" w:rsidRPr="007A0E59" w:rsidRDefault="009008D8" w:rsidP="004E636C">
            <w:pPr>
              <w:pStyle w:val="NoSpacing"/>
              <w:jc w:val="center"/>
              <w:rPr>
                <w:b w:val="0"/>
                <w:vanish/>
              </w:rPr>
            </w:pPr>
            <w:r w:rsidRPr="007A0E59">
              <w:rPr>
                <w:b w:val="0"/>
                <w:vanish/>
              </w:rPr>
              <w:t>2018-09-01</w:t>
            </w:r>
          </w:p>
        </w:tc>
        <w:tc>
          <w:tcPr>
            <w:tcW w:w="788" w:type="dxa"/>
            <w:tcBorders>
              <w:left w:val="single" w:sz="4" w:space="0" w:color="auto"/>
              <w:right w:val="single" w:sz="4" w:space="0" w:color="auto"/>
            </w:tcBorders>
          </w:tcPr>
          <w:p w14:paraId="0AE5BA2E" w14:textId="77777777" w:rsidR="009008D8" w:rsidRPr="007A0E59" w:rsidRDefault="009008D8" w:rsidP="004E636C">
            <w:pPr>
              <w:pStyle w:val="NoSpacing"/>
              <w:jc w:val="center"/>
              <w:cnfStyle w:val="000000100000" w:firstRow="0" w:lastRow="0" w:firstColumn="0" w:lastColumn="0" w:oddVBand="0" w:evenVBand="0" w:oddHBand="1" w:evenHBand="0" w:firstRowFirstColumn="0" w:firstRowLastColumn="0" w:lastRowFirstColumn="0" w:lastRowLastColumn="0"/>
              <w:rPr>
                <w:vanish/>
              </w:rPr>
            </w:pPr>
            <w:r w:rsidRPr="007A0E59">
              <w:rPr>
                <w:vanish/>
              </w:rPr>
              <w:t>0.1</w:t>
            </w:r>
          </w:p>
        </w:tc>
        <w:tc>
          <w:tcPr>
            <w:tcW w:w="922" w:type="dxa"/>
            <w:tcBorders>
              <w:left w:val="single" w:sz="4" w:space="0" w:color="auto"/>
              <w:right w:val="single" w:sz="4" w:space="0" w:color="auto"/>
            </w:tcBorders>
          </w:tcPr>
          <w:p w14:paraId="2A243547" w14:textId="77777777" w:rsidR="009008D8" w:rsidRPr="007A0E59" w:rsidRDefault="009008D8" w:rsidP="004E636C">
            <w:pPr>
              <w:pStyle w:val="NoSpacing"/>
              <w:cnfStyle w:val="000000100000" w:firstRow="0" w:lastRow="0" w:firstColumn="0" w:lastColumn="0" w:oddVBand="0" w:evenVBand="0" w:oddHBand="1"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4A1CB1F8" w14:textId="77777777" w:rsidR="009008D8" w:rsidRPr="007A0E59" w:rsidRDefault="009008D8" w:rsidP="004E636C">
            <w:pPr>
              <w:pStyle w:val="NoSpacing"/>
              <w:cnfStyle w:val="000000100000" w:firstRow="0" w:lastRow="0" w:firstColumn="0" w:lastColumn="0" w:oddVBand="0" w:evenVBand="0" w:oddHBand="1" w:evenHBand="0" w:firstRowFirstColumn="0" w:firstRowLastColumn="0" w:lastRowFirstColumn="0" w:lastRowLastColumn="0"/>
              <w:rPr>
                <w:vanish/>
              </w:rPr>
            </w:pPr>
            <w:r w:rsidRPr="007A0E59">
              <w:rPr>
                <w:vanish/>
              </w:rPr>
              <w:t>Initiële versie</w:t>
            </w:r>
          </w:p>
        </w:tc>
      </w:tr>
      <w:tr w:rsidR="009008D8" w:rsidRPr="007A0E59" w14:paraId="19F5A47A" w14:textId="77777777" w:rsidTr="006E7ACA">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5785EC8C" w14:textId="77777777" w:rsidR="009008D8" w:rsidRPr="007A0E59" w:rsidRDefault="009008D8" w:rsidP="004E636C">
            <w:pPr>
              <w:pStyle w:val="NoSpacing"/>
              <w:jc w:val="center"/>
              <w:rPr>
                <w:b w:val="0"/>
                <w:vanish/>
              </w:rPr>
            </w:pPr>
            <w:r w:rsidRPr="007A0E59">
              <w:rPr>
                <w:b w:val="0"/>
                <w:vanish/>
              </w:rPr>
              <w:t>2018-09-25</w:t>
            </w:r>
          </w:p>
        </w:tc>
        <w:tc>
          <w:tcPr>
            <w:tcW w:w="788" w:type="dxa"/>
            <w:tcBorders>
              <w:left w:val="single" w:sz="4" w:space="0" w:color="auto"/>
              <w:right w:val="single" w:sz="4" w:space="0" w:color="auto"/>
            </w:tcBorders>
          </w:tcPr>
          <w:p w14:paraId="47D0927F" w14:textId="77777777" w:rsidR="009008D8" w:rsidRPr="007A0E59" w:rsidRDefault="009008D8" w:rsidP="004E636C">
            <w:pPr>
              <w:pStyle w:val="NoSpacing"/>
              <w:jc w:val="center"/>
              <w:cnfStyle w:val="000000000000" w:firstRow="0" w:lastRow="0" w:firstColumn="0" w:lastColumn="0" w:oddVBand="0" w:evenVBand="0" w:oddHBand="0" w:evenHBand="0" w:firstRowFirstColumn="0" w:firstRowLastColumn="0" w:lastRowFirstColumn="0" w:lastRowLastColumn="0"/>
              <w:rPr>
                <w:vanish/>
              </w:rPr>
            </w:pPr>
            <w:r w:rsidRPr="007A0E59">
              <w:rPr>
                <w:vanish/>
              </w:rPr>
              <w:t>0.2</w:t>
            </w:r>
          </w:p>
        </w:tc>
        <w:tc>
          <w:tcPr>
            <w:tcW w:w="922" w:type="dxa"/>
            <w:tcBorders>
              <w:left w:val="single" w:sz="4" w:space="0" w:color="auto"/>
              <w:right w:val="single" w:sz="4" w:space="0" w:color="auto"/>
            </w:tcBorders>
          </w:tcPr>
          <w:p w14:paraId="2790F199" w14:textId="77777777" w:rsidR="009008D8" w:rsidRPr="007A0E59" w:rsidRDefault="009008D8" w:rsidP="004E636C">
            <w:pPr>
              <w:pStyle w:val="NoSpacing"/>
              <w:cnfStyle w:val="000000000000" w:firstRow="0" w:lastRow="0" w:firstColumn="0" w:lastColumn="0" w:oddVBand="0" w:evenVBand="0" w:oddHBand="0"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7E913DCA" w14:textId="77777777" w:rsidR="009008D8" w:rsidRPr="007A0E59" w:rsidRDefault="009008D8" w:rsidP="004D20EB">
            <w:pPr>
              <w:pStyle w:val="NoSpacing"/>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rPr>
            </w:pPr>
            <w:r w:rsidRPr="007A0E59">
              <w:rPr>
                <w:vanish/>
              </w:rPr>
              <w:t>Footer aangepast en opm. voor sjabloonontwikkelaar</w:t>
            </w:r>
          </w:p>
          <w:p w14:paraId="24FC6BF7" w14:textId="77777777" w:rsidR="009008D8" w:rsidRPr="007A0E59" w:rsidRDefault="009008D8" w:rsidP="004D20EB">
            <w:pPr>
              <w:pStyle w:val="NoSpacing"/>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rPr>
            </w:pPr>
            <w:r w:rsidRPr="007A0E59">
              <w:rPr>
                <w:vanish/>
              </w:rPr>
              <w:t>Doc props -&gt; table -&gt; bottom margin</w:t>
            </w:r>
          </w:p>
          <w:p w14:paraId="02C6A6B2" w14:textId="77777777" w:rsidR="009008D8" w:rsidRPr="007A0E59" w:rsidRDefault="009008D8" w:rsidP="004D20EB">
            <w:pPr>
              <w:pStyle w:val="NoSpacing"/>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rPr>
            </w:pPr>
            <w:r w:rsidRPr="007A0E59">
              <w:rPr>
                <w:vanish/>
              </w:rPr>
              <w:t>Versiebeheer sjabloon</w:t>
            </w:r>
          </w:p>
        </w:tc>
      </w:tr>
      <w:tr w:rsidR="009008D8" w:rsidRPr="007A0E59" w14:paraId="0E788F8C" w14:textId="77777777" w:rsidTr="006E7ACA">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7FB39D6F" w14:textId="77777777" w:rsidR="009008D8" w:rsidRPr="007A0E59" w:rsidRDefault="00C72A17" w:rsidP="004E636C">
            <w:pPr>
              <w:pStyle w:val="NoSpacing"/>
              <w:jc w:val="center"/>
              <w:rPr>
                <w:b w:val="0"/>
                <w:vanish/>
              </w:rPr>
            </w:pPr>
            <w:r w:rsidRPr="007A0E59">
              <w:rPr>
                <w:b w:val="0"/>
                <w:vanish/>
              </w:rPr>
              <w:t>2019-</w:t>
            </w:r>
            <w:r w:rsidR="004D20EB" w:rsidRPr="007A0E59">
              <w:rPr>
                <w:b w:val="0"/>
                <w:vanish/>
              </w:rPr>
              <w:t>04-06</w:t>
            </w:r>
          </w:p>
        </w:tc>
        <w:tc>
          <w:tcPr>
            <w:tcW w:w="788" w:type="dxa"/>
            <w:tcBorders>
              <w:left w:val="single" w:sz="4" w:space="0" w:color="auto"/>
              <w:right w:val="single" w:sz="4" w:space="0" w:color="auto"/>
            </w:tcBorders>
          </w:tcPr>
          <w:p w14:paraId="28AB9640" w14:textId="77777777" w:rsidR="009008D8" w:rsidRPr="007A0E59" w:rsidRDefault="004D20EB" w:rsidP="004E636C">
            <w:pPr>
              <w:pStyle w:val="NoSpacing"/>
              <w:jc w:val="center"/>
              <w:cnfStyle w:val="000000100000" w:firstRow="0" w:lastRow="0" w:firstColumn="0" w:lastColumn="0" w:oddVBand="0" w:evenVBand="0" w:oddHBand="1" w:evenHBand="0" w:firstRowFirstColumn="0" w:firstRowLastColumn="0" w:lastRowFirstColumn="0" w:lastRowLastColumn="0"/>
              <w:rPr>
                <w:vanish/>
              </w:rPr>
            </w:pPr>
            <w:r w:rsidRPr="007A0E59">
              <w:rPr>
                <w:vanish/>
              </w:rPr>
              <w:t>0.3</w:t>
            </w:r>
          </w:p>
        </w:tc>
        <w:tc>
          <w:tcPr>
            <w:tcW w:w="922" w:type="dxa"/>
            <w:tcBorders>
              <w:left w:val="single" w:sz="4" w:space="0" w:color="auto"/>
              <w:right w:val="single" w:sz="4" w:space="0" w:color="auto"/>
            </w:tcBorders>
          </w:tcPr>
          <w:p w14:paraId="59AFD084" w14:textId="77777777" w:rsidR="009008D8" w:rsidRPr="007A0E59" w:rsidRDefault="004D20EB" w:rsidP="004E636C">
            <w:pPr>
              <w:pStyle w:val="NoSpacing"/>
              <w:cnfStyle w:val="000000100000" w:firstRow="0" w:lastRow="0" w:firstColumn="0" w:lastColumn="0" w:oddVBand="0" w:evenVBand="0" w:oddHBand="1"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48DF4BCB" w14:textId="77777777" w:rsidR="009008D8" w:rsidRPr="007A0E59" w:rsidRDefault="004D20EB" w:rsidP="004D20EB">
            <w:pPr>
              <w:pStyle w:val="NoSpacing"/>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Verwijzingen naar matrijs aangepast</w:t>
            </w:r>
          </w:p>
          <w:p w14:paraId="396B7D8B" w14:textId="77777777" w:rsidR="004D20EB" w:rsidRPr="007A0E59" w:rsidRDefault="004D20EB" w:rsidP="004D20EB">
            <w:pPr>
              <w:pStyle w:val="NoSpacing"/>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Figurenlijst e.d. verwijderd</w:t>
            </w:r>
          </w:p>
          <w:p w14:paraId="6BBC0C51" w14:textId="77777777" w:rsidR="004D20EB" w:rsidRPr="007A0E59" w:rsidRDefault="004D20EB" w:rsidP="004D20EB">
            <w:pPr>
              <w:pStyle w:val="NoSpacing"/>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 xml:space="preserve">Functionele beschrijvingen table </w:t>
            </w:r>
          </w:p>
          <w:p w14:paraId="283182ED" w14:textId="77777777" w:rsidR="004D20EB" w:rsidRPr="007A0E59" w:rsidRDefault="004D20EB" w:rsidP="004D20EB">
            <w:pPr>
              <w:pStyle w:val="NoSpacing"/>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Voorbeeld afbeeldingen aangepast</w:t>
            </w:r>
          </w:p>
        </w:tc>
      </w:tr>
      <w:tr w:rsidR="009008D8" w:rsidRPr="007A0E59" w14:paraId="5AF798AB" w14:textId="77777777" w:rsidTr="006E7ACA">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4227B258" w14:textId="77777777" w:rsidR="009008D8" w:rsidRPr="007A0E59" w:rsidRDefault="008E7EBD" w:rsidP="004E636C">
            <w:pPr>
              <w:pStyle w:val="NoSpacing"/>
              <w:jc w:val="center"/>
              <w:rPr>
                <w:b w:val="0"/>
                <w:vanish/>
              </w:rPr>
            </w:pPr>
            <w:r w:rsidRPr="007A0E59">
              <w:rPr>
                <w:b w:val="0"/>
                <w:vanish/>
              </w:rPr>
              <w:t>2019-04-07</w:t>
            </w:r>
          </w:p>
        </w:tc>
        <w:tc>
          <w:tcPr>
            <w:tcW w:w="788" w:type="dxa"/>
            <w:tcBorders>
              <w:left w:val="single" w:sz="4" w:space="0" w:color="auto"/>
              <w:right w:val="single" w:sz="4" w:space="0" w:color="auto"/>
            </w:tcBorders>
          </w:tcPr>
          <w:p w14:paraId="07F1B490" w14:textId="77777777" w:rsidR="009008D8" w:rsidRPr="007A0E59" w:rsidRDefault="008E7EBD" w:rsidP="004E636C">
            <w:pPr>
              <w:pStyle w:val="NoSpacing"/>
              <w:jc w:val="center"/>
              <w:cnfStyle w:val="000000000000" w:firstRow="0" w:lastRow="0" w:firstColumn="0" w:lastColumn="0" w:oddVBand="0" w:evenVBand="0" w:oddHBand="0" w:evenHBand="0" w:firstRowFirstColumn="0" w:firstRowLastColumn="0" w:lastRowFirstColumn="0" w:lastRowLastColumn="0"/>
              <w:rPr>
                <w:vanish/>
              </w:rPr>
            </w:pPr>
            <w:r w:rsidRPr="007A0E59">
              <w:rPr>
                <w:vanish/>
              </w:rPr>
              <w:t>0.4</w:t>
            </w:r>
          </w:p>
        </w:tc>
        <w:tc>
          <w:tcPr>
            <w:tcW w:w="922" w:type="dxa"/>
            <w:tcBorders>
              <w:left w:val="single" w:sz="4" w:space="0" w:color="auto"/>
              <w:right w:val="single" w:sz="4" w:space="0" w:color="auto"/>
            </w:tcBorders>
          </w:tcPr>
          <w:p w14:paraId="5EA89C94" w14:textId="77777777" w:rsidR="009008D8" w:rsidRPr="007A0E59" w:rsidRDefault="008E7EBD" w:rsidP="004E636C">
            <w:pPr>
              <w:pStyle w:val="NoSpacing"/>
              <w:cnfStyle w:val="000000000000" w:firstRow="0" w:lastRow="0" w:firstColumn="0" w:lastColumn="0" w:oddVBand="0" w:evenVBand="0" w:oddHBand="0"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058BB050" w14:textId="77777777" w:rsidR="007A0E59" w:rsidRPr="007A0E59" w:rsidRDefault="008E7EBD" w:rsidP="004E636C">
            <w:pPr>
              <w:pStyle w:val="NoSpacing"/>
              <w:cnfStyle w:val="000000000000" w:firstRow="0" w:lastRow="0" w:firstColumn="0" w:lastColumn="0" w:oddVBand="0" w:evenVBand="0" w:oddHBand="0" w:evenHBand="0" w:firstRowFirstColumn="0" w:firstRowLastColumn="0" w:lastRowFirstColumn="0" w:lastRowLastColumn="0"/>
              <w:rPr>
                <w:vanish/>
              </w:rPr>
            </w:pPr>
            <w:r w:rsidRPr="007A0E59">
              <w:rPr>
                <w:vanish/>
              </w:rPr>
              <w:t>Ac</w:t>
            </w:r>
            <w:r w:rsidR="007A0E59" w:rsidRPr="007A0E59">
              <w:rPr>
                <w:vanish/>
              </w:rPr>
              <w:t>t</w:t>
            </w:r>
            <w:r w:rsidRPr="007A0E59">
              <w:rPr>
                <w:vanish/>
              </w:rPr>
              <w:t>uele sjabloon versie datum</w:t>
            </w:r>
          </w:p>
        </w:tc>
      </w:tr>
      <w:tr w:rsidR="007A0E59" w:rsidRPr="007A0E59" w14:paraId="24A11C82" w14:textId="77777777" w:rsidTr="006E7ACA">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67A8CD62" w14:textId="77777777" w:rsidR="007A0E59" w:rsidRPr="007A0E59" w:rsidRDefault="007A0E59" w:rsidP="004E636C">
            <w:pPr>
              <w:pStyle w:val="NoSpacing"/>
              <w:jc w:val="center"/>
              <w:rPr>
                <w:b w:val="0"/>
                <w:vanish/>
              </w:rPr>
            </w:pPr>
            <w:r w:rsidRPr="007A0E59">
              <w:rPr>
                <w:b w:val="0"/>
                <w:vanish/>
              </w:rPr>
              <w:t>2019-04-10</w:t>
            </w:r>
          </w:p>
        </w:tc>
        <w:tc>
          <w:tcPr>
            <w:tcW w:w="788" w:type="dxa"/>
            <w:tcBorders>
              <w:left w:val="single" w:sz="4" w:space="0" w:color="auto"/>
              <w:right w:val="single" w:sz="4" w:space="0" w:color="auto"/>
            </w:tcBorders>
          </w:tcPr>
          <w:p w14:paraId="51DC0CB4" w14:textId="77777777" w:rsidR="007A0E59" w:rsidRPr="007A0E59" w:rsidRDefault="007A0E59" w:rsidP="004E636C">
            <w:pPr>
              <w:pStyle w:val="NoSpacing"/>
              <w:jc w:val="center"/>
              <w:cnfStyle w:val="000000100000" w:firstRow="0" w:lastRow="0" w:firstColumn="0" w:lastColumn="0" w:oddVBand="0" w:evenVBand="0" w:oddHBand="1" w:evenHBand="0" w:firstRowFirstColumn="0" w:firstRowLastColumn="0" w:lastRowFirstColumn="0" w:lastRowLastColumn="0"/>
              <w:rPr>
                <w:vanish/>
              </w:rPr>
            </w:pPr>
            <w:r w:rsidRPr="007A0E59">
              <w:rPr>
                <w:vanish/>
              </w:rPr>
              <w:t>0.5</w:t>
            </w:r>
          </w:p>
        </w:tc>
        <w:tc>
          <w:tcPr>
            <w:tcW w:w="922" w:type="dxa"/>
            <w:tcBorders>
              <w:left w:val="single" w:sz="4" w:space="0" w:color="auto"/>
              <w:right w:val="single" w:sz="4" w:space="0" w:color="auto"/>
            </w:tcBorders>
          </w:tcPr>
          <w:p w14:paraId="01E04902" w14:textId="77777777" w:rsidR="007A0E59" w:rsidRPr="007A0E59" w:rsidRDefault="007A0E59" w:rsidP="004E636C">
            <w:pPr>
              <w:pStyle w:val="NoSpacing"/>
              <w:cnfStyle w:val="000000100000" w:firstRow="0" w:lastRow="0" w:firstColumn="0" w:lastColumn="0" w:oddVBand="0" w:evenVBand="0" w:oddHBand="1"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145D8F9F" w14:textId="77777777" w:rsidR="007A0E59" w:rsidRDefault="007A0E59" w:rsidP="004E636C">
            <w:pPr>
              <w:pStyle w:val="NoSpacing"/>
              <w:cnfStyle w:val="000000100000" w:firstRow="0" w:lastRow="0" w:firstColumn="0" w:lastColumn="0" w:oddVBand="0" w:evenVBand="0" w:oddHBand="1" w:evenHBand="0" w:firstRowFirstColumn="0" w:firstRowLastColumn="0" w:lastRowFirstColumn="0" w:lastRowLastColumn="0"/>
              <w:rPr>
                <w:vanish/>
              </w:rPr>
            </w:pPr>
            <w:r w:rsidRPr="007A0E59">
              <w:rPr>
                <w:vanish/>
              </w:rPr>
              <w:t>Hoofdstuk Functionele Eisen duidelijker gemaakt</w:t>
            </w:r>
          </w:p>
          <w:p w14:paraId="645B7B96" w14:textId="77777777" w:rsidR="007A0E59" w:rsidRPr="007A0E59" w:rsidRDefault="007A0E59" w:rsidP="004E636C">
            <w:pPr>
              <w:pStyle w:val="NoSpacing"/>
              <w:cnfStyle w:val="000000100000" w:firstRow="0" w:lastRow="0" w:firstColumn="0" w:lastColumn="0" w:oddVBand="0" w:evenVBand="0" w:oddHBand="1" w:evenHBand="0" w:firstRowFirstColumn="0" w:firstRowLastColumn="0" w:lastRowFirstColumn="0" w:lastRowLastColumn="0"/>
              <w:rPr>
                <w:vanish/>
              </w:rPr>
            </w:pPr>
            <w:r>
              <w:rPr>
                <w:vanish/>
              </w:rPr>
              <w:t>Taal van document op Nederlands ingesteld</w:t>
            </w:r>
            <w:r w:rsidR="00221DD0">
              <w:rPr>
                <w:vanish/>
              </w:rPr>
              <w:t xml:space="preserve"> en spellingcheck uitgevoerd</w:t>
            </w:r>
          </w:p>
        </w:tc>
      </w:tr>
      <w:tr w:rsidR="005F7E9A" w:rsidRPr="005F7E9A" w14:paraId="63DC4742" w14:textId="77777777" w:rsidTr="006E7ACA">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53CF7A19" w14:textId="77777777" w:rsidR="005F7E9A" w:rsidRPr="005F7E9A" w:rsidRDefault="005F7E9A" w:rsidP="004E636C">
            <w:pPr>
              <w:pStyle w:val="NoSpacing"/>
              <w:jc w:val="center"/>
              <w:rPr>
                <w:b w:val="0"/>
                <w:bCs w:val="0"/>
                <w:vanish/>
              </w:rPr>
            </w:pPr>
            <w:r w:rsidRPr="005F7E9A">
              <w:rPr>
                <w:b w:val="0"/>
                <w:bCs w:val="0"/>
                <w:vanish/>
              </w:rPr>
              <w:t>2019-</w:t>
            </w:r>
            <w:r>
              <w:rPr>
                <w:b w:val="0"/>
                <w:bCs w:val="0"/>
                <w:vanish/>
              </w:rPr>
              <w:t>11-04</w:t>
            </w:r>
          </w:p>
        </w:tc>
        <w:tc>
          <w:tcPr>
            <w:tcW w:w="788" w:type="dxa"/>
            <w:tcBorders>
              <w:left w:val="single" w:sz="4" w:space="0" w:color="auto"/>
              <w:right w:val="single" w:sz="4" w:space="0" w:color="auto"/>
            </w:tcBorders>
          </w:tcPr>
          <w:p w14:paraId="598BE6E0" w14:textId="77777777" w:rsidR="005F7E9A" w:rsidRPr="005F7E9A" w:rsidRDefault="005F7E9A" w:rsidP="004E636C">
            <w:pPr>
              <w:pStyle w:val="NoSpacing"/>
              <w:jc w:val="center"/>
              <w:cnfStyle w:val="000000000000" w:firstRow="0" w:lastRow="0" w:firstColumn="0" w:lastColumn="0" w:oddVBand="0" w:evenVBand="0" w:oddHBand="0" w:evenHBand="0" w:firstRowFirstColumn="0" w:firstRowLastColumn="0" w:lastRowFirstColumn="0" w:lastRowLastColumn="0"/>
              <w:rPr>
                <w:vanish/>
              </w:rPr>
            </w:pPr>
            <w:r>
              <w:rPr>
                <w:vanish/>
              </w:rPr>
              <w:t>0.6</w:t>
            </w:r>
          </w:p>
        </w:tc>
        <w:tc>
          <w:tcPr>
            <w:tcW w:w="922" w:type="dxa"/>
            <w:tcBorders>
              <w:left w:val="single" w:sz="4" w:space="0" w:color="auto"/>
              <w:right w:val="single" w:sz="4" w:space="0" w:color="auto"/>
            </w:tcBorders>
          </w:tcPr>
          <w:p w14:paraId="6724F863" w14:textId="77777777" w:rsidR="005F7E9A" w:rsidRPr="005F7E9A" w:rsidRDefault="005F7E9A" w:rsidP="004E636C">
            <w:pPr>
              <w:pStyle w:val="NoSpacing"/>
              <w:cnfStyle w:val="000000000000" w:firstRow="0" w:lastRow="0" w:firstColumn="0" w:lastColumn="0" w:oddVBand="0" w:evenVBand="0" w:oddHBand="0" w:evenHBand="0" w:firstRowFirstColumn="0" w:firstRowLastColumn="0" w:lastRowFirstColumn="0" w:lastRowLastColumn="0"/>
              <w:rPr>
                <w:vanish/>
              </w:rPr>
            </w:pPr>
            <w:r>
              <w:rPr>
                <w:vanish/>
              </w:rPr>
              <w:t>Lorenz</w:t>
            </w:r>
          </w:p>
        </w:tc>
        <w:tc>
          <w:tcPr>
            <w:tcW w:w="6001" w:type="dxa"/>
            <w:tcBorders>
              <w:left w:val="single" w:sz="4" w:space="0" w:color="auto"/>
            </w:tcBorders>
          </w:tcPr>
          <w:p w14:paraId="1059E614" w14:textId="77777777" w:rsidR="005F7E9A" w:rsidRPr="005F7E9A" w:rsidRDefault="005F7E9A" w:rsidP="004E636C">
            <w:pPr>
              <w:pStyle w:val="NoSpacing"/>
              <w:cnfStyle w:val="000000000000" w:firstRow="0" w:lastRow="0" w:firstColumn="0" w:lastColumn="0" w:oddVBand="0" w:evenVBand="0" w:oddHBand="0" w:evenHBand="0" w:firstRowFirstColumn="0" w:firstRowLastColumn="0" w:lastRowFirstColumn="0" w:lastRowLastColumn="0"/>
              <w:rPr>
                <w:vanish/>
              </w:rPr>
            </w:pPr>
            <w:r>
              <w:rPr>
                <w:vanish/>
              </w:rPr>
              <w:t>Links naar helpteksten toegevoegd</w:t>
            </w:r>
          </w:p>
        </w:tc>
      </w:tr>
    </w:tbl>
    <w:p w14:paraId="14A69F72" w14:textId="77777777" w:rsidR="00DC10FC" w:rsidRDefault="00DC10FC" w:rsidP="0015692D">
      <w:pPr>
        <w:pStyle w:val="NoSpacing"/>
      </w:pPr>
    </w:p>
    <w:p w14:paraId="573FA48A" w14:textId="77777777" w:rsidR="007A0E59" w:rsidRPr="007A0E59" w:rsidRDefault="007A0E59" w:rsidP="007A0E59"/>
    <w:p w14:paraId="3F9830F4" w14:textId="77777777" w:rsidR="007A0E59" w:rsidRPr="007A0E59" w:rsidRDefault="007A0E59" w:rsidP="007A0E59"/>
    <w:p w14:paraId="4C9ACCEB" w14:textId="77777777" w:rsidR="007A0E59" w:rsidRPr="007A0E59" w:rsidRDefault="007A0E59" w:rsidP="007A0E59"/>
    <w:p w14:paraId="69B429C3" w14:textId="77777777" w:rsidR="007A0E59" w:rsidRPr="007A0E59" w:rsidRDefault="007A0E59" w:rsidP="007A0E59"/>
    <w:p w14:paraId="3FB3083D" w14:textId="77777777" w:rsidR="007A0E59" w:rsidRPr="007A0E59" w:rsidRDefault="007A0E59" w:rsidP="007A0E59"/>
    <w:p w14:paraId="524FE34D" w14:textId="77777777" w:rsidR="007A0E59" w:rsidRDefault="007A0E59" w:rsidP="007A0E59"/>
    <w:p w14:paraId="5DCFE453" w14:textId="77777777" w:rsidR="007A0E59" w:rsidRPr="007A0E59" w:rsidRDefault="007A0E59" w:rsidP="007A0E59">
      <w:pPr>
        <w:jc w:val="center"/>
      </w:pPr>
    </w:p>
    <w:sectPr w:rsidR="007A0E59" w:rsidRPr="007A0E59" w:rsidSect="000A2F0A">
      <w:headerReference w:type="default" r:id="rId18"/>
      <w:footerReference w:type="even" r:id="rId19"/>
      <w:footerReference w:type="default" r:id="rId20"/>
      <w:footerReference w:type="first" r:id="rId2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94A32" w14:textId="77777777" w:rsidR="00AD56DC" w:rsidRDefault="00AD56DC" w:rsidP="008A2B7E">
      <w:pPr>
        <w:spacing w:after="0" w:line="240" w:lineRule="auto"/>
      </w:pPr>
      <w:r>
        <w:separator/>
      </w:r>
    </w:p>
  </w:endnote>
  <w:endnote w:type="continuationSeparator" w:id="0">
    <w:p w14:paraId="73C8718D" w14:textId="77777777" w:rsidR="00AD56DC" w:rsidRDefault="00AD56DC"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4028B" w14:textId="77777777" w:rsidR="000A2F0A" w:rsidRPr="00E517FF" w:rsidRDefault="008E7EBD" w:rsidP="000A2F0A">
    <w:pPr>
      <w:pStyle w:val="Footer"/>
      <w:tabs>
        <w:tab w:val="clear" w:pos="4536"/>
      </w:tabs>
      <w:rPr>
        <w:lang w:val="en-GB"/>
      </w:rPr>
    </w:pPr>
    <w:r w:rsidRPr="007A0E59">
      <w:rPr>
        <w:noProof/>
      </w:rPr>
      <mc:AlternateContent>
        <mc:Choice Requires="wps">
          <w:drawing>
            <wp:anchor distT="45720" distB="45720" distL="114300" distR="114300" simplePos="0" relativeHeight="251663360" behindDoc="0" locked="0" layoutInCell="1" allowOverlap="1" wp14:anchorId="532B7E63" wp14:editId="469C7188">
              <wp:simplePos x="0" y="0"/>
              <wp:positionH relativeFrom="page">
                <wp:posOffset>6605076</wp:posOffset>
              </wp:positionH>
              <wp:positionV relativeFrom="paragraph">
                <wp:posOffset>-340515</wp:posOffset>
              </wp:positionV>
              <wp:extent cx="1648355" cy="243720"/>
              <wp:effectExtent l="0" t="2540" r="6985"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70F3D86A"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499704243"/>
                              <w:placeholder>
                                <w:docPart w:val="C579F92B57894697A6BD3D42E9A1C3CC"/>
                              </w:placeholder>
                            </w:sdtPr>
                            <w:sdtEndPr/>
                            <w:sdtContent>
                              <w:r w:rsidR="00331A87" w:rsidRPr="00331A87">
                                <w:rPr>
                                  <w:vanish/>
                                  <w:sz w:val="16"/>
                                  <w:szCs w:val="16"/>
                                </w:rPr>
                                <w:t>2019-11-04</w:t>
                              </w:r>
                            </w:sdtContent>
                          </w:sdt>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2B7E63" id="_x0000_t202" coordsize="21600,21600" o:spt="202" path="m,l,21600r21600,l21600,xe">
              <v:stroke joinstyle="miter"/>
              <v:path gradientshapeok="t" o:connecttype="rect"/>
            </v:shapetype>
            <v:shape id="_x0000_s1031" type="#_x0000_t202" style="position:absolute;margin-left:520.1pt;margin-top:-26.8pt;width:129.8pt;height:19.2pt;rotation:-90;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" stroked="f">
              <v:textbox>
                <w:txbxContent>
                  <w:p w14:paraId="70F3D86A"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499704243"/>
                        <w:placeholder>
                          <w:docPart w:val="C579F92B57894697A6BD3D42E9A1C3CC"/>
                        </w:placeholder>
                      </w:sdtPr>
                      <w:sdtContent>
                        <w:r w:rsidR="00331A87" w:rsidRPr="00331A87">
                          <w:rPr>
                            <w:vanish/>
                            <w:sz w:val="16"/>
                            <w:szCs w:val="16"/>
                          </w:rPr>
                          <w:t>2019-11-04</w:t>
                        </w:r>
                      </w:sdtContent>
                    </w:sdt>
                    <w:r w:rsidRPr="007A0E59">
                      <w:rPr>
                        <w:vanish/>
                        <w:sz w:val="16"/>
                        <w:szCs w:val="16"/>
                      </w:rPr>
                      <w:fldChar w:fldCharType="end"/>
                    </w:r>
                  </w:p>
                </w:txbxContent>
              </v:textbox>
              <w10:wrap anchorx="page"/>
            </v:shape>
          </w:pict>
        </mc:Fallback>
      </mc:AlternateContent>
    </w:r>
    <w:sdt>
      <w:sdtPr>
        <w:id w:val="-2059159921"/>
        <w:docPartObj>
          <w:docPartGallery w:val="Page Numbers (Bottom of Page)"/>
          <w:docPartUnique/>
        </w:docPartObj>
      </w:sdtPr>
      <w:sdtEndPr/>
      <w:sdtContent>
        <w:r w:rsidR="000A2F0A" w:rsidRPr="007A0E59">
          <w:fldChar w:fldCharType="begin"/>
        </w:r>
        <w:r w:rsidR="000A2F0A" w:rsidRPr="00E517FF">
          <w:rPr>
            <w:lang w:val="en-GB"/>
          </w:rPr>
          <w:instrText xml:space="preserve"> PAGE   \* MERGEFORMAT </w:instrText>
        </w:r>
        <w:r w:rsidR="000A2F0A" w:rsidRPr="007A0E59">
          <w:fldChar w:fldCharType="separate"/>
        </w:r>
        <w:r w:rsidR="000A2F0A" w:rsidRPr="00E517FF">
          <w:rPr>
            <w:lang w:val="en-GB"/>
          </w:rPr>
          <w:t>2</w:t>
        </w:r>
        <w:r w:rsidR="000A2F0A" w:rsidRPr="007A0E59">
          <w:fldChar w:fldCharType="end"/>
        </w:r>
      </w:sdtContent>
    </w:sdt>
    <w:r w:rsidR="000A2F0A" w:rsidRPr="00E517FF">
      <w:rPr>
        <w:lang w:val="en-GB"/>
      </w:rPr>
      <w:tab/>
    </w:r>
    <w:proofErr w:type="spellStart"/>
    <w:r w:rsidR="000A2F0A" w:rsidRPr="00E517FF">
      <w:rPr>
        <w:lang w:val="en-GB"/>
      </w:rPr>
      <w:t>Functioneel</w:t>
    </w:r>
    <w:proofErr w:type="spellEnd"/>
    <w:r w:rsidR="000A2F0A" w:rsidRPr="00E517FF">
      <w:rPr>
        <w:lang w:val="en-GB"/>
      </w:rPr>
      <w:t xml:space="preserve"> </w:t>
    </w:r>
    <w:proofErr w:type="spellStart"/>
    <w:r w:rsidR="000A2F0A" w:rsidRPr="00E517FF">
      <w:rPr>
        <w:lang w:val="en-GB"/>
      </w:rPr>
      <w:t>ontwerp</w:t>
    </w:r>
    <w:proofErr w:type="spellEnd"/>
    <w:r w:rsidR="000A2F0A" w:rsidRPr="00E517FF">
      <w:rPr>
        <w:lang w:val="en-GB"/>
      </w:rPr>
      <w:t xml:space="preserve"> (</w:t>
    </w:r>
    <w:r w:rsidR="000A2F0A" w:rsidRPr="007A0E59">
      <w:fldChar w:fldCharType="begin"/>
    </w:r>
    <w:r w:rsidR="000A2F0A" w:rsidRPr="00E517FF">
      <w:rPr>
        <w:lang w:val="en-GB"/>
      </w:rPr>
      <w:instrText xml:space="preserve"> REF Versienummer \h </w:instrText>
    </w:r>
    <w:r w:rsidR="000A2F0A" w:rsidRPr="007A0E59">
      <w:fldChar w:fldCharType="separate"/>
    </w:r>
    <w:sdt>
      <w:sdtPr>
        <w:alias w:val="Versienummer"/>
        <w:tag w:val="Version"/>
        <w:id w:val="-1905055616"/>
        <w:placeholder>
          <w:docPart w:val="116E3AC15A4F498291777102B501AC50"/>
        </w:placeholder>
        <w:showingPlcHdr/>
        <w:text/>
      </w:sdtPr>
      <w:sdtEndPr/>
      <w:sdtContent>
        <w:r w:rsidR="00331A87" w:rsidRPr="00E517FF">
          <w:rPr>
            <w:rStyle w:val="PlaceholderText"/>
            <w:lang w:val="en-GB"/>
          </w:rPr>
          <w:t>Click or tap here to enter text.</w:t>
        </w:r>
      </w:sdtContent>
    </w:sdt>
    <w:r w:rsidR="000A2F0A" w:rsidRPr="007A0E59">
      <w:fldChar w:fldCharType="end"/>
    </w:r>
    <w:r w:rsidR="000A2F0A" w:rsidRPr="00E517FF">
      <w:rPr>
        <w:lang w:val="en-GB"/>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0D2E7" w14:textId="77777777" w:rsidR="008A2B7E" w:rsidRPr="007A0E59" w:rsidRDefault="00F37324" w:rsidP="000A2F0A">
    <w:pPr>
      <w:pStyle w:val="Footer"/>
      <w:tabs>
        <w:tab w:val="clear" w:pos="4536"/>
      </w:tabs>
    </w:pPr>
    <w:r w:rsidRPr="007A0E59">
      <w:rPr>
        <w:noProof/>
      </w:rPr>
      <mc:AlternateContent>
        <mc:Choice Requires="wps">
          <w:drawing>
            <wp:anchor distT="45720" distB="45720" distL="114300" distR="114300" simplePos="0" relativeHeight="251661312" behindDoc="0" locked="0" layoutInCell="1" allowOverlap="1" wp14:anchorId="7ABC58E0" wp14:editId="26AA8DDA">
              <wp:simplePos x="0" y="0"/>
              <wp:positionH relativeFrom="page">
                <wp:align>right</wp:align>
              </wp:positionH>
              <wp:positionV relativeFrom="paragraph">
                <wp:posOffset>-338584</wp:posOffset>
              </wp:positionV>
              <wp:extent cx="1648355" cy="243720"/>
              <wp:effectExtent l="0" t="2540" r="6985" b="698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BE54C74" w14:textId="77777777" w:rsidR="00F37324" w:rsidRPr="007A0E59" w:rsidRDefault="00F37324" w:rsidP="00F37324">
                          <w:pPr>
                            <w:rPr>
                              <w:vanish/>
                              <w:sz w:val="16"/>
                              <w:szCs w:val="16"/>
                            </w:rPr>
                          </w:pPr>
                          <w:r w:rsidRPr="007A0E59">
                            <w:rPr>
                              <w:vanish/>
                              <w:sz w:val="16"/>
                              <w:szCs w:val="16"/>
                            </w:rPr>
                            <w:t xml:space="preserve">Sjabloon versie: </w:t>
                          </w:r>
                          <w:r w:rsidR="008E7EBD" w:rsidRPr="007A0E59">
                            <w:rPr>
                              <w:vanish/>
                              <w:sz w:val="16"/>
                              <w:szCs w:val="16"/>
                            </w:rPr>
                            <w:fldChar w:fldCharType="begin"/>
                          </w:r>
                          <w:r w:rsidR="008E7EBD" w:rsidRPr="007A0E59">
                            <w:rPr>
                              <w:vanish/>
                              <w:sz w:val="16"/>
                              <w:szCs w:val="16"/>
                            </w:rPr>
                            <w:instrText xml:space="preserve"> REF SjabloonVersie \h  \* MERGEFORMAT </w:instrText>
                          </w:r>
                          <w:r w:rsidR="008E7EBD" w:rsidRPr="007A0E59">
                            <w:rPr>
                              <w:vanish/>
                              <w:sz w:val="16"/>
                              <w:szCs w:val="16"/>
                            </w:rPr>
                          </w:r>
                          <w:r w:rsidR="008E7EBD" w:rsidRPr="007A0E59">
                            <w:rPr>
                              <w:vanish/>
                              <w:sz w:val="16"/>
                              <w:szCs w:val="16"/>
                            </w:rPr>
                            <w:fldChar w:fldCharType="separate"/>
                          </w:r>
                          <w:sdt>
                            <w:sdtPr>
                              <w:rPr>
                                <w:vanish/>
                                <w:sz w:val="16"/>
                                <w:szCs w:val="16"/>
                              </w:rPr>
                              <w:alias w:val="SjabloonVersie"/>
                              <w:tag w:val="SjabloonVersie"/>
                              <w:id w:val="658736277"/>
                            </w:sdtPr>
                            <w:sdtEndPr/>
                            <w:sdtContent>
                              <w:r w:rsidR="00331A87" w:rsidRPr="00331A87">
                                <w:rPr>
                                  <w:vanish/>
                                  <w:sz w:val="16"/>
                                  <w:szCs w:val="16"/>
                                </w:rPr>
                                <w:t>2019-11-04</w:t>
                              </w:r>
                            </w:sdtContent>
                          </w:sdt>
                          <w:r w:rsidR="008E7EBD"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BC58E0" id="_x0000_t202" coordsize="21600,21600" o:spt="202" path="m,l,21600r21600,l21600,xe">
              <v:stroke joinstyle="miter"/>
              <v:path gradientshapeok="t" o:connecttype="rect"/>
            </v:shapetype>
            <v:shape id="Text Box 5" o:spid="_x0000_s1032" type="#_x0000_t202" style="position:absolute;margin-left:78.6pt;margin-top:-26.65pt;width:129.8pt;height:19.2pt;rotation:-90;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" stroked="f">
              <v:textbox>
                <w:txbxContent>
                  <w:p w14:paraId="1BE54C74" w14:textId="77777777" w:rsidR="00F37324" w:rsidRPr="007A0E59" w:rsidRDefault="00F37324" w:rsidP="00F37324">
                    <w:pPr>
                      <w:rPr>
                        <w:vanish/>
                        <w:sz w:val="16"/>
                        <w:szCs w:val="16"/>
                      </w:rPr>
                    </w:pPr>
                    <w:r w:rsidRPr="007A0E59">
                      <w:rPr>
                        <w:vanish/>
                        <w:sz w:val="16"/>
                        <w:szCs w:val="16"/>
                      </w:rPr>
                      <w:t xml:space="preserve">Sjabloon versie: </w:t>
                    </w:r>
                    <w:r w:rsidR="008E7EBD" w:rsidRPr="007A0E59">
                      <w:rPr>
                        <w:vanish/>
                        <w:sz w:val="16"/>
                        <w:szCs w:val="16"/>
                      </w:rPr>
                      <w:fldChar w:fldCharType="begin"/>
                    </w:r>
                    <w:r w:rsidR="008E7EBD" w:rsidRPr="007A0E59">
                      <w:rPr>
                        <w:vanish/>
                        <w:sz w:val="16"/>
                        <w:szCs w:val="16"/>
                      </w:rPr>
                      <w:instrText xml:space="preserve"> REF SjabloonVersie \h  \* MERGEFORMAT </w:instrText>
                    </w:r>
                    <w:r w:rsidR="008E7EBD" w:rsidRPr="007A0E59">
                      <w:rPr>
                        <w:vanish/>
                        <w:sz w:val="16"/>
                        <w:szCs w:val="16"/>
                      </w:rPr>
                    </w:r>
                    <w:r w:rsidR="008E7EBD" w:rsidRPr="007A0E59">
                      <w:rPr>
                        <w:vanish/>
                        <w:sz w:val="16"/>
                        <w:szCs w:val="16"/>
                      </w:rPr>
                      <w:fldChar w:fldCharType="separate"/>
                    </w:r>
                    <w:sdt>
                      <w:sdtPr>
                        <w:rPr>
                          <w:vanish/>
                          <w:sz w:val="16"/>
                          <w:szCs w:val="16"/>
                        </w:rPr>
                        <w:alias w:val="SjabloonVersie"/>
                        <w:tag w:val="SjabloonVersie"/>
                        <w:id w:val="658736277"/>
                        <w:placeholder>
                          <w:docPart w:val="5AA8F41619064BD99A45E6EB76461E3F"/>
                        </w:placeholder>
                      </w:sdtPr>
                      <w:sdtContent>
                        <w:r w:rsidR="00331A87" w:rsidRPr="00331A87">
                          <w:rPr>
                            <w:vanish/>
                            <w:sz w:val="16"/>
                            <w:szCs w:val="16"/>
                          </w:rPr>
                          <w:t>2019-11-04</w:t>
                        </w:r>
                      </w:sdtContent>
                    </w:sdt>
                    <w:r w:rsidR="008E7EBD" w:rsidRPr="007A0E59">
                      <w:rPr>
                        <w:vanish/>
                        <w:sz w:val="16"/>
                        <w:szCs w:val="16"/>
                      </w:rPr>
                      <w:fldChar w:fldCharType="end"/>
                    </w:r>
                  </w:p>
                </w:txbxContent>
              </v:textbox>
              <w10:wrap anchorx="page"/>
            </v:shape>
          </w:pict>
        </mc:Fallback>
      </mc:AlternateContent>
    </w:r>
    <w:proofErr w:type="spellStart"/>
    <w:r w:rsidR="006E7ACA" w:rsidRPr="00E517FF">
      <w:rPr>
        <w:lang w:val="en-GB"/>
      </w:rPr>
      <w:t>Functioneel</w:t>
    </w:r>
    <w:proofErr w:type="spellEnd"/>
    <w:r w:rsidR="006E7ACA" w:rsidRPr="00E517FF">
      <w:rPr>
        <w:lang w:val="en-GB"/>
      </w:rPr>
      <w:t xml:space="preserve"> </w:t>
    </w:r>
    <w:proofErr w:type="spellStart"/>
    <w:r w:rsidR="006E7ACA" w:rsidRPr="00E517FF">
      <w:rPr>
        <w:lang w:val="en-GB"/>
      </w:rPr>
      <w:t>ontwerp</w:t>
    </w:r>
    <w:proofErr w:type="spellEnd"/>
    <w:r w:rsidR="0093389B" w:rsidRPr="00E517FF">
      <w:rPr>
        <w:lang w:val="en-GB"/>
      </w:rPr>
      <w:t xml:space="preserve"> (</w:t>
    </w:r>
    <w:r w:rsidR="0093389B" w:rsidRPr="007A0E59">
      <w:fldChar w:fldCharType="begin"/>
    </w:r>
    <w:r w:rsidR="0093389B" w:rsidRPr="00E517FF">
      <w:rPr>
        <w:lang w:val="en-GB"/>
      </w:rPr>
      <w:instrText xml:space="preserve"> REF Versienummer \h </w:instrText>
    </w:r>
    <w:r w:rsidR="0093389B" w:rsidRPr="007A0E59">
      <w:fldChar w:fldCharType="separate"/>
    </w:r>
    <w:sdt>
      <w:sdtPr>
        <w:alias w:val="Versienummer"/>
        <w:tag w:val="Version"/>
        <w:id w:val="-1934418030"/>
        <w:placeholder>
          <w:docPart w:val="976CA4D172584B67B60D5DAF8635D7FE"/>
        </w:placeholder>
        <w:showingPlcHdr/>
        <w:text/>
      </w:sdtPr>
      <w:sdtEndPr/>
      <w:sdtContent>
        <w:r w:rsidR="00331A87" w:rsidRPr="00E517FF">
          <w:rPr>
            <w:rStyle w:val="PlaceholderText"/>
            <w:lang w:val="en-GB"/>
          </w:rPr>
          <w:t>Click or tap here to enter text.</w:t>
        </w:r>
      </w:sdtContent>
    </w:sdt>
    <w:r w:rsidR="0093389B" w:rsidRPr="007A0E59">
      <w:fldChar w:fldCharType="end"/>
    </w:r>
    <w:r w:rsidR="00DC2182" w:rsidRPr="00E517FF">
      <w:rPr>
        <w:lang w:val="en-GB"/>
      </w:rPr>
      <w:t>)</w:t>
    </w:r>
    <w:r w:rsidR="008A2B7E" w:rsidRPr="00E517FF">
      <w:rPr>
        <w:lang w:val="en-GB"/>
      </w:rPr>
      <w:tab/>
    </w:r>
    <w:sdt>
      <w:sdtPr>
        <w:id w:val="-1170325178"/>
        <w:docPartObj>
          <w:docPartGallery w:val="Page Numbers (Bottom of Page)"/>
          <w:docPartUnique/>
        </w:docPartObj>
      </w:sdtPr>
      <w:sdtEndPr/>
      <w:sdtContent>
        <w:r w:rsidR="008A2B7E" w:rsidRPr="007A0E59">
          <w:fldChar w:fldCharType="begin"/>
        </w:r>
        <w:r w:rsidR="008A2B7E" w:rsidRPr="00E517FF">
          <w:rPr>
            <w:lang w:val="en-GB"/>
          </w:rPr>
          <w:instrText xml:space="preserve"> PAGE   \* MERGEFORMAT </w:instrText>
        </w:r>
        <w:r w:rsidR="008A2B7E" w:rsidRPr="007A0E59">
          <w:fldChar w:fldCharType="separate"/>
        </w:r>
        <w:r w:rsidR="003A2EE7" w:rsidRPr="007A0E59">
          <w:t>6</w:t>
        </w:r>
        <w:r w:rsidR="008A2B7E" w:rsidRPr="007A0E59">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132CF" w14:textId="77777777" w:rsidR="00F37324" w:rsidRDefault="00BA5332">
    <w:pPr>
      <w:pStyle w:val="Footer"/>
    </w:pPr>
    <w:r w:rsidRPr="0093389B">
      <w:rPr>
        <w:noProof/>
      </w:rPr>
      <mc:AlternateContent>
        <mc:Choice Requires="wps">
          <w:drawing>
            <wp:anchor distT="45720" distB="45720" distL="114300" distR="114300" simplePos="0" relativeHeight="251665408" behindDoc="0" locked="0" layoutInCell="1" allowOverlap="1" wp14:anchorId="78109D10" wp14:editId="306669D9">
              <wp:simplePos x="0" y="0"/>
              <wp:positionH relativeFrom="page">
                <wp:align>right</wp:align>
              </wp:positionH>
              <wp:positionV relativeFrom="paragraph">
                <wp:posOffset>-340516</wp:posOffset>
              </wp:positionV>
              <wp:extent cx="1648355" cy="243720"/>
              <wp:effectExtent l="0" t="2540" r="6985" b="698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522956FD"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2014492308"/>
                            </w:sdtPr>
                            <w:sdtEndPr/>
                            <w:sdtContent>
                              <w:r w:rsidR="00331A87" w:rsidRPr="00331A87">
                                <w:rPr>
                                  <w:vanish/>
                                  <w:sz w:val="16"/>
                                  <w:szCs w:val="16"/>
                                </w:rPr>
                                <w:t>2019-11-04</w:t>
                              </w:r>
                            </w:sdtContent>
                          </w:sdt>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109D10" id="_x0000_t202" coordsize="21600,21600" o:spt="202" path="m,l,21600r21600,l21600,xe">
              <v:stroke joinstyle="miter"/>
              <v:path gradientshapeok="t" o:connecttype="rect"/>
            </v:shapetype>
            <v:shape id="Text Box 11" o:spid="_x0000_s1033"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" stroked="f">
              <v:textbox>
                <w:txbxContent>
                  <w:p w14:paraId="522956FD"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2014492308"/>
                        <w:placeholder>
                          <w:docPart w:val="7F2F0327FF274B3DB0AFC87B3620C352"/>
                        </w:placeholder>
                      </w:sdtPr>
                      <w:sdtContent>
                        <w:r w:rsidR="00331A87" w:rsidRPr="00331A87">
                          <w:rPr>
                            <w:vanish/>
                            <w:sz w:val="16"/>
                            <w:szCs w:val="16"/>
                          </w:rPr>
                          <w:t>2019-11-04</w:t>
                        </w:r>
                      </w:sdtContent>
                    </w:sdt>
                    <w:r w:rsidRPr="007A0E59">
                      <w:rPr>
                        <w:vanish/>
                        <w:sz w:val="16"/>
                        <w:szCs w:val="16"/>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C7231" w14:textId="77777777" w:rsidR="00AD56DC" w:rsidRDefault="00AD56DC" w:rsidP="008A2B7E">
      <w:pPr>
        <w:spacing w:after="0" w:line="240" w:lineRule="auto"/>
      </w:pPr>
      <w:r>
        <w:separator/>
      </w:r>
    </w:p>
  </w:footnote>
  <w:footnote w:type="continuationSeparator" w:id="0">
    <w:p w14:paraId="01139A47" w14:textId="77777777" w:rsidR="00AD56DC" w:rsidRDefault="00AD56DC"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FF911" w14:textId="77777777" w:rsidR="00B11207" w:rsidRPr="0093389B" w:rsidRDefault="00B11207">
    <w:pPr>
      <w:pStyle w:val="Header"/>
      <w:rPr>
        <w:lang w:val="en-US"/>
      </w:rPr>
    </w:pPr>
    <w:r>
      <w:fldChar w:fldCharType="begin"/>
    </w:r>
    <w:r w:rsidRPr="00B11207">
      <w:rPr>
        <w:lang w:val="en-US"/>
      </w:rPr>
      <w:instrText xml:space="preserve"> REF Leereenheid \h </w:instrText>
    </w:r>
    <w:r>
      <w:fldChar w:fldCharType="separate"/>
    </w:r>
    <w:sdt>
      <w:sdtPr>
        <w:alias w:val="Naam van leereenheid"/>
        <w:tag w:val="LEname"/>
        <w:id w:val="-17159317"/>
        <w:placeholder>
          <w:docPart w:val="5AFF0B66722F4876AB67EBD3F09D9F8B"/>
        </w:placeholder>
        <w:showingPlcHdr/>
        <w:text/>
      </w:sdtPr>
      <w:sdtEndPr/>
      <w:sdtContent>
        <w:r w:rsidR="00331A87" w:rsidRPr="00E517FF">
          <w:rPr>
            <w:rStyle w:val="PlaceholderText"/>
            <w:lang w:val="en-GB"/>
          </w:rPr>
          <w:t>Click or tap here to enter text.</w:t>
        </w:r>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638196067"/>
        <w:placeholder>
          <w:docPart w:val="9DD7F8D4551E421BBE13724B340E8FEB"/>
        </w:placeholder>
        <w:showingPlcHdr/>
        <w:text/>
      </w:sdtPr>
      <w:sdtEndPr/>
      <w:sdtContent>
        <w:r w:rsidR="00331A87" w:rsidRPr="00E517FF">
          <w:rPr>
            <w:rStyle w:val="PlaceholderText"/>
            <w:lang w:val="en-GB"/>
          </w:rPr>
          <w:t>Click or tap here to enter text.</w:t>
        </w:r>
      </w:sdtContent>
    </w:sdt>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52B62"/>
    <w:multiLevelType w:val="hybridMultilevel"/>
    <w:tmpl w:val="2D36EC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A87"/>
    <w:rsid w:val="00016D53"/>
    <w:rsid w:val="000170CE"/>
    <w:rsid w:val="00025FF6"/>
    <w:rsid w:val="0004495B"/>
    <w:rsid w:val="00046476"/>
    <w:rsid w:val="000521F3"/>
    <w:rsid w:val="000534B2"/>
    <w:rsid w:val="00054F7C"/>
    <w:rsid w:val="00056027"/>
    <w:rsid w:val="00086198"/>
    <w:rsid w:val="000A2F0A"/>
    <w:rsid w:val="000B7ED6"/>
    <w:rsid w:val="000C50C3"/>
    <w:rsid w:val="0010454A"/>
    <w:rsid w:val="00106486"/>
    <w:rsid w:val="00123101"/>
    <w:rsid w:val="0012351B"/>
    <w:rsid w:val="00133DC2"/>
    <w:rsid w:val="001502A4"/>
    <w:rsid w:val="0015692D"/>
    <w:rsid w:val="00172D89"/>
    <w:rsid w:val="0018438D"/>
    <w:rsid w:val="00190D75"/>
    <w:rsid w:val="001A6A48"/>
    <w:rsid w:val="001A79BC"/>
    <w:rsid w:val="001B5082"/>
    <w:rsid w:val="001C5E44"/>
    <w:rsid w:val="001E45D8"/>
    <w:rsid w:val="001F44B5"/>
    <w:rsid w:val="00216242"/>
    <w:rsid w:val="00221DD0"/>
    <w:rsid w:val="002421F8"/>
    <w:rsid w:val="00287F7B"/>
    <w:rsid w:val="002C12F2"/>
    <w:rsid w:val="002C6CA9"/>
    <w:rsid w:val="002F6870"/>
    <w:rsid w:val="00302DD0"/>
    <w:rsid w:val="00331A87"/>
    <w:rsid w:val="003578D8"/>
    <w:rsid w:val="003624B9"/>
    <w:rsid w:val="00370158"/>
    <w:rsid w:val="00382452"/>
    <w:rsid w:val="003A2EE7"/>
    <w:rsid w:val="003A5738"/>
    <w:rsid w:val="003D0335"/>
    <w:rsid w:val="003D74EA"/>
    <w:rsid w:val="003E1D29"/>
    <w:rsid w:val="00427E8A"/>
    <w:rsid w:val="00436361"/>
    <w:rsid w:val="00441DFA"/>
    <w:rsid w:val="00453A11"/>
    <w:rsid w:val="004566B7"/>
    <w:rsid w:val="00464DA2"/>
    <w:rsid w:val="0046597C"/>
    <w:rsid w:val="004669F7"/>
    <w:rsid w:val="00467C2A"/>
    <w:rsid w:val="004711C1"/>
    <w:rsid w:val="0047128C"/>
    <w:rsid w:val="0047225E"/>
    <w:rsid w:val="00474000"/>
    <w:rsid w:val="00481C31"/>
    <w:rsid w:val="00491D11"/>
    <w:rsid w:val="004C5C1D"/>
    <w:rsid w:val="004D20EB"/>
    <w:rsid w:val="004F1FAC"/>
    <w:rsid w:val="004F42C9"/>
    <w:rsid w:val="00530F5B"/>
    <w:rsid w:val="00573A2F"/>
    <w:rsid w:val="00577C71"/>
    <w:rsid w:val="0058383B"/>
    <w:rsid w:val="0058638E"/>
    <w:rsid w:val="005A66D9"/>
    <w:rsid w:val="005C1EC3"/>
    <w:rsid w:val="005D0910"/>
    <w:rsid w:val="005F4AA2"/>
    <w:rsid w:val="005F7E9A"/>
    <w:rsid w:val="006351D7"/>
    <w:rsid w:val="006527A4"/>
    <w:rsid w:val="0065546E"/>
    <w:rsid w:val="006642D3"/>
    <w:rsid w:val="00664B01"/>
    <w:rsid w:val="006924DE"/>
    <w:rsid w:val="0069447D"/>
    <w:rsid w:val="006A2A88"/>
    <w:rsid w:val="006E7ACA"/>
    <w:rsid w:val="006F365B"/>
    <w:rsid w:val="00704456"/>
    <w:rsid w:val="0071476C"/>
    <w:rsid w:val="00725907"/>
    <w:rsid w:val="007336CE"/>
    <w:rsid w:val="007408C1"/>
    <w:rsid w:val="00741E0E"/>
    <w:rsid w:val="00762257"/>
    <w:rsid w:val="0076561E"/>
    <w:rsid w:val="007657B8"/>
    <w:rsid w:val="007712E4"/>
    <w:rsid w:val="007739E7"/>
    <w:rsid w:val="007910D0"/>
    <w:rsid w:val="00793A28"/>
    <w:rsid w:val="007A0E59"/>
    <w:rsid w:val="007C1CE4"/>
    <w:rsid w:val="007F4FA8"/>
    <w:rsid w:val="008156EF"/>
    <w:rsid w:val="008234A3"/>
    <w:rsid w:val="008478EC"/>
    <w:rsid w:val="0085287A"/>
    <w:rsid w:val="008702CF"/>
    <w:rsid w:val="00887BB0"/>
    <w:rsid w:val="00896809"/>
    <w:rsid w:val="008A2B7E"/>
    <w:rsid w:val="008A796A"/>
    <w:rsid w:val="008D71BC"/>
    <w:rsid w:val="008E137A"/>
    <w:rsid w:val="008E7EBD"/>
    <w:rsid w:val="009008D8"/>
    <w:rsid w:val="009059A5"/>
    <w:rsid w:val="00907F82"/>
    <w:rsid w:val="00920E32"/>
    <w:rsid w:val="00925984"/>
    <w:rsid w:val="00931345"/>
    <w:rsid w:val="0093389B"/>
    <w:rsid w:val="00945D89"/>
    <w:rsid w:val="009500EE"/>
    <w:rsid w:val="0096379F"/>
    <w:rsid w:val="009737B0"/>
    <w:rsid w:val="00975127"/>
    <w:rsid w:val="00990DE6"/>
    <w:rsid w:val="0099194C"/>
    <w:rsid w:val="00996DDF"/>
    <w:rsid w:val="009B011E"/>
    <w:rsid w:val="009D7294"/>
    <w:rsid w:val="009E553C"/>
    <w:rsid w:val="009F41A2"/>
    <w:rsid w:val="009F4A85"/>
    <w:rsid w:val="00A12187"/>
    <w:rsid w:val="00A342D6"/>
    <w:rsid w:val="00A47F3E"/>
    <w:rsid w:val="00A50A4E"/>
    <w:rsid w:val="00A832EC"/>
    <w:rsid w:val="00A96680"/>
    <w:rsid w:val="00AC0040"/>
    <w:rsid w:val="00AC4498"/>
    <w:rsid w:val="00AD0A54"/>
    <w:rsid w:val="00AD56DC"/>
    <w:rsid w:val="00AE23A0"/>
    <w:rsid w:val="00AF55D5"/>
    <w:rsid w:val="00B11207"/>
    <w:rsid w:val="00B164B1"/>
    <w:rsid w:val="00B20200"/>
    <w:rsid w:val="00B202A4"/>
    <w:rsid w:val="00B41C41"/>
    <w:rsid w:val="00B4325C"/>
    <w:rsid w:val="00B4551B"/>
    <w:rsid w:val="00B843E3"/>
    <w:rsid w:val="00B87CBE"/>
    <w:rsid w:val="00BA3CC7"/>
    <w:rsid w:val="00BA5332"/>
    <w:rsid w:val="00BB5D6D"/>
    <w:rsid w:val="00BF585F"/>
    <w:rsid w:val="00C11737"/>
    <w:rsid w:val="00C1722C"/>
    <w:rsid w:val="00C27281"/>
    <w:rsid w:val="00C54405"/>
    <w:rsid w:val="00C6710D"/>
    <w:rsid w:val="00C72A17"/>
    <w:rsid w:val="00C73B29"/>
    <w:rsid w:val="00C852B8"/>
    <w:rsid w:val="00C86332"/>
    <w:rsid w:val="00CB1014"/>
    <w:rsid w:val="00CD2AA9"/>
    <w:rsid w:val="00CD31D4"/>
    <w:rsid w:val="00CF5B8D"/>
    <w:rsid w:val="00D47DAF"/>
    <w:rsid w:val="00D73541"/>
    <w:rsid w:val="00D73DBF"/>
    <w:rsid w:val="00D84A64"/>
    <w:rsid w:val="00DB2E3B"/>
    <w:rsid w:val="00DC10FC"/>
    <w:rsid w:val="00DC2182"/>
    <w:rsid w:val="00DF4D03"/>
    <w:rsid w:val="00E0464C"/>
    <w:rsid w:val="00E13067"/>
    <w:rsid w:val="00E2018D"/>
    <w:rsid w:val="00E517FF"/>
    <w:rsid w:val="00E60B5D"/>
    <w:rsid w:val="00E72841"/>
    <w:rsid w:val="00E7326A"/>
    <w:rsid w:val="00E84A1F"/>
    <w:rsid w:val="00EA0647"/>
    <w:rsid w:val="00EA4CD6"/>
    <w:rsid w:val="00EC7DE3"/>
    <w:rsid w:val="00ED3604"/>
    <w:rsid w:val="00EF6843"/>
    <w:rsid w:val="00F100CC"/>
    <w:rsid w:val="00F21E34"/>
    <w:rsid w:val="00F37324"/>
    <w:rsid w:val="00F51B3A"/>
    <w:rsid w:val="00F80100"/>
    <w:rsid w:val="00F92DC3"/>
    <w:rsid w:val="00F9359B"/>
    <w:rsid w:val="00FA340A"/>
    <w:rsid w:val="00FA7E3F"/>
    <w:rsid w:val="00FD107C"/>
    <w:rsid w:val="00FF77A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BBB0606"/>
  <w15:chartTrackingRefBased/>
  <w15:docId w15:val="{EC64558F-5534-46B5-8AE9-7D63B583F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C2A"/>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E517FF"/>
    <w:rPr>
      <w:color w:val="2F5496" w:themeColor="accent1" w:themeShade="BF"/>
      <w:u w:val="non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aption">
    <w:name w:val="caption"/>
    <w:basedOn w:val="Normal"/>
    <w:next w:val="Normal"/>
    <w:uiPriority w:val="35"/>
    <w:unhideWhenUsed/>
    <w:qFormat/>
    <w:rsid w:val="00370158"/>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1B508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B5082"/>
    <w:pPr>
      <w:ind w:left="720"/>
      <w:contextualSpacing/>
    </w:pPr>
  </w:style>
  <w:style w:type="paragraph" w:styleId="TOC3">
    <w:name w:val="toc 3"/>
    <w:basedOn w:val="Normal"/>
    <w:next w:val="Normal"/>
    <w:autoRedefine/>
    <w:uiPriority w:val="39"/>
    <w:unhideWhenUsed/>
    <w:rsid w:val="008156EF"/>
    <w:pPr>
      <w:spacing w:after="100"/>
      <w:ind w:left="440"/>
    </w:pPr>
  </w:style>
  <w:style w:type="paragraph" w:styleId="TableofFigures">
    <w:name w:val="table of figures"/>
    <w:basedOn w:val="Normal"/>
    <w:next w:val="Normal"/>
    <w:uiPriority w:val="99"/>
    <w:unhideWhenUsed/>
    <w:rsid w:val="00086198"/>
    <w:pPr>
      <w:spacing w:after="0"/>
    </w:pPr>
  </w:style>
  <w:style w:type="table" w:styleId="ListTable4">
    <w:name w:val="List Table 4"/>
    <w:basedOn w:val="TableNormal"/>
    <w:uiPriority w:val="49"/>
    <w:rsid w:val="009008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E517FF"/>
    <w:rPr>
      <w:color w:val="605E5C"/>
      <w:shd w:val="clear" w:color="auto" w:fill="E1DFDD"/>
    </w:rPr>
  </w:style>
  <w:style w:type="character" w:styleId="FollowedHyperlink">
    <w:name w:val="FollowedHyperlink"/>
    <w:basedOn w:val="DefaultParagraphFont"/>
    <w:uiPriority w:val="99"/>
    <w:semiHidden/>
    <w:unhideWhenUsed/>
    <w:rsid w:val="00E517FF"/>
    <w:rPr>
      <w:color w:val="2F5496" w:themeColor="accent1" w:themeShade="B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s://sites.google.com/view/rijnijssel-ao/sjablonen/25187/kerntaak-1-k1/werkproces-1-3?authuser=0" TargetMode="External"/><Relationship Id="rId17" Type="http://schemas.openxmlformats.org/officeDocument/2006/relationships/hyperlink" Target="https://sites.google.com/view/rijnijssel-ao/sjablonen/25187/algemeen?authuser=0"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tes.google.com/view/rijnijssel-ao/sjablonen/25187/algemeen?authuser=0"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sites.google.com/view/rijnijssel-ao/sjablonen/25187/kerntaak-1-k1/werkproces-1-3?authuser=0"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chool\DOCUMENTATIE\25187-sjablonen-master\Kerntaak%201%20-%20Levert%20een%20bijdrage%20aan%20het%20ontwikkeltraject\Werkproces%203%20-%20Levert%20een%20bijdrage%20aan%20het%20ontwerp\B1K1W3_FO_Functioneel%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E285D2F751448FF81CE27791B9EAED3"/>
        <w:category>
          <w:name w:val="General"/>
          <w:gallery w:val="placeholder"/>
        </w:category>
        <w:types>
          <w:type w:val="bbPlcHdr"/>
        </w:types>
        <w:behaviors>
          <w:behavior w:val="content"/>
        </w:behaviors>
        <w:guid w:val="{BA31FE7E-C5E5-48D8-8F54-208BE686A91D}"/>
      </w:docPartPr>
      <w:docPartBody>
        <w:p w:rsidR="002A3087" w:rsidRDefault="00477B33">
          <w:pPr>
            <w:pStyle w:val="9E285D2F751448FF81CE27791B9EAED3"/>
          </w:pPr>
          <w:r w:rsidRPr="00F16661">
            <w:rPr>
              <w:rStyle w:val="PlaceholderText"/>
            </w:rPr>
            <w:t>Click or tap here to enter text.</w:t>
          </w:r>
        </w:p>
      </w:docPartBody>
    </w:docPart>
    <w:docPart>
      <w:docPartPr>
        <w:name w:val="BBFB7193152C4D0CA9D0972AF68E153F"/>
        <w:category>
          <w:name w:val="General"/>
          <w:gallery w:val="placeholder"/>
        </w:category>
        <w:types>
          <w:type w:val="bbPlcHdr"/>
        </w:types>
        <w:behaviors>
          <w:behavior w:val="content"/>
        </w:behaviors>
        <w:guid w:val="{92CE5D23-412A-458E-8ACD-A553C584A57D}"/>
      </w:docPartPr>
      <w:docPartBody>
        <w:p w:rsidR="002A3087" w:rsidRDefault="00477B33">
          <w:pPr>
            <w:pStyle w:val="BBFB7193152C4D0CA9D0972AF68E153F"/>
          </w:pPr>
          <w:r w:rsidRPr="0093389B">
            <w:rPr>
              <w:rStyle w:val="PlaceholderText"/>
              <w:lang w:val="en-US"/>
            </w:rPr>
            <w:t>Click or tap here to enter text.</w:t>
          </w:r>
        </w:p>
      </w:docPartBody>
    </w:docPart>
    <w:docPart>
      <w:docPartPr>
        <w:name w:val="66491E00A1A647F495D608B54161D6D2"/>
        <w:category>
          <w:name w:val="General"/>
          <w:gallery w:val="placeholder"/>
        </w:category>
        <w:types>
          <w:type w:val="bbPlcHdr"/>
        </w:types>
        <w:behaviors>
          <w:behavior w:val="content"/>
        </w:behaviors>
        <w:guid w:val="{A7B3B5C4-4D3E-4691-A9C5-98D3B7E9F0D5}"/>
      </w:docPartPr>
      <w:docPartBody>
        <w:p w:rsidR="002A3087" w:rsidRDefault="00477B33">
          <w:pPr>
            <w:pStyle w:val="66491E00A1A647F495D608B54161D6D2"/>
          </w:pPr>
          <w:r w:rsidRPr="0093389B">
            <w:rPr>
              <w:rStyle w:val="PlaceholderText"/>
              <w:lang w:val="en-US"/>
            </w:rPr>
            <w:t>Click or tap here to enter text.</w:t>
          </w:r>
        </w:p>
      </w:docPartBody>
    </w:docPart>
    <w:docPart>
      <w:docPartPr>
        <w:name w:val="6F8478842B54485BBCB36C1303EE5ECD"/>
        <w:category>
          <w:name w:val="General"/>
          <w:gallery w:val="placeholder"/>
        </w:category>
        <w:types>
          <w:type w:val="bbPlcHdr"/>
        </w:types>
        <w:behaviors>
          <w:behavior w:val="content"/>
        </w:behaviors>
        <w:guid w:val="{AB968639-082D-43C0-AAE6-A1ADF9CBD07A}"/>
      </w:docPartPr>
      <w:docPartBody>
        <w:p w:rsidR="002A3087" w:rsidRDefault="00477B33">
          <w:pPr>
            <w:pStyle w:val="6F8478842B54485BBCB36C1303EE5ECD"/>
          </w:pPr>
          <w:r w:rsidRPr="0093389B">
            <w:rPr>
              <w:rStyle w:val="PlaceholderText"/>
              <w:lang w:val="en-US"/>
            </w:rPr>
            <w:t>Click or tap here to enter text.</w:t>
          </w:r>
        </w:p>
      </w:docPartBody>
    </w:docPart>
    <w:docPart>
      <w:docPartPr>
        <w:name w:val="C35CABAD8BF04D678537D94F1A495F29"/>
        <w:category>
          <w:name w:val="General"/>
          <w:gallery w:val="placeholder"/>
        </w:category>
        <w:types>
          <w:type w:val="bbPlcHdr"/>
        </w:types>
        <w:behaviors>
          <w:behavior w:val="content"/>
        </w:behaviors>
        <w:guid w:val="{82CC67C8-38C5-4ABF-A914-99DB55CAC3D3}"/>
      </w:docPartPr>
      <w:docPartBody>
        <w:p w:rsidR="002A3087" w:rsidRDefault="00477B33">
          <w:pPr>
            <w:pStyle w:val="C35CABAD8BF04D678537D94F1A495F29"/>
          </w:pPr>
          <w:r w:rsidRPr="0093389B">
            <w:rPr>
              <w:rStyle w:val="PlaceholderText"/>
              <w:lang w:val="en-US"/>
            </w:rPr>
            <w:t>Click or tap here to enter text.</w:t>
          </w:r>
        </w:p>
      </w:docPartBody>
    </w:docPart>
    <w:docPart>
      <w:docPartPr>
        <w:name w:val="FE561E4EAC34432A94ED216A987DA30C"/>
        <w:category>
          <w:name w:val="General"/>
          <w:gallery w:val="placeholder"/>
        </w:category>
        <w:types>
          <w:type w:val="bbPlcHdr"/>
        </w:types>
        <w:behaviors>
          <w:behavior w:val="content"/>
        </w:behaviors>
        <w:guid w:val="{836D9509-E841-4FD5-A3FE-EEE7F34C5523}"/>
      </w:docPartPr>
      <w:docPartBody>
        <w:p w:rsidR="002A3087" w:rsidRDefault="00477B33">
          <w:pPr>
            <w:pStyle w:val="FE561E4EAC34432A94ED216A987DA30C"/>
          </w:pPr>
          <w:r w:rsidRPr="00570CA5">
            <w:rPr>
              <w:rStyle w:val="PlaceholderText"/>
            </w:rPr>
            <w:t>Click or tap here to enter text.</w:t>
          </w:r>
        </w:p>
      </w:docPartBody>
    </w:docPart>
    <w:docPart>
      <w:docPartPr>
        <w:name w:val="5AFF0B66722F4876AB67EBD3F09D9F8B"/>
        <w:category>
          <w:name w:val="General"/>
          <w:gallery w:val="placeholder"/>
        </w:category>
        <w:types>
          <w:type w:val="bbPlcHdr"/>
        </w:types>
        <w:behaviors>
          <w:behavior w:val="content"/>
        </w:behaviors>
        <w:guid w:val="{24B712BF-3869-41B6-A428-BD10DB2BEEDB}"/>
      </w:docPartPr>
      <w:docPartBody>
        <w:p w:rsidR="002A3087" w:rsidRDefault="00782B1B" w:rsidP="00782B1B">
          <w:pPr>
            <w:pStyle w:val="5AFF0B66722F4876AB67EBD3F09D9F8B"/>
          </w:pPr>
          <w:r w:rsidRPr="0093389B">
            <w:rPr>
              <w:rStyle w:val="PlaceholderText"/>
              <w:lang w:val="en-US"/>
            </w:rPr>
            <w:t>Click or tap here to enter text.</w:t>
          </w:r>
        </w:p>
      </w:docPartBody>
    </w:docPart>
    <w:docPart>
      <w:docPartPr>
        <w:name w:val="9DD7F8D4551E421BBE13724B340E8FEB"/>
        <w:category>
          <w:name w:val="General"/>
          <w:gallery w:val="placeholder"/>
        </w:category>
        <w:types>
          <w:type w:val="bbPlcHdr"/>
        </w:types>
        <w:behaviors>
          <w:behavior w:val="content"/>
        </w:behaviors>
        <w:guid w:val="{A4768CE7-AD7D-4333-B22D-72A9293296A4}"/>
      </w:docPartPr>
      <w:docPartBody>
        <w:p w:rsidR="002A3087" w:rsidRDefault="00782B1B" w:rsidP="00782B1B">
          <w:pPr>
            <w:pStyle w:val="9DD7F8D4551E421BBE13724B340E8FEB"/>
          </w:pPr>
          <w:r w:rsidRPr="0093389B">
            <w:rPr>
              <w:rStyle w:val="PlaceholderText"/>
              <w:lang w:val="en-US"/>
            </w:rPr>
            <w:t>Click or tap here to enter text.</w:t>
          </w:r>
        </w:p>
      </w:docPartBody>
    </w:docPart>
    <w:docPart>
      <w:docPartPr>
        <w:name w:val="116E3AC15A4F498291777102B501AC50"/>
        <w:category>
          <w:name w:val="General"/>
          <w:gallery w:val="placeholder"/>
        </w:category>
        <w:types>
          <w:type w:val="bbPlcHdr"/>
        </w:types>
        <w:behaviors>
          <w:behavior w:val="content"/>
        </w:behaviors>
        <w:guid w:val="{60AE2276-91D4-4D5F-9A25-BA103589C0DC}"/>
      </w:docPartPr>
      <w:docPartBody>
        <w:p w:rsidR="002A3087" w:rsidRDefault="00782B1B" w:rsidP="00782B1B">
          <w:pPr>
            <w:pStyle w:val="116E3AC15A4F498291777102B501AC50"/>
          </w:pPr>
          <w:r w:rsidRPr="0093389B">
            <w:rPr>
              <w:rStyle w:val="PlaceholderText"/>
              <w:lang w:val="en-US"/>
            </w:rPr>
            <w:t>Click or tap here to enter text.</w:t>
          </w:r>
        </w:p>
      </w:docPartBody>
    </w:docPart>
    <w:docPart>
      <w:docPartPr>
        <w:name w:val="976CA4D172584B67B60D5DAF8635D7FE"/>
        <w:category>
          <w:name w:val="General"/>
          <w:gallery w:val="placeholder"/>
        </w:category>
        <w:types>
          <w:type w:val="bbPlcHdr"/>
        </w:types>
        <w:behaviors>
          <w:behavior w:val="content"/>
        </w:behaviors>
        <w:guid w:val="{8079D0B0-BCFA-442B-8CA3-4D38FBB1D2FC}"/>
      </w:docPartPr>
      <w:docPartBody>
        <w:p w:rsidR="002A3087" w:rsidRDefault="00782B1B" w:rsidP="00782B1B">
          <w:pPr>
            <w:pStyle w:val="976CA4D172584B67B60D5DAF8635D7FE"/>
          </w:pPr>
          <w:r w:rsidRPr="0093389B">
            <w:rPr>
              <w:rStyle w:val="PlaceholderText"/>
              <w:lang w:val="en-US"/>
            </w:rPr>
            <w:t>Click or tap here to enter text.</w:t>
          </w:r>
        </w:p>
      </w:docPartBody>
    </w:docPart>
    <w:docPart>
      <w:docPartPr>
        <w:name w:val="C579F92B57894697A6BD3D42E9A1C3CC"/>
        <w:category>
          <w:name w:val="General"/>
          <w:gallery w:val="placeholder"/>
        </w:category>
        <w:types>
          <w:type w:val="bbPlcHdr"/>
        </w:types>
        <w:behaviors>
          <w:behavior w:val="content"/>
        </w:behaviors>
        <w:guid w:val="{EF1A547E-5561-4222-9265-C7C5C51E4864}"/>
      </w:docPartPr>
      <w:docPartBody>
        <w:p w:rsidR="002A3087" w:rsidRDefault="00782B1B" w:rsidP="00782B1B">
          <w:pPr>
            <w:pStyle w:val="C579F92B57894697A6BD3D42E9A1C3CC"/>
          </w:pPr>
          <w:r w:rsidRPr="00570CA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B1B"/>
    <w:rsid w:val="002A3087"/>
    <w:rsid w:val="00477B33"/>
    <w:rsid w:val="00782B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2B1B"/>
    <w:rPr>
      <w:color w:val="808080"/>
    </w:rPr>
  </w:style>
  <w:style w:type="paragraph" w:customStyle="1" w:styleId="9E285D2F751448FF81CE27791B9EAED3">
    <w:name w:val="9E285D2F751448FF81CE27791B9EAED3"/>
  </w:style>
  <w:style w:type="paragraph" w:customStyle="1" w:styleId="BBFB7193152C4D0CA9D0972AF68E153F">
    <w:name w:val="BBFB7193152C4D0CA9D0972AF68E153F"/>
  </w:style>
  <w:style w:type="paragraph" w:customStyle="1" w:styleId="66491E00A1A647F495D608B54161D6D2">
    <w:name w:val="66491E00A1A647F495D608B54161D6D2"/>
  </w:style>
  <w:style w:type="paragraph" w:customStyle="1" w:styleId="6F8478842B54485BBCB36C1303EE5ECD">
    <w:name w:val="6F8478842B54485BBCB36C1303EE5ECD"/>
  </w:style>
  <w:style w:type="paragraph" w:customStyle="1" w:styleId="C35CABAD8BF04D678537D94F1A495F29">
    <w:name w:val="C35CABAD8BF04D678537D94F1A495F29"/>
  </w:style>
  <w:style w:type="paragraph" w:customStyle="1" w:styleId="FE561E4EAC34432A94ED216A987DA30C">
    <w:name w:val="FE561E4EAC34432A94ED216A987DA30C"/>
  </w:style>
  <w:style w:type="paragraph" w:customStyle="1" w:styleId="5AFF0B66722F4876AB67EBD3F09D9F8B">
    <w:name w:val="5AFF0B66722F4876AB67EBD3F09D9F8B"/>
    <w:rsid w:val="00782B1B"/>
  </w:style>
  <w:style w:type="paragraph" w:customStyle="1" w:styleId="9DD7F8D4551E421BBE13724B340E8FEB">
    <w:name w:val="9DD7F8D4551E421BBE13724B340E8FEB"/>
    <w:rsid w:val="00782B1B"/>
  </w:style>
  <w:style w:type="paragraph" w:customStyle="1" w:styleId="116E3AC15A4F498291777102B501AC50">
    <w:name w:val="116E3AC15A4F498291777102B501AC50"/>
    <w:rsid w:val="00782B1B"/>
  </w:style>
  <w:style w:type="paragraph" w:customStyle="1" w:styleId="976CA4D172584B67B60D5DAF8635D7FE">
    <w:name w:val="976CA4D172584B67B60D5DAF8635D7FE"/>
    <w:rsid w:val="00782B1B"/>
  </w:style>
  <w:style w:type="paragraph" w:customStyle="1" w:styleId="C579F92B57894697A6BD3D42E9A1C3CC">
    <w:name w:val="C579F92B57894697A6BD3D42E9A1C3CC"/>
    <w:rsid w:val="00782B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8" ma:contentTypeDescription="Een nieuw document maken." ma:contentTypeScope="" ma:versionID="5b7fdcf29434dad92f0ac3a0dd293b1e">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30fa0da3bc8d4f53acf812560ee6efb4"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59464-3DDE-4FE8-9C4E-2419A18EED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4.xml><?xml version="1.0" encoding="utf-8"?>
<ds:datastoreItem xmlns:ds="http://schemas.openxmlformats.org/officeDocument/2006/customXml" ds:itemID="{1D41F5E2-FC0D-440F-AE26-F9D485BBC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B1K1W3_FO_Functioneel Ontwerp.dotx</Template>
  <TotalTime>3119</TotalTime>
  <Pages>10</Pages>
  <Words>1303</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Polman</dc:creator>
  <cp:keywords/>
  <dc:description/>
  <cp:lastModifiedBy>Noordhoff, Barend - Student Rijn IJssel</cp:lastModifiedBy>
  <cp:revision>51</cp:revision>
  <cp:lastPrinted>2018-09-01T10:46:00Z</cp:lastPrinted>
  <dcterms:created xsi:type="dcterms:W3CDTF">2021-09-23T10:50:00Z</dcterms:created>
  <dcterms:modified xsi:type="dcterms:W3CDTF">2021-09-26T14:24:00Z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ies>
</file>