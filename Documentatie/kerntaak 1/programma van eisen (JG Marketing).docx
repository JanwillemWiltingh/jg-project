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6A46B" w14:textId="77777777" w:rsidR="594107B4" w:rsidRPr="008E3CC6" w:rsidRDefault="00761992" w:rsidP="00AF55D5">
      <w:pPr>
        <w:pStyle w:val="Title"/>
      </w:pPr>
      <w:r>
        <w:fldChar w:fldCharType="begin"/>
      </w:r>
      <w:r w:rsidRPr="008E3CC6">
        <w:instrText xml:space="preserve"> HYPERLINK "https://sites.google.com/view/rijnijssel-ao/sjablonen/25187/algemeen" \l "h.p_Ty7aduG2GfRB" </w:instrText>
      </w:r>
      <w:r>
        <w:fldChar w:fldCharType="separate"/>
      </w:r>
      <w:r w:rsidR="594107B4" w:rsidRPr="008E3CC6">
        <w:rPr>
          <w:rStyle w:val="Hyperlink"/>
        </w:rPr>
        <w:t>Pr</w:t>
      </w:r>
      <w:r w:rsidR="5E032A33" w:rsidRPr="008E3CC6">
        <w:rPr>
          <w:rStyle w:val="Hyperlink"/>
        </w:rPr>
        <w:t>ogramma van eisen</w:t>
      </w:r>
      <w:r>
        <w:rPr>
          <w:rStyle w:val="Hyperlink"/>
          <w:lang w:val="en-GB"/>
        </w:rPr>
        <w:fldChar w:fldCharType="end"/>
      </w:r>
    </w:p>
    <w:p w14:paraId="681E6F5D" w14:textId="4E82F88A" w:rsidR="0004112B" w:rsidRPr="008E3CC6" w:rsidRDefault="00206D35" w:rsidP="0004112B">
      <w:r w:rsidRPr="008E3CC6">
        <w:t xml:space="preserve"> </w:t>
      </w:r>
      <w:sdt>
        <w:sdtPr>
          <w:alias w:val="Projectnaam"/>
          <w:tag w:val="Projectnaam"/>
          <w:id w:val="-914392091"/>
          <w:placeholder>
            <w:docPart w:val="209BB467461247C49A6932E721412005"/>
          </w:placeholder>
          <w:text/>
        </w:sdtPr>
        <w:sdtEndPr/>
        <w:sdtContent>
          <w:r w:rsidR="008E3CC6">
            <w:t xml:space="preserve">JG </w:t>
          </w:r>
          <w:proofErr w:type="spellStart"/>
          <w:r w:rsidR="008E3CC6">
            <w:t>Webmarketing</w:t>
          </w:r>
          <w:proofErr w:type="spellEnd"/>
        </w:sdtContent>
      </w:sdt>
    </w:p>
    <w:p w14:paraId="72A34276" w14:textId="77777777" w:rsidR="008A2B7E" w:rsidRPr="008E3CC6" w:rsidRDefault="008A2B7E">
      <w:pPr>
        <w:pStyle w:val="Subtitle"/>
      </w:pPr>
    </w:p>
    <w:tbl>
      <w:tblPr>
        <w:tblStyle w:val="TableGrid"/>
        <w:tblpPr w:leftFromText="142" w:rightFromText="142" w:tblpYSpec="bottom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01"/>
        <w:gridCol w:w="4652"/>
      </w:tblGrid>
      <w:tr w:rsidR="00D95726" w:rsidRPr="008E3CC6" w14:paraId="1B26E112" w14:textId="77777777" w:rsidTr="007E3D3E">
        <w:tc>
          <w:tcPr>
            <w:tcW w:w="1601" w:type="dxa"/>
          </w:tcPr>
          <w:p w14:paraId="7C39967C" w14:textId="77777777" w:rsidR="00D95726" w:rsidRPr="00145DB2" w:rsidRDefault="00D95726" w:rsidP="004E636C">
            <w:pPr>
              <w:pStyle w:val="NoSpacing"/>
            </w:pPr>
            <w:r w:rsidRPr="00145DB2">
              <w:t>Leereenheid:</w:t>
            </w:r>
          </w:p>
        </w:tc>
        <w:bookmarkStart w:id="0" w:name="Leereenheid"/>
        <w:tc>
          <w:tcPr>
            <w:tcW w:w="4652" w:type="dxa"/>
          </w:tcPr>
          <w:p w14:paraId="484F095C" w14:textId="158A83F0" w:rsidR="00D95726" w:rsidRPr="006A0DB6" w:rsidRDefault="00704110" w:rsidP="004E636C">
            <w:pPr>
              <w:pStyle w:val="NoSpacing"/>
              <w:rPr>
                <w:lang w:val="en-GB"/>
              </w:rPr>
            </w:pPr>
            <w:sdt>
              <w:sdtPr>
                <w:alias w:val="Naam van leereenheid"/>
                <w:tag w:val="LEname"/>
                <w:id w:val="44343546"/>
                <w:placeholder>
                  <w:docPart w:val="837F14AC3C884AC699FB36729FE80A84"/>
                </w:placeholder>
                <w:text/>
              </w:sdtPr>
              <w:sdtEndPr/>
              <w:sdtContent>
                <w:r w:rsidR="008E3CC6">
                  <w:t>BPV</w:t>
                </w:r>
              </w:sdtContent>
            </w:sdt>
            <w:bookmarkEnd w:id="0"/>
          </w:p>
        </w:tc>
      </w:tr>
      <w:tr w:rsidR="00D95726" w:rsidRPr="008E3CC6" w14:paraId="19FF0972" w14:textId="77777777" w:rsidTr="007E3D3E">
        <w:tc>
          <w:tcPr>
            <w:tcW w:w="1601" w:type="dxa"/>
          </w:tcPr>
          <w:p w14:paraId="3D95306D" w14:textId="77777777" w:rsidR="00D95726" w:rsidRPr="00145DB2" w:rsidRDefault="00D95726" w:rsidP="004E636C">
            <w:pPr>
              <w:pStyle w:val="NoSpacing"/>
            </w:pPr>
            <w:r w:rsidRPr="00145DB2">
              <w:t>Versienummer:</w:t>
            </w:r>
          </w:p>
        </w:tc>
        <w:bookmarkStart w:id="1" w:name="Versienummer"/>
        <w:tc>
          <w:tcPr>
            <w:tcW w:w="4652" w:type="dxa"/>
          </w:tcPr>
          <w:p w14:paraId="1F6FAAFA" w14:textId="04883E07" w:rsidR="00D95726" w:rsidRPr="006A0DB6" w:rsidRDefault="00704110" w:rsidP="004E636C">
            <w:pPr>
              <w:pStyle w:val="NoSpacing"/>
              <w:rPr>
                <w:lang w:val="en-GB"/>
              </w:rPr>
            </w:pPr>
            <w:sdt>
              <w:sdtPr>
                <w:alias w:val="Versienummer"/>
                <w:tag w:val="Version"/>
                <w:id w:val="-193926220"/>
                <w:placeholder>
                  <w:docPart w:val="ECFAAEC3374549FB944BE72E7B8AD886"/>
                </w:placeholder>
                <w:text/>
              </w:sdtPr>
              <w:sdtEndPr/>
              <w:sdtContent>
                <w:r w:rsidR="008E3CC6">
                  <w:t>1.0</w:t>
                </w:r>
              </w:sdtContent>
            </w:sdt>
            <w:bookmarkEnd w:id="1"/>
          </w:p>
        </w:tc>
      </w:tr>
      <w:tr w:rsidR="00D95726" w:rsidRPr="008E3CC6" w14:paraId="565D17F6" w14:textId="77777777" w:rsidTr="007E3D3E">
        <w:tc>
          <w:tcPr>
            <w:tcW w:w="1601" w:type="dxa"/>
          </w:tcPr>
          <w:p w14:paraId="681A1EF9" w14:textId="77777777" w:rsidR="00D95726" w:rsidRPr="00145DB2" w:rsidRDefault="00D95726" w:rsidP="004E636C">
            <w:pPr>
              <w:pStyle w:val="NoSpacing"/>
            </w:pPr>
            <w:r w:rsidRPr="00145DB2">
              <w:t>Auteur(s):</w:t>
            </w:r>
          </w:p>
        </w:tc>
        <w:bookmarkStart w:id="2" w:name="Auteurs"/>
        <w:tc>
          <w:tcPr>
            <w:tcW w:w="4652" w:type="dxa"/>
          </w:tcPr>
          <w:p w14:paraId="4D231803" w14:textId="07C60791" w:rsidR="00D95726" w:rsidRPr="006A0DB6" w:rsidRDefault="00704110" w:rsidP="004E636C">
            <w:pPr>
              <w:pStyle w:val="NoSpacing"/>
              <w:rPr>
                <w:lang w:val="en-GB"/>
              </w:rPr>
            </w:pPr>
            <w:sdt>
              <w:sdtPr>
                <w:alias w:val="Naam van de auteur"/>
                <w:tag w:val="Authors"/>
                <w:id w:val="1931920483"/>
                <w:placeholder>
                  <w:docPart w:val="09D45AD0B0E2494EB263EF669D1DCC03"/>
                </w:placeholder>
                <w:text/>
              </w:sdtPr>
              <w:sdtEndPr/>
              <w:sdtContent>
                <w:r w:rsidR="008E3CC6">
                  <w:t>Robert Polman, Barend Noordhoff</w:t>
                </w:r>
                <w:r w:rsidR="00933CE7">
                  <w:t>, Jan-Willem Wiltingh</w:t>
                </w:r>
              </w:sdtContent>
            </w:sdt>
            <w:bookmarkEnd w:id="2"/>
          </w:p>
        </w:tc>
      </w:tr>
      <w:tr w:rsidR="00D95726" w:rsidRPr="008E3CC6" w14:paraId="2FB9D7C1" w14:textId="77777777" w:rsidTr="007E3D3E">
        <w:tc>
          <w:tcPr>
            <w:tcW w:w="1601" w:type="dxa"/>
          </w:tcPr>
          <w:p w14:paraId="4C6D0F49" w14:textId="77777777" w:rsidR="00D95726" w:rsidRPr="00145DB2" w:rsidRDefault="00D95726" w:rsidP="004E636C">
            <w:pPr>
              <w:pStyle w:val="NoSpacing"/>
            </w:pPr>
            <w:r w:rsidRPr="00145DB2">
              <w:t>Datum:</w:t>
            </w:r>
          </w:p>
        </w:tc>
        <w:tc>
          <w:tcPr>
            <w:tcW w:w="4652" w:type="dxa"/>
          </w:tcPr>
          <w:p w14:paraId="0EF031F9" w14:textId="6B488E13" w:rsidR="00D95726" w:rsidRPr="006A0DB6" w:rsidRDefault="00704110" w:rsidP="004E636C">
            <w:pPr>
              <w:pStyle w:val="NoSpacing"/>
              <w:rPr>
                <w:lang w:val="en-GB"/>
              </w:rPr>
            </w:pPr>
            <w:sdt>
              <w:sdtPr>
                <w:alias w:val="Datum"/>
                <w:tag w:val="Date"/>
                <w:id w:val="-1127611690"/>
                <w:placeholder>
                  <w:docPart w:val="7683840D98BF4C92B348F6B367AFED7C"/>
                </w:placeholder>
                <w:text/>
              </w:sdtPr>
              <w:sdtEndPr/>
              <w:sdtContent>
                <w:r w:rsidR="008E3CC6">
                  <w:t>22-09-2021</w:t>
                </w:r>
              </w:sdtContent>
            </w:sdt>
          </w:p>
        </w:tc>
      </w:tr>
    </w:tbl>
    <w:p w14:paraId="0796C6BB" w14:textId="32A40682" w:rsidR="00906C51" w:rsidRPr="008E3CC6" w:rsidRDefault="00D95726">
      <w:pPr>
        <w:rPr>
          <w:noProof/>
        </w:rPr>
      </w:pPr>
      <w:r w:rsidRPr="008E3CC6">
        <w:rPr>
          <w:lang w:val="en-GB"/>
        </w:rPr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0112F5FB" wp14:editId="4F7360CB">
                <wp:simplePos x="0" y="0"/>
                <wp:positionH relativeFrom="page">
                  <wp:posOffset>4908430</wp:posOffset>
                </wp:positionH>
                <wp:positionV relativeFrom="paragraph">
                  <wp:posOffset>7412607</wp:posOffset>
                </wp:positionV>
                <wp:extent cx="2441276" cy="992037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1276" cy="99203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4B0CC9" w14:textId="77777777" w:rsidR="00D95726" w:rsidRDefault="00D95726" w:rsidP="00D95726">
                            <w:pPr>
                              <w:rPr>
                                <w:vanish/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  <w:r w:rsidRPr="00EC0DC3">
                              <w:rPr>
                                <w:vanish/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>Hiernaast staan vier invulvelden. Drie daarvan worden ‘</w:t>
                            </w:r>
                            <w:r>
                              <w:rPr>
                                <w:vanish/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>hergebruikt’ in de header en de footer van het document. Om de inhoud van de invulvelden naar de header en footer door te voeren, moet je een print preview genereren.</w:t>
                            </w:r>
                          </w:p>
                          <w:p w14:paraId="40364D97" w14:textId="77777777" w:rsidR="00D95726" w:rsidRPr="00EC0DC3" w:rsidRDefault="00D95726" w:rsidP="00D95726">
                            <w:pPr>
                              <w:rPr>
                                <w:vanish/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vanish/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>De tekst die je nu leest zal niet afgedrukt worden.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12F5F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86.5pt;margin-top:583.65pt;width:192.25pt;height:78.1pt;z-index:-25164697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" stroked="f">
                <v:textbox>
                  <w:txbxContent>
                    <w:p w14:paraId="1E4B0CC9" w14:textId="77777777" w:rsidR="00D95726" w:rsidRDefault="00D95726" w:rsidP="00D95726">
                      <w:pPr>
                        <w:rPr>
                          <w:vanish/>
                          <w:color w:val="A6A6A6" w:themeColor="background1" w:themeShade="A6"/>
                          <w:sz w:val="16"/>
                          <w:szCs w:val="16"/>
                        </w:rPr>
                      </w:pPr>
                      <w:r w:rsidRPr="00EC0DC3">
                        <w:rPr>
                          <w:vanish/>
                          <w:color w:val="A6A6A6" w:themeColor="background1" w:themeShade="A6"/>
                          <w:sz w:val="16"/>
                          <w:szCs w:val="16"/>
                        </w:rPr>
                        <w:t>Hiernaast staan vier invulvelden. Drie daarvan worden ‘</w:t>
                      </w:r>
                      <w:r>
                        <w:rPr>
                          <w:vanish/>
                          <w:color w:val="A6A6A6" w:themeColor="background1" w:themeShade="A6"/>
                          <w:sz w:val="16"/>
                          <w:szCs w:val="16"/>
                        </w:rPr>
                        <w:t>hergebruikt’ in de header en de footer van het document. Om de inhoud van de invulvelden naar de header en footer door te voeren, moet je een print preview genereren.</w:t>
                      </w:r>
                    </w:p>
                    <w:p w14:paraId="40364D97" w14:textId="77777777" w:rsidR="00D95726" w:rsidRPr="00EC0DC3" w:rsidRDefault="00D95726" w:rsidP="00D95726">
                      <w:pPr>
                        <w:rPr>
                          <w:vanish/>
                          <w:color w:val="A6A6A6" w:themeColor="background1" w:themeShade="A6"/>
                          <w:sz w:val="16"/>
                          <w:szCs w:val="16"/>
                        </w:rPr>
                      </w:pPr>
                      <w:r>
                        <w:rPr>
                          <w:vanish/>
                          <w:color w:val="A6A6A6" w:themeColor="background1" w:themeShade="A6"/>
                          <w:sz w:val="16"/>
                          <w:szCs w:val="16"/>
                        </w:rPr>
                        <w:t>De tekst die je nu leest zal niet afgedrukt worden.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06C51" w:rsidRPr="008E3CC6">
        <w:rPr>
          <w:lang w:val="en-GB"/>
        </w:rPr>
        <w:br w:type="page"/>
      </w:r>
    </w:p>
    <w:bookmarkStart w:id="3" w:name="_Hlk525635346"/>
    <w:p w14:paraId="3E52AF94" w14:textId="77777777" w:rsidR="008A2B7E" w:rsidRPr="00145DB2" w:rsidRDefault="00CF6CBE" w:rsidP="008A2B7E">
      <w:pPr>
        <w:pStyle w:val="Heading1"/>
      </w:pPr>
      <w:r>
        <w:lastRenderedPageBreak/>
        <w:fldChar w:fldCharType="begin"/>
      </w:r>
      <w:r>
        <w:instrText xml:space="preserve"> HYPERLINK "https://sites.google.com/view/rijnijssel-ao/sjablonen/25187/algemeen" \l "h.p_eKG6nG44Kd0X" </w:instrText>
      </w:r>
      <w:r>
        <w:fldChar w:fldCharType="separate"/>
      </w:r>
      <w:bookmarkStart w:id="4" w:name="_Toc25178447"/>
      <w:r w:rsidR="008A2B7E" w:rsidRPr="00CF6CBE">
        <w:rPr>
          <w:rStyle w:val="Hyperlink"/>
        </w:rPr>
        <w:t>Versiebeheer</w:t>
      </w:r>
      <w:bookmarkEnd w:id="4"/>
      <w:r>
        <w:fldChar w:fldCharType="end"/>
      </w:r>
    </w:p>
    <w:p w14:paraId="05268AB9" w14:textId="77777777" w:rsidR="008A2B7E" w:rsidRPr="00145DB2" w:rsidRDefault="008A2B7E" w:rsidP="008A2B7E">
      <w:pPr>
        <w:pStyle w:val="NoSpacing"/>
      </w:pPr>
    </w:p>
    <w:tbl>
      <w:tblPr>
        <w:tblStyle w:val="GridTable4-Accent1"/>
        <w:tblW w:w="9445" w:type="dxa"/>
        <w:tblLayout w:type="fixed"/>
        <w:tblLook w:val="04A0" w:firstRow="1" w:lastRow="0" w:firstColumn="1" w:lastColumn="0" w:noHBand="0" w:noVBand="1"/>
      </w:tblPr>
      <w:tblGrid>
        <w:gridCol w:w="1356"/>
        <w:gridCol w:w="788"/>
        <w:gridCol w:w="3341"/>
        <w:gridCol w:w="3960"/>
      </w:tblGrid>
      <w:tr w:rsidR="008A2B7E" w:rsidRPr="00145DB2" w14:paraId="774D8255" w14:textId="77777777" w:rsidTr="00933C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32A49966" w14:textId="77777777" w:rsidR="008A2B7E" w:rsidRPr="00145DB2" w:rsidRDefault="008A2B7E" w:rsidP="00AF55D5">
            <w:pPr>
              <w:pStyle w:val="NoSpacing"/>
            </w:pPr>
            <w:r w:rsidRPr="00145DB2">
              <w:t>Datum</w:t>
            </w:r>
          </w:p>
        </w:tc>
        <w:tc>
          <w:tcPr>
            <w:tcW w:w="788" w:type="dxa"/>
          </w:tcPr>
          <w:p w14:paraId="6F9DAEC0" w14:textId="77777777" w:rsidR="008A2B7E" w:rsidRPr="00145DB2" w:rsidRDefault="008A2B7E" w:rsidP="00AF55D5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5DB2">
              <w:t>Versie</w:t>
            </w:r>
          </w:p>
        </w:tc>
        <w:tc>
          <w:tcPr>
            <w:tcW w:w="3341" w:type="dxa"/>
          </w:tcPr>
          <w:p w14:paraId="0F45EDA5" w14:textId="77777777" w:rsidR="008A2B7E" w:rsidRPr="00145DB2" w:rsidRDefault="003E1D29" w:rsidP="008A2B7E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5DB2">
              <w:t>Wie</w:t>
            </w:r>
          </w:p>
        </w:tc>
        <w:tc>
          <w:tcPr>
            <w:tcW w:w="3960" w:type="dxa"/>
          </w:tcPr>
          <w:p w14:paraId="08BA8A04" w14:textId="77777777" w:rsidR="008A2B7E" w:rsidRPr="00145DB2" w:rsidRDefault="003E1D29" w:rsidP="008A2B7E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5DB2">
              <w:t>Wijzigingen</w:t>
            </w:r>
          </w:p>
        </w:tc>
      </w:tr>
      <w:tr w:rsidR="008A2B7E" w:rsidRPr="00145DB2" w14:paraId="324EDA34" w14:textId="77777777" w:rsidTr="00933C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738DF0A2" w14:textId="27CE8656" w:rsidR="008A2B7E" w:rsidRPr="00145DB2" w:rsidRDefault="00933CE7" w:rsidP="00AF55D5">
            <w:pPr>
              <w:pStyle w:val="NoSpacing"/>
              <w:jc w:val="center"/>
              <w:rPr>
                <w:b w:val="0"/>
              </w:rPr>
            </w:pPr>
            <w:r>
              <w:rPr>
                <w:b w:val="0"/>
              </w:rPr>
              <w:t>2021</w:t>
            </w:r>
            <w:r w:rsidR="00B843E3" w:rsidRPr="00145DB2">
              <w:rPr>
                <w:b w:val="0"/>
              </w:rPr>
              <w:t>-</w:t>
            </w:r>
            <w:r>
              <w:rPr>
                <w:b w:val="0"/>
              </w:rPr>
              <w:t>09</w:t>
            </w:r>
            <w:r w:rsidR="00B843E3" w:rsidRPr="00145DB2">
              <w:rPr>
                <w:b w:val="0"/>
              </w:rPr>
              <w:t>-</w:t>
            </w:r>
            <w:r>
              <w:rPr>
                <w:b w:val="0"/>
              </w:rPr>
              <w:t>22</w:t>
            </w:r>
          </w:p>
        </w:tc>
        <w:tc>
          <w:tcPr>
            <w:tcW w:w="788" w:type="dxa"/>
          </w:tcPr>
          <w:p w14:paraId="27557D80" w14:textId="23ADCCC0" w:rsidR="008A2B7E" w:rsidRPr="00145DB2" w:rsidRDefault="00933CE7" w:rsidP="00AF55D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3341" w:type="dxa"/>
          </w:tcPr>
          <w:p w14:paraId="15BC5AB7" w14:textId="108CC95F" w:rsidR="008A2B7E" w:rsidRPr="00145DB2" w:rsidRDefault="00933CE7" w:rsidP="008A2B7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alias w:val="Naam van de auteur"/>
                <w:tag w:val="Authors"/>
                <w:id w:val="-360523648"/>
                <w:placeholder>
                  <w:docPart w:val="D7DC26782C954F8ABEE8747E4DFE47C7"/>
                </w:placeholder>
                <w:text/>
              </w:sdtPr>
              <w:sdtContent>
                <w:r>
                  <w:t>Robert Polman, Barend Noordhoff, Jan-Willem Wiltingh</w:t>
                </w:r>
              </w:sdtContent>
            </w:sdt>
          </w:p>
        </w:tc>
        <w:tc>
          <w:tcPr>
            <w:tcW w:w="3960" w:type="dxa"/>
          </w:tcPr>
          <w:p w14:paraId="75F0CF55" w14:textId="63B1763A" w:rsidR="008A2B7E" w:rsidRPr="00145DB2" w:rsidRDefault="00933CE7" w:rsidP="008A2B7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Eerste opzet</w:t>
            </w:r>
          </w:p>
        </w:tc>
      </w:tr>
      <w:tr w:rsidR="008A2B7E" w:rsidRPr="00145DB2" w14:paraId="5E022B22" w14:textId="77777777" w:rsidTr="00933C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1615CD24" w14:textId="77777777" w:rsidR="008A2B7E" w:rsidRPr="00145DB2" w:rsidRDefault="008A2B7E" w:rsidP="00AF55D5">
            <w:pPr>
              <w:pStyle w:val="NoSpacing"/>
              <w:jc w:val="center"/>
              <w:rPr>
                <w:b w:val="0"/>
              </w:rPr>
            </w:pPr>
          </w:p>
        </w:tc>
        <w:tc>
          <w:tcPr>
            <w:tcW w:w="788" w:type="dxa"/>
          </w:tcPr>
          <w:p w14:paraId="5D6BA628" w14:textId="77777777" w:rsidR="008A2B7E" w:rsidRPr="00145DB2" w:rsidRDefault="008A2B7E" w:rsidP="00AF55D5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41" w:type="dxa"/>
          </w:tcPr>
          <w:p w14:paraId="05D242B2" w14:textId="77777777" w:rsidR="008A2B7E" w:rsidRPr="00145DB2" w:rsidRDefault="008A2B7E" w:rsidP="008A2B7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60" w:type="dxa"/>
          </w:tcPr>
          <w:p w14:paraId="6E556B4C" w14:textId="77777777" w:rsidR="008A2B7E" w:rsidRPr="00145DB2" w:rsidRDefault="008A2B7E" w:rsidP="008A2B7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A2B7E" w:rsidRPr="00145DB2" w14:paraId="704AD080" w14:textId="77777777" w:rsidTr="00933C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143DA02E" w14:textId="77777777" w:rsidR="008A2B7E" w:rsidRPr="00145DB2" w:rsidRDefault="008A2B7E" w:rsidP="00AF55D5">
            <w:pPr>
              <w:pStyle w:val="NoSpacing"/>
              <w:jc w:val="center"/>
              <w:rPr>
                <w:b w:val="0"/>
              </w:rPr>
            </w:pPr>
          </w:p>
        </w:tc>
        <w:tc>
          <w:tcPr>
            <w:tcW w:w="788" w:type="dxa"/>
          </w:tcPr>
          <w:p w14:paraId="1B36BC9C" w14:textId="77777777" w:rsidR="008A2B7E" w:rsidRPr="00145DB2" w:rsidRDefault="008A2B7E" w:rsidP="00AF55D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41" w:type="dxa"/>
          </w:tcPr>
          <w:p w14:paraId="1DEE737B" w14:textId="77777777" w:rsidR="008A2B7E" w:rsidRPr="00145DB2" w:rsidRDefault="008A2B7E" w:rsidP="008A2B7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60" w:type="dxa"/>
          </w:tcPr>
          <w:p w14:paraId="5FD1021C" w14:textId="77777777" w:rsidR="008A2B7E" w:rsidRPr="00145DB2" w:rsidRDefault="008A2B7E" w:rsidP="008A2B7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A2B7E" w:rsidRPr="00145DB2" w14:paraId="35467D4E" w14:textId="77777777" w:rsidTr="00933C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012DA0A9" w14:textId="77777777" w:rsidR="008A2B7E" w:rsidRPr="00145DB2" w:rsidRDefault="008A2B7E" w:rsidP="00AF55D5">
            <w:pPr>
              <w:pStyle w:val="NoSpacing"/>
              <w:jc w:val="center"/>
              <w:rPr>
                <w:b w:val="0"/>
              </w:rPr>
            </w:pPr>
          </w:p>
        </w:tc>
        <w:tc>
          <w:tcPr>
            <w:tcW w:w="788" w:type="dxa"/>
          </w:tcPr>
          <w:p w14:paraId="4E792512" w14:textId="77777777" w:rsidR="008A2B7E" w:rsidRPr="00145DB2" w:rsidRDefault="008A2B7E" w:rsidP="00AF55D5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41" w:type="dxa"/>
          </w:tcPr>
          <w:p w14:paraId="18900DCB" w14:textId="77777777" w:rsidR="008A2B7E" w:rsidRPr="00145DB2" w:rsidRDefault="008A2B7E" w:rsidP="008A2B7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60" w:type="dxa"/>
          </w:tcPr>
          <w:p w14:paraId="696DD30D" w14:textId="77777777" w:rsidR="008A2B7E" w:rsidRPr="00145DB2" w:rsidRDefault="008A2B7E" w:rsidP="008A2B7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bookmarkEnd w:id="3"/>
    </w:tbl>
    <w:p w14:paraId="6C41DC2B" w14:textId="77777777" w:rsidR="008A2B7E" w:rsidRPr="00145DB2" w:rsidRDefault="008A2B7E" w:rsidP="008A2B7E">
      <w:pPr>
        <w:pStyle w:val="NoSpacing"/>
      </w:pPr>
    </w:p>
    <w:p w14:paraId="35A85EB9" w14:textId="77777777" w:rsidR="008A2B7E" w:rsidRPr="00145DB2" w:rsidRDefault="008A2B7E">
      <w:r w:rsidRPr="00145DB2">
        <w:br w:type="page"/>
      </w:r>
    </w:p>
    <w:p w14:paraId="1746B7DA" w14:textId="77777777" w:rsidR="008A2B7E" w:rsidRPr="00145DB2" w:rsidRDefault="00704110" w:rsidP="008A2B7E">
      <w:pPr>
        <w:pStyle w:val="Header1inhoudsopave"/>
      </w:pPr>
      <w:hyperlink r:id="rId11" w:anchor="h.p_LqQOy3HgMP51" w:history="1">
        <w:r w:rsidR="008A2B7E" w:rsidRPr="00CF6CBE">
          <w:rPr>
            <w:rStyle w:val="Hyperlink"/>
          </w:rPr>
          <w:t>Inhoudsopgave</w:t>
        </w:r>
      </w:hyperlink>
    </w:p>
    <w:p w14:paraId="0F07D51B" w14:textId="77777777" w:rsidR="008A2B7E" w:rsidRPr="00145DB2" w:rsidRDefault="008A2B7E" w:rsidP="008A2B7E">
      <w:pPr>
        <w:pStyle w:val="NoSpacing"/>
      </w:pPr>
    </w:p>
    <w:p w14:paraId="3A87150C" w14:textId="77777777" w:rsidR="00557FF7" w:rsidRDefault="008A2B7E">
      <w:pPr>
        <w:pStyle w:val="TOC1"/>
        <w:tabs>
          <w:tab w:val="right" w:leader="dot" w:pos="9062"/>
        </w:tabs>
        <w:rPr>
          <w:rFonts w:eastAsiaTheme="minorEastAsia"/>
          <w:noProof/>
          <w:lang w:eastAsia="nl-NL"/>
        </w:rPr>
      </w:pPr>
      <w:r w:rsidRPr="00145DB2">
        <w:fldChar w:fldCharType="begin"/>
      </w:r>
      <w:r w:rsidRPr="00145DB2">
        <w:instrText xml:space="preserve"> TOC \o "1-</w:instrText>
      </w:r>
      <w:r w:rsidR="00F95B80" w:rsidRPr="00145DB2">
        <w:instrText>3</w:instrText>
      </w:r>
      <w:r w:rsidRPr="00145DB2">
        <w:instrText xml:space="preserve">" \h \z \u </w:instrText>
      </w:r>
      <w:r w:rsidRPr="00145DB2">
        <w:fldChar w:fldCharType="separate"/>
      </w:r>
      <w:hyperlink w:anchor="_Toc25178447" w:history="1">
        <w:r w:rsidR="00557FF7" w:rsidRPr="00F21D9E">
          <w:rPr>
            <w:rStyle w:val="Hyperlink"/>
            <w:noProof/>
          </w:rPr>
          <w:t>Versiebeheer</w:t>
        </w:r>
        <w:r w:rsidR="00557FF7">
          <w:rPr>
            <w:noProof/>
            <w:webHidden/>
          </w:rPr>
          <w:tab/>
        </w:r>
        <w:r w:rsidR="00557FF7">
          <w:rPr>
            <w:noProof/>
            <w:webHidden/>
          </w:rPr>
          <w:fldChar w:fldCharType="begin"/>
        </w:r>
        <w:r w:rsidR="00557FF7">
          <w:rPr>
            <w:noProof/>
            <w:webHidden/>
          </w:rPr>
          <w:instrText xml:space="preserve"> PAGEREF _Toc25178447 \h </w:instrText>
        </w:r>
        <w:r w:rsidR="00557FF7">
          <w:rPr>
            <w:noProof/>
            <w:webHidden/>
          </w:rPr>
        </w:r>
        <w:r w:rsidR="00557FF7">
          <w:rPr>
            <w:noProof/>
            <w:webHidden/>
          </w:rPr>
          <w:fldChar w:fldCharType="separate"/>
        </w:r>
        <w:r w:rsidR="00557FF7">
          <w:rPr>
            <w:noProof/>
            <w:webHidden/>
          </w:rPr>
          <w:t>2</w:t>
        </w:r>
        <w:r w:rsidR="00557FF7">
          <w:rPr>
            <w:noProof/>
            <w:webHidden/>
          </w:rPr>
          <w:fldChar w:fldCharType="end"/>
        </w:r>
      </w:hyperlink>
    </w:p>
    <w:p w14:paraId="6B3F3597" w14:textId="77777777" w:rsidR="00557FF7" w:rsidRDefault="00704110">
      <w:pPr>
        <w:pStyle w:val="TOC1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25178448" w:history="1">
        <w:r w:rsidR="00557FF7" w:rsidRPr="00F21D9E">
          <w:rPr>
            <w:rStyle w:val="Hyperlink"/>
            <w:noProof/>
          </w:rPr>
          <w:t>Inleiding</w:t>
        </w:r>
        <w:r w:rsidR="00557FF7">
          <w:rPr>
            <w:noProof/>
            <w:webHidden/>
          </w:rPr>
          <w:tab/>
        </w:r>
        <w:r w:rsidR="00557FF7">
          <w:rPr>
            <w:noProof/>
            <w:webHidden/>
          </w:rPr>
          <w:fldChar w:fldCharType="begin"/>
        </w:r>
        <w:r w:rsidR="00557FF7">
          <w:rPr>
            <w:noProof/>
            <w:webHidden/>
          </w:rPr>
          <w:instrText xml:space="preserve"> PAGEREF _Toc25178448 \h </w:instrText>
        </w:r>
        <w:r w:rsidR="00557FF7">
          <w:rPr>
            <w:noProof/>
            <w:webHidden/>
          </w:rPr>
        </w:r>
        <w:r w:rsidR="00557FF7">
          <w:rPr>
            <w:noProof/>
            <w:webHidden/>
          </w:rPr>
          <w:fldChar w:fldCharType="separate"/>
        </w:r>
        <w:r w:rsidR="00557FF7">
          <w:rPr>
            <w:noProof/>
            <w:webHidden/>
          </w:rPr>
          <w:t>4</w:t>
        </w:r>
        <w:r w:rsidR="00557FF7">
          <w:rPr>
            <w:noProof/>
            <w:webHidden/>
          </w:rPr>
          <w:fldChar w:fldCharType="end"/>
        </w:r>
      </w:hyperlink>
    </w:p>
    <w:p w14:paraId="72F7BF97" w14:textId="77777777" w:rsidR="00557FF7" w:rsidRDefault="00704110">
      <w:pPr>
        <w:pStyle w:val="TOC2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25178449" w:history="1">
        <w:r w:rsidR="00557FF7" w:rsidRPr="00F21D9E">
          <w:rPr>
            <w:rStyle w:val="Hyperlink"/>
            <w:noProof/>
          </w:rPr>
          <w:t>Over dit document</w:t>
        </w:r>
        <w:r w:rsidR="00557FF7">
          <w:rPr>
            <w:noProof/>
            <w:webHidden/>
          </w:rPr>
          <w:tab/>
        </w:r>
        <w:r w:rsidR="00557FF7">
          <w:rPr>
            <w:noProof/>
            <w:webHidden/>
          </w:rPr>
          <w:fldChar w:fldCharType="begin"/>
        </w:r>
        <w:r w:rsidR="00557FF7">
          <w:rPr>
            <w:noProof/>
            <w:webHidden/>
          </w:rPr>
          <w:instrText xml:space="preserve"> PAGEREF _Toc25178449 \h </w:instrText>
        </w:r>
        <w:r w:rsidR="00557FF7">
          <w:rPr>
            <w:noProof/>
            <w:webHidden/>
          </w:rPr>
        </w:r>
        <w:r w:rsidR="00557FF7">
          <w:rPr>
            <w:noProof/>
            <w:webHidden/>
          </w:rPr>
          <w:fldChar w:fldCharType="separate"/>
        </w:r>
        <w:r w:rsidR="00557FF7">
          <w:rPr>
            <w:noProof/>
            <w:webHidden/>
          </w:rPr>
          <w:t>4</w:t>
        </w:r>
        <w:r w:rsidR="00557FF7">
          <w:rPr>
            <w:noProof/>
            <w:webHidden/>
          </w:rPr>
          <w:fldChar w:fldCharType="end"/>
        </w:r>
      </w:hyperlink>
    </w:p>
    <w:p w14:paraId="257DE6B0" w14:textId="77777777" w:rsidR="00557FF7" w:rsidRDefault="00704110">
      <w:pPr>
        <w:pStyle w:val="TOC2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25178450" w:history="1">
        <w:r w:rsidR="00557FF7" w:rsidRPr="00F21D9E">
          <w:rPr>
            <w:rStyle w:val="Hyperlink"/>
            <w:noProof/>
          </w:rPr>
          <w:t>Over het project en de opdrachtgever</w:t>
        </w:r>
        <w:r w:rsidR="00557FF7">
          <w:rPr>
            <w:noProof/>
            <w:webHidden/>
          </w:rPr>
          <w:tab/>
        </w:r>
        <w:r w:rsidR="00557FF7">
          <w:rPr>
            <w:noProof/>
            <w:webHidden/>
          </w:rPr>
          <w:fldChar w:fldCharType="begin"/>
        </w:r>
        <w:r w:rsidR="00557FF7">
          <w:rPr>
            <w:noProof/>
            <w:webHidden/>
          </w:rPr>
          <w:instrText xml:space="preserve"> PAGEREF _Toc25178450 \h </w:instrText>
        </w:r>
        <w:r w:rsidR="00557FF7">
          <w:rPr>
            <w:noProof/>
            <w:webHidden/>
          </w:rPr>
        </w:r>
        <w:r w:rsidR="00557FF7">
          <w:rPr>
            <w:noProof/>
            <w:webHidden/>
          </w:rPr>
          <w:fldChar w:fldCharType="separate"/>
        </w:r>
        <w:r w:rsidR="00557FF7">
          <w:rPr>
            <w:noProof/>
            <w:webHidden/>
          </w:rPr>
          <w:t>4</w:t>
        </w:r>
        <w:r w:rsidR="00557FF7">
          <w:rPr>
            <w:noProof/>
            <w:webHidden/>
          </w:rPr>
          <w:fldChar w:fldCharType="end"/>
        </w:r>
      </w:hyperlink>
    </w:p>
    <w:p w14:paraId="6A07B7E4" w14:textId="77777777" w:rsidR="00557FF7" w:rsidRDefault="00704110">
      <w:pPr>
        <w:pStyle w:val="TOC1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25178451" w:history="1">
        <w:r w:rsidR="00557FF7" w:rsidRPr="00F21D9E">
          <w:rPr>
            <w:rStyle w:val="Hyperlink"/>
            <w:noProof/>
          </w:rPr>
          <w:t>Behoeftebeschrijving opdrachtgever</w:t>
        </w:r>
        <w:r w:rsidR="00557FF7">
          <w:rPr>
            <w:noProof/>
            <w:webHidden/>
          </w:rPr>
          <w:tab/>
        </w:r>
        <w:r w:rsidR="00557FF7">
          <w:rPr>
            <w:noProof/>
            <w:webHidden/>
          </w:rPr>
          <w:fldChar w:fldCharType="begin"/>
        </w:r>
        <w:r w:rsidR="00557FF7">
          <w:rPr>
            <w:noProof/>
            <w:webHidden/>
          </w:rPr>
          <w:instrText xml:space="preserve"> PAGEREF _Toc25178451 \h </w:instrText>
        </w:r>
        <w:r w:rsidR="00557FF7">
          <w:rPr>
            <w:noProof/>
            <w:webHidden/>
          </w:rPr>
        </w:r>
        <w:r w:rsidR="00557FF7">
          <w:rPr>
            <w:noProof/>
            <w:webHidden/>
          </w:rPr>
          <w:fldChar w:fldCharType="separate"/>
        </w:r>
        <w:r w:rsidR="00557FF7">
          <w:rPr>
            <w:noProof/>
            <w:webHidden/>
          </w:rPr>
          <w:t>5</w:t>
        </w:r>
        <w:r w:rsidR="00557FF7">
          <w:rPr>
            <w:noProof/>
            <w:webHidden/>
          </w:rPr>
          <w:fldChar w:fldCharType="end"/>
        </w:r>
      </w:hyperlink>
    </w:p>
    <w:p w14:paraId="45268A62" w14:textId="77777777" w:rsidR="00557FF7" w:rsidRDefault="00704110">
      <w:pPr>
        <w:pStyle w:val="TOC2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25178452" w:history="1">
        <w:r w:rsidR="00557FF7" w:rsidRPr="00F21D9E">
          <w:rPr>
            <w:rStyle w:val="Hyperlink"/>
            <w:noProof/>
          </w:rPr>
          <w:t>Informatiebronnen</w:t>
        </w:r>
        <w:r w:rsidR="00557FF7">
          <w:rPr>
            <w:noProof/>
            <w:webHidden/>
          </w:rPr>
          <w:tab/>
        </w:r>
        <w:r w:rsidR="00557FF7">
          <w:rPr>
            <w:noProof/>
            <w:webHidden/>
          </w:rPr>
          <w:fldChar w:fldCharType="begin"/>
        </w:r>
        <w:r w:rsidR="00557FF7">
          <w:rPr>
            <w:noProof/>
            <w:webHidden/>
          </w:rPr>
          <w:instrText xml:space="preserve"> PAGEREF _Toc25178452 \h </w:instrText>
        </w:r>
        <w:r w:rsidR="00557FF7">
          <w:rPr>
            <w:noProof/>
            <w:webHidden/>
          </w:rPr>
        </w:r>
        <w:r w:rsidR="00557FF7">
          <w:rPr>
            <w:noProof/>
            <w:webHidden/>
          </w:rPr>
          <w:fldChar w:fldCharType="separate"/>
        </w:r>
        <w:r w:rsidR="00557FF7">
          <w:rPr>
            <w:noProof/>
            <w:webHidden/>
          </w:rPr>
          <w:t>5</w:t>
        </w:r>
        <w:r w:rsidR="00557FF7">
          <w:rPr>
            <w:noProof/>
            <w:webHidden/>
          </w:rPr>
          <w:fldChar w:fldCharType="end"/>
        </w:r>
      </w:hyperlink>
    </w:p>
    <w:p w14:paraId="7297A24C" w14:textId="77777777" w:rsidR="00557FF7" w:rsidRDefault="00704110">
      <w:pPr>
        <w:pStyle w:val="TOC2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25178453" w:history="1">
        <w:r w:rsidR="00557FF7" w:rsidRPr="00F21D9E">
          <w:rPr>
            <w:rStyle w:val="Hyperlink"/>
            <w:noProof/>
          </w:rPr>
          <w:t>Eisen en wensen (MoSCoW)</w:t>
        </w:r>
        <w:r w:rsidR="00557FF7">
          <w:rPr>
            <w:noProof/>
            <w:webHidden/>
          </w:rPr>
          <w:tab/>
        </w:r>
        <w:r w:rsidR="00557FF7">
          <w:rPr>
            <w:noProof/>
            <w:webHidden/>
          </w:rPr>
          <w:fldChar w:fldCharType="begin"/>
        </w:r>
        <w:r w:rsidR="00557FF7">
          <w:rPr>
            <w:noProof/>
            <w:webHidden/>
          </w:rPr>
          <w:instrText xml:space="preserve"> PAGEREF _Toc25178453 \h </w:instrText>
        </w:r>
        <w:r w:rsidR="00557FF7">
          <w:rPr>
            <w:noProof/>
            <w:webHidden/>
          </w:rPr>
        </w:r>
        <w:r w:rsidR="00557FF7">
          <w:rPr>
            <w:noProof/>
            <w:webHidden/>
          </w:rPr>
          <w:fldChar w:fldCharType="separate"/>
        </w:r>
        <w:r w:rsidR="00557FF7">
          <w:rPr>
            <w:noProof/>
            <w:webHidden/>
          </w:rPr>
          <w:t>5</w:t>
        </w:r>
        <w:r w:rsidR="00557FF7">
          <w:rPr>
            <w:noProof/>
            <w:webHidden/>
          </w:rPr>
          <w:fldChar w:fldCharType="end"/>
        </w:r>
      </w:hyperlink>
    </w:p>
    <w:p w14:paraId="3E3A2F80" w14:textId="77777777" w:rsidR="00557FF7" w:rsidRDefault="00704110">
      <w:pPr>
        <w:pStyle w:val="TOC2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25178454" w:history="1">
        <w:r w:rsidR="00557FF7" w:rsidRPr="00F21D9E">
          <w:rPr>
            <w:rStyle w:val="Hyperlink"/>
            <w:noProof/>
          </w:rPr>
          <w:t>Impact voor de betrokkenen</w:t>
        </w:r>
        <w:r w:rsidR="00557FF7">
          <w:rPr>
            <w:noProof/>
            <w:webHidden/>
          </w:rPr>
          <w:tab/>
        </w:r>
        <w:r w:rsidR="00557FF7">
          <w:rPr>
            <w:noProof/>
            <w:webHidden/>
          </w:rPr>
          <w:fldChar w:fldCharType="begin"/>
        </w:r>
        <w:r w:rsidR="00557FF7">
          <w:rPr>
            <w:noProof/>
            <w:webHidden/>
          </w:rPr>
          <w:instrText xml:space="preserve"> PAGEREF _Toc25178454 \h </w:instrText>
        </w:r>
        <w:r w:rsidR="00557FF7">
          <w:rPr>
            <w:noProof/>
            <w:webHidden/>
          </w:rPr>
        </w:r>
        <w:r w:rsidR="00557FF7">
          <w:rPr>
            <w:noProof/>
            <w:webHidden/>
          </w:rPr>
          <w:fldChar w:fldCharType="separate"/>
        </w:r>
        <w:r w:rsidR="00557FF7">
          <w:rPr>
            <w:noProof/>
            <w:webHidden/>
          </w:rPr>
          <w:t>5</w:t>
        </w:r>
        <w:r w:rsidR="00557FF7">
          <w:rPr>
            <w:noProof/>
            <w:webHidden/>
          </w:rPr>
          <w:fldChar w:fldCharType="end"/>
        </w:r>
      </w:hyperlink>
    </w:p>
    <w:p w14:paraId="593D1EEF" w14:textId="77777777" w:rsidR="00557FF7" w:rsidRDefault="00704110">
      <w:pPr>
        <w:pStyle w:val="TOC2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25178455" w:history="1">
        <w:r w:rsidR="00557FF7" w:rsidRPr="00F21D9E">
          <w:rPr>
            <w:rStyle w:val="Hyperlink"/>
            <w:noProof/>
          </w:rPr>
          <w:t xml:space="preserve"> Advies over te realiseren oplossing</w:t>
        </w:r>
        <w:r w:rsidR="00557FF7">
          <w:rPr>
            <w:noProof/>
            <w:webHidden/>
          </w:rPr>
          <w:tab/>
        </w:r>
        <w:r w:rsidR="00557FF7">
          <w:rPr>
            <w:noProof/>
            <w:webHidden/>
          </w:rPr>
          <w:fldChar w:fldCharType="begin"/>
        </w:r>
        <w:r w:rsidR="00557FF7">
          <w:rPr>
            <w:noProof/>
            <w:webHidden/>
          </w:rPr>
          <w:instrText xml:space="preserve"> PAGEREF _Toc25178455 \h </w:instrText>
        </w:r>
        <w:r w:rsidR="00557FF7">
          <w:rPr>
            <w:noProof/>
            <w:webHidden/>
          </w:rPr>
        </w:r>
        <w:r w:rsidR="00557FF7">
          <w:rPr>
            <w:noProof/>
            <w:webHidden/>
          </w:rPr>
          <w:fldChar w:fldCharType="separate"/>
        </w:r>
        <w:r w:rsidR="00557FF7">
          <w:rPr>
            <w:noProof/>
            <w:webHidden/>
          </w:rPr>
          <w:t>5</w:t>
        </w:r>
        <w:r w:rsidR="00557FF7">
          <w:rPr>
            <w:noProof/>
            <w:webHidden/>
          </w:rPr>
          <w:fldChar w:fldCharType="end"/>
        </w:r>
      </w:hyperlink>
    </w:p>
    <w:p w14:paraId="18D8A413" w14:textId="77777777" w:rsidR="00557FF7" w:rsidRDefault="00704110">
      <w:pPr>
        <w:pStyle w:val="TOC1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25178456" w:history="1">
        <w:r w:rsidR="00557FF7" w:rsidRPr="00F21D9E">
          <w:rPr>
            <w:rStyle w:val="Hyperlink"/>
            <w:noProof/>
          </w:rPr>
          <w:t>Akkoord opdrachtgever</w:t>
        </w:r>
        <w:r w:rsidR="00557FF7">
          <w:rPr>
            <w:noProof/>
            <w:webHidden/>
          </w:rPr>
          <w:tab/>
        </w:r>
        <w:r w:rsidR="00557FF7">
          <w:rPr>
            <w:noProof/>
            <w:webHidden/>
          </w:rPr>
          <w:fldChar w:fldCharType="begin"/>
        </w:r>
        <w:r w:rsidR="00557FF7">
          <w:rPr>
            <w:noProof/>
            <w:webHidden/>
          </w:rPr>
          <w:instrText xml:space="preserve"> PAGEREF _Toc25178456 \h </w:instrText>
        </w:r>
        <w:r w:rsidR="00557FF7">
          <w:rPr>
            <w:noProof/>
            <w:webHidden/>
          </w:rPr>
        </w:r>
        <w:r w:rsidR="00557FF7">
          <w:rPr>
            <w:noProof/>
            <w:webHidden/>
          </w:rPr>
          <w:fldChar w:fldCharType="separate"/>
        </w:r>
        <w:r w:rsidR="00557FF7">
          <w:rPr>
            <w:noProof/>
            <w:webHidden/>
          </w:rPr>
          <w:t>6</w:t>
        </w:r>
        <w:r w:rsidR="00557FF7">
          <w:rPr>
            <w:noProof/>
            <w:webHidden/>
          </w:rPr>
          <w:fldChar w:fldCharType="end"/>
        </w:r>
      </w:hyperlink>
    </w:p>
    <w:p w14:paraId="4A1B19EF" w14:textId="77777777" w:rsidR="008A2B7E" w:rsidRPr="00145DB2" w:rsidRDefault="008A2B7E" w:rsidP="0015692D">
      <w:pPr>
        <w:pStyle w:val="NoSpacing"/>
      </w:pPr>
      <w:r w:rsidRPr="00145DB2">
        <w:fldChar w:fldCharType="end"/>
      </w:r>
    </w:p>
    <w:p w14:paraId="0CBEC609" w14:textId="77777777" w:rsidR="008A2B7E" w:rsidRPr="00145DB2" w:rsidRDefault="008A2B7E" w:rsidP="0015692D">
      <w:pPr>
        <w:pStyle w:val="NoSpacing"/>
      </w:pPr>
      <w:r w:rsidRPr="00145DB2">
        <w:br w:type="page"/>
      </w:r>
    </w:p>
    <w:p w14:paraId="0DC00371" w14:textId="77777777" w:rsidR="0015692D" w:rsidRPr="00145DB2" w:rsidRDefault="00704110" w:rsidP="003A2EE7">
      <w:pPr>
        <w:pStyle w:val="Heading1"/>
      </w:pPr>
      <w:hyperlink r:id="rId12" w:anchor="h.p_nScE_Y3RO7c3" w:history="1">
        <w:bookmarkStart w:id="5" w:name="_Toc25178448"/>
        <w:r w:rsidR="0015692D" w:rsidRPr="00CF6CBE">
          <w:rPr>
            <w:rStyle w:val="Hyperlink"/>
          </w:rPr>
          <w:t>Inleiding</w:t>
        </w:r>
        <w:bookmarkEnd w:id="5"/>
      </w:hyperlink>
    </w:p>
    <w:p w14:paraId="1A50B40F" w14:textId="77777777" w:rsidR="00A50A4E" w:rsidRPr="00145DB2" w:rsidRDefault="00C27281" w:rsidP="00C27281">
      <w:pPr>
        <w:pStyle w:val="Heading2"/>
      </w:pPr>
      <w:bookmarkStart w:id="6" w:name="_Toc25178449"/>
      <w:r w:rsidRPr="00145DB2">
        <w:t xml:space="preserve">Over </w:t>
      </w:r>
      <w:r w:rsidR="007739E7" w:rsidRPr="00145DB2">
        <w:t xml:space="preserve">dit </w:t>
      </w:r>
      <w:r w:rsidRPr="00145DB2">
        <w:t>document</w:t>
      </w:r>
      <w:bookmarkEnd w:id="6"/>
    </w:p>
    <w:p w14:paraId="25186B28" w14:textId="77777777" w:rsidR="00C27281" w:rsidRPr="00145DB2" w:rsidRDefault="00382452" w:rsidP="00382452">
      <w:r w:rsidRPr="00145DB2">
        <w:t>Dit document heeft tot doel om de initiële informatiebehoefte van de opdrachtgever te verwoorden.</w:t>
      </w:r>
      <w:r w:rsidR="00C6710D" w:rsidRPr="00145DB2">
        <w:t xml:space="preserve"> </w:t>
      </w:r>
      <w:r w:rsidRPr="00145DB2">
        <w:t>Daarnaast zal dit document op een heldere manier, via de MoSCoW methodiek, de wensen eisen van de opdrachtgever beschrijven en deze prioriteren.</w:t>
      </w:r>
    </w:p>
    <w:p w14:paraId="34D3B0DA" w14:textId="77777777" w:rsidR="00741E0E" w:rsidRPr="00145DB2" w:rsidRDefault="00741E0E" w:rsidP="00AF55D5">
      <w:pPr>
        <w:pStyle w:val="Heading2"/>
      </w:pPr>
      <w:bookmarkStart w:id="7" w:name="_Toc25178450"/>
      <w:r w:rsidRPr="00145DB2">
        <w:t>Over het project en de opdrachtgever</w:t>
      </w:r>
      <w:bookmarkEnd w:id="7"/>
    </w:p>
    <w:p w14:paraId="38347470" w14:textId="61410C3B" w:rsidR="00350A26" w:rsidRPr="00145DB2" w:rsidRDefault="00D62B1A" w:rsidP="00350A26">
      <w:r>
        <w:t>Wij hebben een opdracht gekregen van onze stage begeleider Sander. De bedoeling is dat wij een planning tool en een tijdregistratie tool gaan realiseren.</w:t>
      </w:r>
      <w:r w:rsidR="00955F00">
        <w:t xml:space="preserve"> Van de stage begeleider hebben wij de tijd gekregen tot aan het einde van de stage. </w:t>
      </w:r>
    </w:p>
    <w:p w14:paraId="4F63ACFA" w14:textId="77777777" w:rsidR="00C27281" w:rsidRPr="00145DB2" w:rsidRDefault="00C27281" w:rsidP="00AF55D5"/>
    <w:p w14:paraId="3DEFC6D1" w14:textId="77777777" w:rsidR="0015692D" w:rsidRPr="00145DB2" w:rsidRDefault="0015692D">
      <w:r w:rsidRPr="00145DB2">
        <w:br w:type="page"/>
      </w:r>
    </w:p>
    <w:p w14:paraId="32AB0B28" w14:textId="77777777" w:rsidR="0015692D" w:rsidRPr="00145DB2" w:rsidRDefault="0015692D" w:rsidP="00AF55D5">
      <w:pPr>
        <w:pStyle w:val="Heading1"/>
        <w:tabs>
          <w:tab w:val="right" w:pos="9072"/>
        </w:tabs>
      </w:pPr>
      <w:bookmarkStart w:id="8" w:name="_Toc25178451"/>
      <w:r w:rsidRPr="00145DB2">
        <w:lastRenderedPageBreak/>
        <w:t>Behoeftebeschrijving opdrachtgever</w:t>
      </w:r>
      <w:bookmarkEnd w:id="8"/>
      <w:r w:rsidR="00D84A64" w:rsidRPr="00145DB2">
        <w:tab/>
      </w:r>
    </w:p>
    <w:p w14:paraId="66D7BF17" w14:textId="77777777" w:rsidR="006B55E8" w:rsidRPr="00C02426" w:rsidRDefault="006B55E8" w:rsidP="0015692D">
      <w:pPr>
        <w:pStyle w:val="Heading2"/>
        <w:rPr>
          <w:vertAlign w:val="superscript"/>
        </w:rPr>
      </w:pPr>
      <w:bookmarkStart w:id="9" w:name="_Toc25178452"/>
      <w:r w:rsidRPr="00145DB2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185537F2" wp14:editId="185008F2">
                <wp:simplePos x="0" y="0"/>
                <wp:positionH relativeFrom="rightMargin">
                  <wp:align>left</wp:align>
                </wp:positionH>
                <wp:positionV relativeFrom="paragraph">
                  <wp:posOffset>172085</wp:posOffset>
                </wp:positionV>
                <wp:extent cx="907025" cy="243720"/>
                <wp:effectExtent l="0" t="0" r="7620" b="444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7025" cy="243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997A37" w14:textId="77777777" w:rsidR="006B55E8" w:rsidRPr="00AF55D5" w:rsidRDefault="006B55E8" w:rsidP="006B55E8">
                            <w:pPr>
                              <w:rPr>
                                <w:vanish/>
                                <w:color w:val="A6A6A6" w:themeColor="background1" w:themeShade="A6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F55D5">
                              <w:rPr>
                                <w:vanish/>
                                <w:color w:val="A6A6A6" w:themeColor="background1" w:themeShade="A6"/>
                                <w:sz w:val="16"/>
                                <w:szCs w:val="16"/>
                                <w:lang w:val="en-US"/>
                              </w:rPr>
                              <w:t xml:space="preserve">k1w1 </w:t>
                            </w:r>
                            <w:r w:rsidR="00D16A85">
                              <w:rPr>
                                <w:vanish/>
                                <w:color w:val="A6A6A6" w:themeColor="background1" w:themeShade="A6"/>
                                <w:sz w:val="16"/>
                                <w:szCs w:val="16"/>
                                <w:lang w:val="en-US"/>
                              </w:rPr>
                              <w:t xml:space="preserve">t1 </w:t>
                            </w:r>
                            <w:r w:rsidR="00C15D2A">
                              <w:rPr>
                                <w:vanish/>
                                <w:color w:val="A6A6A6" w:themeColor="background1" w:themeShade="A6"/>
                                <w:sz w:val="16"/>
                                <w:szCs w:val="16"/>
                                <w:lang w:val="en-US"/>
                              </w:rPr>
                              <w:t xml:space="preserve">t2 </w:t>
                            </w:r>
                            <w:r w:rsidRPr="00AF55D5">
                              <w:rPr>
                                <w:vanish/>
                                <w:color w:val="A6A6A6" w:themeColor="background1" w:themeShade="A6"/>
                                <w:sz w:val="16"/>
                                <w:szCs w:val="16"/>
                                <w:lang w:val="en-US"/>
                              </w:rPr>
                              <w:t>t</w:t>
                            </w:r>
                            <w:r>
                              <w:rPr>
                                <w:vanish/>
                                <w:color w:val="A6A6A6" w:themeColor="background1" w:themeShade="A6"/>
                                <w:sz w:val="16"/>
                                <w:szCs w:val="16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5537F2" id="_x0000_s1027" type="#_x0000_t202" style="position:absolute;margin-left:0;margin-top:13.55pt;width:71.4pt;height:19.2pt;z-index:-251649024;visibility:visible;mso-wrap-style:square;mso-width-percent:0;mso-height-percent:0;mso-wrap-distance-left:9pt;mso-wrap-distance-top:3.6pt;mso-wrap-distance-right:9pt;mso-wrap-distance-bottom:3.6pt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" stroked="f">
                <v:textbox>
                  <w:txbxContent>
                    <w:p w14:paraId="30997A37" w14:textId="77777777" w:rsidR="006B55E8" w:rsidRPr="00AF55D5" w:rsidRDefault="006B55E8" w:rsidP="006B55E8">
                      <w:pPr>
                        <w:rPr>
                          <w:vanish/>
                          <w:color w:val="A6A6A6" w:themeColor="background1" w:themeShade="A6"/>
                          <w:sz w:val="16"/>
                          <w:szCs w:val="16"/>
                          <w:lang w:val="en-US"/>
                        </w:rPr>
                      </w:pPr>
                      <w:r w:rsidRPr="00AF55D5">
                        <w:rPr>
                          <w:vanish/>
                          <w:color w:val="A6A6A6" w:themeColor="background1" w:themeShade="A6"/>
                          <w:sz w:val="16"/>
                          <w:szCs w:val="16"/>
                          <w:lang w:val="en-US"/>
                        </w:rPr>
                        <w:t xml:space="preserve">k1w1 </w:t>
                      </w:r>
                      <w:r w:rsidR="00D16A85">
                        <w:rPr>
                          <w:vanish/>
                          <w:color w:val="A6A6A6" w:themeColor="background1" w:themeShade="A6"/>
                          <w:sz w:val="16"/>
                          <w:szCs w:val="16"/>
                          <w:lang w:val="en-US"/>
                        </w:rPr>
                        <w:t xml:space="preserve">t1 </w:t>
                      </w:r>
                      <w:r w:rsidR="00C15D2A">
                        <w:rPr>
                          <w:vanish/>
                          <w:color w:val="A6A6A6" w:themeColor="background1" w:themeShade="A6"/>
                          <w:sz w:val="16"/>
                          <w:szCs w:val="16"/>
                          <w:lang w:val="en-US"/>
                        </w:rPr>
                        <w:t xml:space="preserve">t2 </w:t>
                      </w:r>
                      <w:r w:rsidRPr="00AF55D5">
                        <w:rPr>
                          <w:vanish/>
                          <w:color w:val="A6A6A6" w:themeColor="background1" w:themeShade="A6"/>
                          <w:sz w:val="16"/>
                          <w:szCs w:val="16"/>
                          <w:lang w:val="en-US"/>
                        </w:rPr>
                        <w:t>t</w:t>
                      </w:r>
                      <w:r>
                        <w:rPr>
                          <w:vanish/>
                          <w:color w:val="A6A6A6" w:themeColor="background1" w:themeShade="A6"/>
                          <w:sz w:val="16"/>
                          <w:szCs w:val="16"/>
                          <w:lang w:val="en-US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hyperlink r:id="rId13" w:anchor="h.p_l_Nqs3Y1NTAV" w:history="1">
        <w:r w:rsidRPr="006A0DB6">
          <w:rPr>
            <w:rStyle w:val="Hyperlink"/>
          </w:rPr>
          <w:t>Informatiebronnen</w:t>
        </w:r>
        <w:bookmarkEnd w:id="9"/>
      </w:hyperlink>
    </w:p>
    <w:p w14:paraId="7DCAD315" w14:textId="767BA9F2" w:rsidR="006B55E8" w:rsidRPr="00145DB2" w:rsidRDefault="00424FE5" w:rsidP="006B55E8">
      <w:r>
        <w:t>N.V.T</w:t>
      </w:r>
    </w:p>
    <w:p w14:paraId="6910C4E3" w14:textId="77777777" w:rsidR="0015692D" w:rsidRPr="00145DB2" w:rsidRDefault="00491D11" w:rsidP="0015692D">
      <w:pPr>
        <w:pStyle w:val="Heading2"/>
      </w:pPr>
      <w:bookmarkStart w:id="10" w:name="_Toc25178453"/>
      <w:r w:rsidRPr="00145DB2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5173F112" wp14:editId="67F4327A">
                <wp:simplePos x="0" y="0"/>
                <wp:positionH relativeFrom="page">
                  <wp:align>right</wp:align>
                </wp:positionH>
                <wp:positionV relativeFrom="paragraph">
                  <wp:posOffset>171245</wp:posOffset>
                </wp:positionV>
                <wp:extent cx="907025" cy="243720"/>
                <wp:effectExtent l="0" t="0" r="7620" b="444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7025" cy="243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627F85" w14:textId="77777777" w:rsidR="008D71BC" w:rsidRPr="00AF55D5" w:rsidRDefault="008D71BC" w:rsidP="008D71BC">
                            <w:pPr>
                              <w:rPr>
                                <w:vanish/>
                                <w:color w:val="A6A6A6" w:themeColor="background1" w:themeShade="A6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F55D5">
                              <w:rPr>
                                <w:vanish/>
                                <w:color w:val="A6A6A6" w:themeColor="background1" w:themeShade="A6"/>
                                <w:sz w:val="16"/>
                                <w:szCs w:val="16"/>
                                <w:lang w:val="en-US"/>
                              </w:rPr>
                              <w:t>k1w1 t</w:t>
                            </w:r>
                            <w:r>
                              <w:rPr>
                                <w:vanish/>
                                <w:color w:val="A6A6A6" w:themeColor="background1" w:themeShade="A6"/>
                                <w:sz w:val="16"/>
                                <w:szCs w:val="16"/>
                                <w:lang w:val="en-US"/>
                              </w:rPr>
                              <w:t>4</w:t>
                            </w:r>
                            <w:r w:rsidR="00D16A85">
                              <w:rPr>
                                <w:vanish/>
                                <w:color w:val="A6A6A6" w:themeColor="background1" w:themeShade="A6"/>
                                <w:sz w:val="16"/>
                                <w:szCs w:val="16"/>
                                <w:lang w:val="en-US"/>
                              </w:rPr>
                              <w:t xml:space="preserve"> t5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73F112" id="_x0000_s1028" type="#_x0000_t202" style="position:absolute;margin-left:20.2pt;margin-top:13.5pt;width:71.4pt;height:19.2pt;z-index:-251655168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" stroked="f">
                <v:textbox>
                  <w:txbxContent>
                    <w:p w14:paraId="0F627F85" w14:textId="77777777" w:rsidR="008D71BC" w:rsidRPr="00AF55D5" w:rsidRDefault="008D71BC" w:rsidP="008D71BC">
                      <w:pPr>
                        <w:rPr>
                          <w:vanish/>
                          <w:color w:val="A6A6A6" w:themeColor="background1" w:themeShade="A6"/>
                          <w:sz w:val="16"/>
                          <w:szCs w:val="16"/>
                          <w:lang w:val="en-US"/>
                        </w:rPr>
                      </w:pPr>
                      <w:r w:rsidRPr="00AF55D5">
                        <w:rPr>
                          <w:vanish/>
                          <w:color w:val="A6A6A6" w:themeColor="background1" w:themeShade="A6"/>
                          <w:sz w:val="16"/>
                          <w:szCs w:val="16"/>
                          <w:lang w:val="en-US"/>
                        </w:rPr>
                        <w:t>k1w1 t</w:t>
                      </w:r>
                      <w:r>
                        <w:rPr>
                          <w:vanish/>
                          <w:color w:val="A6A6A6" w:themeColor="background1" w:themeShade="A6"/>
                          <w:sz w:val="16"/>
                          <w:szCs w:val="16"/>
                          <w:lang w:val="en-US"/>
                        </w:rPr>
                        <w:t>4</w:t>
                      </w:r>
                      <w:r w:rsidR="00D16A85">
                        <w:rPr>
                          <w:vanish/>
                          <w:color w:val="A6A6A6" w:themeColor="background1" w:themeShade="A6"/>
                          <w:sz w:val="16"/>
                          <w:szCs w:val="16"/>
                          <w:lang w:val="en-US"/>
                        </w:rPr>
                        <w:t xml:space="preserve"> t5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hyperlink r:id="rId14" w:anchor="h.p_PB99Pyk0nnHH" w:history="1">
        <w:r w:rsidR="0015692D" w:rsidRPr="006A0DB6">
          <w:rPr>
            <w:rStyle w:val="Hyperlink"/>
          </w:rPr>
          <w:t>Eisen en wensen (MoSCoW)</w:t>
        </w:r>
        <w:bookmarkEnd w:id="10"/>
        <w:r w:rsidR="0015692D" w:rsidRPr="006A0DB6">
          <w:rPr>
            <w:rStyle w:val="Hyperlink"/>
          </w:rPr>
          <w:t xml:space="preserve"> </w:t>
        </w:r>
      </w:hyperlink>
    </w:p>
    <w:p w14:paraId="435E26D6" w14:textId="77777777" w:rsidR="006F365B" w:rsidRPr="00145DB2" w:rsidRDefault="0085287A" w:rsidP="006F365B">
      <w:r w:rsidRPr="00145DB2">
        <w:t xml:space="preserve">In dit hoofdstuk worden de </w:t>
      </w:r>
      <w:r w:rsidR="00931345" w:rsidRPr="00145DB2">
        <w:t xml:space="preserve">eisen en wensen van de opdrachtgever vastgelegd en </w:t>
      </w:r>
      <w:r w:rsidR="00C852B8" w:rsidRPr="00145DB2">
        <w:t xml:space="preserve">bovendien </w:t>
      </w:r>
      <w:r w:rsidR="00931345" w:rsidRPr="00145DB2">
        <w:t>geprioriteerd</w:t>
      </w:r>
      <w:r w:rsidR="00C852B8" w:rsidRPr="00145DB2">
        <w:t xml:space="preserve"> volgens de MoSCoW methode.</w:t>
      </w:r>
      <w:r w:rsidR="006924DE" w:rsidRPr="00145DB2">
        <w:t xml:space="preserve"> De MoSCoW methode is een wijze van prioriteiten stellen</w:t>
      </w:r>
      <w:r w:rsidR="0012351B" w:rsidRPr="00145DB2">
        <w:t xml:space="preserve"> waarmee de eisen aan het resultaat van een project worden ingedeeld.</w:t>
      </w:r>
      <w:r w:rsidR="00887BB0" w:rsidRPr="00145DB2">
        <w:t xml:space="preserve"> </w:t>
      </w:r>
      <w:r w:rsidR="009500EE" w:rsidRPr="00145DB2">
        <w:t>De volgorde waarin de eisen worden uitgevoerd, worden in de planning vastgelegd.</w:t>
      </w:r>
    </w:p>
    <w:p w14:paraId="0E04A893" w14:textId="77777777" w:rsidR="00FD107C" w:rsidRPr="00145DB2" w:rsidRDefault="00FD107C" w:rsidP="006F365B">
      <w:r w:rsidRPr="00145DB2">
        <w:t>MoSCoW is een afkorting waa</w:t>
      </w:r>
      <w:r w:rsidR="00DF4D03" w:rsidRPr="00145DB2">
        <w:t>rbij de hoofdletters staan voor:</w:t>
      </w:r>
    </w:p>
    <w:p w14:paraId="63C3D828" w14:textId="77777777" w:rsidR="00DF4D03" w:rsidRPr="00145DB2" w:rsidRDefault="00DF4D03" w:rsidP="00AF55D5">
      <w:pPr>
        <w:ind w:left="2127" w:hanging="2127"/>
      </w:pPr>
      <w:r w:rsidRPr="00145DB2">
        <w:t>M - must have:</w:t>
      </w:r>
      <w:r w:rsidR="00E84A1F" w:rsidRPr="00145DB2">
        <w:tab/>
        <w:t xml:space="preserve">deze eisen moeten in het eindresultaat terugkomen, </w:t>
      </w:r>
      <w:r w:rsidR="0058383B" w:rsidRPr="00145DB2">
        <w:t>zonder deze eisen is het product niet bruikbaar</w:t>
      </w:r>
    </w:p>
    <w:p w14:paraId="6B485EAE" w14:textId="77777777" w:rsidR="0058383B" w:rsidRPr="00145DB2" w:rsidRDefault="0058383B" w:rsidP="00AF55D5">
      <w:pPr>
        <w:ind w:left="2127" w:hanging="2127"/>
      </w:pPr>
      <w:r w:rsidRPr="00145DB2">
        <w:t>S</w:t>
      </w:r>
      <w:r w:rsidR="009737B0" w:rsidRPr="00145DB2">
        <w:t xml:space="preserve"> - </w:t>
      </w:r>
      <w:r w:rsidRPr="00145DB2">
        <w:t>should have:</w:t>
      </w:r>
      <w:r w:rsidRPr="00145DB2">
        <w:tab/>
      </w:r>
      <w:r w:rsidR="007408C1" w:rsidRPr="00145DB2">
        <w:t>deze eisen zijn zeer gewenst, maar zonder is het product wel bruikbaar</w:t>
      </w:r>
    </w:p>
    <w:p w14:paraId="5265257B" w14:textId="77777777" w:rsidR="009737B0" w:rsidRPr="00145DB2" w:rsidRDefault="009737B0" w:rsidP="00AF55D5">
      <w:pPr>
        <w:ind w:left="2127" w:hanging="2127"/>
      </w:pPr>
      <w:r w:rsidRPr="00145DB2">
        <w:t xml:space="preserve">C </w:t>
      </w:r>
      <w:r w:rsidR="007C1CE4" w:rsidRPr="00145DB2">
        <w:t xml:space="preserve">- </w:t>
      </w:r>
      <w:r w:rsidRPr="00145DB2">
        <w:t>could have:</w:t>
      </w:r>
      <w:r w:rsidRPr="00145DB2">
        <w:tab/>
        <w:t xml:space="preserve">deze eisen zullen alleen aan bod komen als er tijd </w:t>
      </w:r>
      <w:r w:rsidR="007C1CE4" w:rsidRPr="00145DB2">
        <w:t>genoeg is</w:t>
      </w:r>
    </w:p>
    <w:p w14:paraId="0D5BCBA9" w14:textId="77777777" w:rsidR="0058383B" w:rsidRPr="00145DB2" w:rsidRDefault="007C1CE4" w:rsidP="00AF55D5">
      <w:pPr>
        <w:ind w:left="2127" w:hanging="2127"/>
      </w:pPr>
      <w:r w:rsidRPr="00145DB2">
        <w:t>W - won</w:t>
      </w:r>
      <w:r w:rsidR="00E60B5D" w:rsidRPr="00145DB2">
        <w:t>’</w:t>
      </w:r>
      <w:r w:rsidRPr="00145DB2">
        <w:t>t have</w:t>
      </w:r>
      <w:r w:rsidR="00E60B5D" w:rsidRPr="00145DB2">
        <w:t xml:space="preserve"> (now)</w:t>
      </w:r>
      <w:r w:rsidRPr="00145DB2">
        <w:t>:</w:t>
      </w:r>
      <w:r w:rsidR="00E60B5D" w:rsidRPr="00145DB2">
        <w:tab/>
      </w:r>
      <w:r w:rsidR="0004495B" w:rsidRPr="00145DB2">
        <w:t>deze Eisen zullen in dit project niet aan bod komen, maar kunnen in de toekomst, bij een vervolgproject aan bod komen</w:t>
      </w:r>
    </w:p>
    <w:tbl>
      <w:tblPr>
        <w:tblStyle w:val="Moscow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E553C" w:rsidRPr="00145DB2" w14:paraId="525B3EA0" w14:textId="77777777" w:rsidTr="00B44F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62" w:type="dxa"/>
          </w:tcPr>
          <w:p w14:paraId="15A0BC0F" w14:textId="77777777" w:rsidR="009E553C" w:rsidRPr="00145DB2" w:rsidRDefault="009E553C" w:rsidP="00D2059D">
            <w:pPr>
              <w:rPr>
                <w:b w:val="0"/>
              </w:rPr>
            </w:pPr>
            <w:r w:rsidRPr="00145DB2">
              <w:rPr>
                <w:b w:val="0"/>
              </w:rPr>
              <w:t>Must have</w:t>
            </w:r>
          </w:p>
        </w:tc>
      </w:tr>
      <w:tr w:rsidR="009E553C" w:rsidRPr="00145DB2" w14:paraId="37A74665" w14:textId="77777777" w:rsidTr="00B44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2" w:type="dxa"/>
          </w:tcPr>
          <w:p w14:paraId="117E5C4A" w14:textId="438B03EE" w:rsidR="009E553C" w:rsidRPr="00145DB2" w:rsidRDefault="00675CE2" w:rsidP="00D2059D">
            <w:r>
              <w:t>Roosterplanning waar werknemers tijden worden weergegeven.</w:t>
            </w:r>
          </w:p>
        </w:tc>
      </w:tr>
      <w:tr w:rsidR="009E553C" w:rsidRPr="00145DB2" w14:paraId="04C0ABB7" w14:textId="77777777" w:rsidTr="00B44F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062" w:type="dxa"/>
          </w:tcPr>
          <w:p w14:paraId="27445D6B" w14:textId="2B80D9E8" w:rsidR="00675CE2" w:rsidRPr="00145DB2" w:rsidRDefault="00675CE2" w:rsidP="00D2059D">
            <w:r>
              <w:t>Admin functies om roosters af te wijzen en goed te keuren.</w:t>
            </w:r>
          </w:p>
        </w:tc>
      </w:tr>
      <w:tr w:rsidR="00675CE2" w:rsidRPr="00145DB2" w14:paraId="76FF7F42" w14:textId="77777777" w:rsidTr="00B44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2" w:type="dxa"/>
          </w:tcPr>
          <w:p w14:paraId="13D53FDB" w14:textId="32BC2E3C" w:rsidR="00675CE2" w:rsidRPr="00145DB2" w:rsidRDefault="00675CE2" w:rsidP="00D2059D">
            <w:r>
              <w:t>Pauze aftrek van werktijden (30 minutes)</w:t>
            </w:r>
          </w:p>
        </w:tc>
      </w:tr>
      <w:tr w:rsidR="00675CE2" w:rsidRPr="00145DB2" w14:paraId="783C6DDA" w14:textId="77777777" w:rsidTr="00B44F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062" w:type="dxa"/>
          </w:tcPr>
          <w:p w14:paraId="46A30D27" w14:textId="69ABB31F" w:rsidR="00675CE2" w:rsidRDefault="00675CE2" w:rsidP="00D2059D">
            <w:r>
              <w:t>API die praat met de accountant over de aantal werktijden van werknemers</w:t>
            </w:r>
          </w:p>
        </w:tc>
      </w:tr>
      <w:tr w:rsidR="00675CE2" w:rsidRPr="00145DB2" w14:paraId="160D21AE" w14:textId="77777777" w:rsidTr="00B44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2" w:type="dxa"/>
          </w:tcPr>
          <w:p w14:paraId="56BFC59E" w14:textId="0C1F580E" w:rsidR="00675CE2" w:rsidRDefault="00675CE2" w:rsidP="00D2059D">
            <w:r>
              <w:t>Tijden moeten geverifieerd worden, op kantoor en thuis.</w:t>
            </w:r>
          </w:p>
        </w:tc>
      </w:tr>
      <w:tr w:rsidR="00675CE2" w:rsidRPr="00145DB2" w14:paraId="0AE6207D" w14:textId="77777777" w:rsidTr="00B44F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062" w:type="dxa"/>
          </w:tcPr>
          <w:p w14:paraId="72503AA1" w14:textId="63AD8199" w:rsidR="00675CE2" w:rsidRDefault="00675CE2" w:rsidP="00D2059D">
            <w:r>
              <w:t>Tijden moeten op ge slagen worden; Hoeveel iemand gewerkt heeft die dag.</w:t>
            </w:r>
          </w:p>
        </w:tc>
      </w:tr>
      <w:tr w:rsidR="003C1E60" w:rsidRPr="00145DB2" w14:paraId="6083D4E3" w14:textId="77777777" w:rsidTr="00B44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2" w:type="dxa"/>
          </w:tcPr>
          <w:p w14:paraId="4FBEA9C5" w14:textId="7C5C92C7" w:rsidR="003C1E60" w:rsidRDefault="003C1E60" w:rsidP="00D2059D">
            <w:r>
              <w:t>Stagairs en werknemers moeten beschikbaarheid aangeven</w:t>
            </w:r>
          </w:p>
        </w:tc>
      </w:tr>
    </w:tbl>
    <w:p w14:paraId="6E8836C9" w14:textId="77777777" w:rsidR="009E553C" w:rsidRPr="00145DB2" w:rsidRDefault="009E553C" w:rsidP="009E553C"/>
    <w:tbl>
      <w:tblPr>
        <w:tblStyle w:val="Moscow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E553C" w:rsidRPr="00145DB2" w14:paraId="0318C63C" w14:textId="77777777" w:rsidTr="00B44F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62" w:type="dxa"/>
          </w:tcPr>
          <w:p w14:paraId="7AAABCC5" w14:textId="77777777" w:rsidR="009E553C" w:rsidRPr="00145DB2" w:rsidRDefault="009E553C" w:rsidP="00D2059D">
            <w:pPr>
              <w:rPr>
                <w:b w:val="0"/>
              </w:rPr>
            </w:pPr>
            <w:r w:rsidRPr="00145DB2">
              <w:rPr>
                <w:b w:val="0"/>
              </w:rPr>
              <w:t>Should have</w:t>
            </w:r>
          </w:p>
        </w:tc>
      </w:tr>
      <w:tr w:rsidR="009E553C" w:rsidRPr="00145DB2" w14:paraId="1BD1DE43" w14:textId="77777777" w:rsidTr="00B44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2" w:type="dxa"/>
          </w:tcPr>
          <w:p w14:paraId="6879983A" w14:textId="796EEF33" w:rsidR="003C1E60" w:rsidRPr="00145DB2" w:rsidRDefault="003C1E60" w:rsidP="00D2059D">
            <w:r>
              <w:t>Accounts voor elke werknemer om te gebruiken voor inplannen en tijdregistratie</w:t>
            </w:r>
          </w:p>
        </w:tc>
      </w:tr>
      <w:tr w:rsidR="009E553C" w:rsidRPr="00145DB2" w14:paraId="411B0D34" w14:textId="77777777" w:rsidTr="00B44F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062" w:type="dxa"/>
          </w:tcPr>
          <w:p w14:paraId="5D487E1D" w14:textId="7BCAFC7F" w:rsidR="009E553C" w:rsidRPr="00145DB2" w:rsidRDefault="003C1E60" w:rsidP="00D2059D">
            <w:r>
              <w:t>Verschil tussen rechten van accounts.</w:t>
            </w:r>
          </w:p>
        </w:tc>
      </w:tr>
    </w:tbl>
    <w:p w14:paraId="45D66898" w14:textId="77777777" w:rsidR="009E553C" w:rsidRPr="00145DB2" w:rsidRDefault="009E553C" w:rsidP="009E553C"/>
    <w:tbl>
      <w:tblPr>
        <w:tblStyle w:val="Moscow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E553C" w:rsidRPr="00145DB2" w14:paraId="79BE2DD7" w14:textId="77777777" w:rsidTr="00B44F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62" w:type="dxa"/>
          </w:tcPr>
          <w:p w14:paraId="4D776DDA" w14:textId="77777777" w:rsidR="009E553C" w:rsidRPr="00145DB2" w:rsidRDefault="009E553C" w:rsidP="00D2059D">
            <w:pPr>
              <w:rPr>
                <w:b w:val="0"/>
              </w:rPr>
            </w:pPr>
            <w:r w:rsidRPr="00145DB2">
              <w:rPr>
                <w:b w:val="0"/>
              </w:rPr>
              <w:t>Could have</w:t>
            </w:r>
          </w:p>
        </w:tc>
      </w:tr>
      <w:tr w:rsidR="009E553C" w:rsidRPr="00145DB2" w14:paraId="42070DF2" w14:textId="77777777" w:rsidTr="00B44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2" w:type="dxa"/>
          </w:tcPr>
          <w:p w14:paraId="0FF195A8" w14:textId="7994A02A" w:rsidR="003C1E60" w:rsidRPr="00145DB2" w:rsidRDefault="003C1E60" w:rsidP="00D2059D">
            <w:r>
              <w:t>Profiel customisation</w:t>
            </w:r>
          </w:p>
        </w:tc>
      </w:tr>
      <w:tr w:rsidR="009E553C" w:rsidRPr="00145DB2" w14:paraId="05185FCC" w14:textId="77777777" w:rsidTr="00B44F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062" w:type="dxa"/>
          </w:tcPr>
          <w:p w14:paraId="23AED46F" w14:textId="4929AA98" w:rsidR="009E553C" w:rsidRPr="00145DB2" w:rsidRDefault="00EB6D96" w:rsidP="00D2059D">
            <w:r>
              <w:t>Chat tussen werknemers</w:t>
            </w:r>
          </w:p>
        </w:tc>
      </w:tr>
    </w:tbl>
    <w:p w14:paraId="131FD4CD" w14:textId="64B3D8F1" w:rsidR="009E553C" w:rsidRPr="00145DB2" w:rsidRDefault="009E553C" w:rsidP="009E553C"/>
    <w:tbl>
      <w:tblPr>
        <w:tblStyle w:val="Moscow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E553C" w:rsidRPr="00145DB2" w14:paraId="1D9F34D4" w14:textId="77777777" w:rsidTr="00B44F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62" w:type="dxa"/>
          </w:tcPr>
          <w:p w14:paraId="47337F15" w14:textId="77777777" w:rsidR="009E553C" w:rsidRPr="00145DB2" w:rsidRDefault="009E553C" w:rsidP="00D2059D">
            <w:pPr>
              <w:rPr>
                <w:b w:val="0"/>
              </w:rPr>
            </w:pPr>
            <w:r w:rsidRPr="00145DB2">
              <w:rPr>
                <w:b w:val="0"/>
              </w:rPr>
              <w:t>Won’t have (now)</w:t>
            </w:r>
          </w:p>
        </w:tc>
      </w:tr>
      <w:tr w:rsidR="009E553C" w:rsidRPr="00145DB2" w14:paraId="2D248C4E" w14:textId="77777777" w:rsidTr="00B44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2" w:type="dxa"/>
          </w:tcPr>
          <w:p w14:paraId="7FBA6794" w14:textId="079936E0" w:rsidR="009E553C" w:rsidRPr="00145DB2" w:rsidRDefault="00517C12" w:rsidP="00D2059D">
            <w:r>
              <w:t>Updates</w:t>
            </w:r>
          </w:p>
        </w:tc>
      </w:tr>
      <w:tr w:rsidR="009E553C" w:rsidRPr="00145DB2" w14:paraId="791197CF" w14:textId="77777777" w:rsidTr="00B44F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062" w:type="dxa"/>
          </w:tcPr>
          <w:p w14:paraId="6E2769C5" w14:textId="77777777" w:rsidR="009E553C" w:rsidRPr="00145DB2" w:rsidRDefault="009E553C" w:rsidP="00D2059D"/>
        </w:tc>
      </w:tr>
    </w:tbl>
    <w:p w14:paraId="32F9DA1C" w14:textId="77777777" w:rsidR="009E553C" w:rsidRPr="00145DB2" w:rsidRDefault="009E553C" w:rsidP="009E553C"/>
    <w:p w14:paraId="36312C07" w14:textId="77777777" w:rsidR="0015692D" w:rsidRPr="00145DB2" w:rsidRDefault="008A796A" w:rsidP="0015692D">
      <w:pPr>
        <w:pStyle w:val="Heading2"/>
      </w:pPr>
      <w:bookmarkStart w:id="11" w:name="_Toc25178454"/>
      <w:r w:rsidRPr="00145DB2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1E416497" wp14:editId="4DBCA868">
                <wp:simplePos x="0" y="0"/>
                <wp:positionH relativeFrom="rightMargin">
                  <wp:align>left</wp:align>
                </wp:positionH>
                <wp:positionV relativeFrom="paragraph">
                  <wp:posOffset>71100</wp:posOffset>
                </wp:positionV>
                <wp:extent cx="907025" cy="243720"/>
                <wp:effectExtent l="0" t="0" r="7620" b="444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7025" cy="243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8342BF" w14:textId="77777777" w:rsidR="008A796A" w:rsidRPr="00AF55D5" w:rsidRDefault="008A796A" w:rsidP="008A796A">
                            <w:pPr>
                              <w:rPr>
                                <w:vanish/>
                                <w:color w:val="A6A6A6" w:themeColor="background1" w:themeShade="A6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F55D5">
                              <w:rPr>
                                <w:vanish/>
                                <w:color w:val="A6A6A6" w:themeColor="background1" w:themeShade="A6"/>
                                <w:sz w:val="16"/>
                                <w:szCs w:val="16"/>
                                <w:lang w:val="en-US"/>
                              </w:rPr>
                              <w:t>k1w</w:t>
                            </w:r>
                            <w:r w:rsidR="00ED3604">
                              <w:rPr>
                                <w:vanish/>
                                <w:color w:val="A6A6A6" w:themeColor="background1" w:themeShade="A6"/>
                                <w:sz w:val="16"/>
                                <w:szCs w:val="16"/>
                                <w:lang w:val="en-US"/>
                              </w:rPr>
                              <w:t>1 t</w:t>
                            </w:r>
                            <w:r w:rsidR="00D16A85">
                              <w:rPr>
                                <w:vanish/>
                                <w:color w:val="A6A6A6" w:themeColor="background1" w:themeShade="A6"/>
                                <w:sz w:val="16"/>
                                <w:szCs w:val="16"/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16497" id="_x0000_s1029" type="#_x0000_t202" style="position:absolute;margin-left:0;margin-top:5.6pt;width:71.4pt;height:19.2pt;z-index:-251653120;visibility:visible;mso-wrap-style:square;mso-width-percent:0;mso-height-percent:0;mso-wrap-distance-left:9pt;mso-wrap-distance-top:3.6pt;mso-wrap-distance-right:9pt;mso-wrap-distance-bottom:3.6pt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" stroked="f">
                <v:textbox>
                  <w:txbxContent>
                    <w:p w14:paraId="598342BF" w14:textId="77777777" w:rsidR="008A796A" w:rsidRPr="00AF55D5" w:rsidRDefault="008A796A" w:rsidP="008A796A">
                      <w:pPr>
                        <w:rPr>
                          <w:vanish/>
                          <w:color w:val="A6A6A6" w:themeColor="background1" w:themeShade="A6"/>
                          <w:sz w:val="16"/>
                          <w:szCs w:val="16"/>
                          <w:lang w:val="en-US"/>
                        </w:rPr>
                      </w:pPr>
                      <w:r w:rsidRPr="00AF55D5">
                        <w:rPr>
                          <w:vanish/>
                          <w:color w:val="A6A6A6" w:themeColor="background1" w:themeShade="A6"/>
                          <w:sz w:val="16"/>
                          <w:szCs w:val="16"/>
                          <w:lang w:val="en-US"/>
                        </w:rPr>
                        <w:t>k1w</w:t>
                      </w:r>
                      <w:r w:rsidR="00ED3604">
                        <w:rPr>
                          <w:vanish/>
                          <w:color w:val="A6A6A6" w:themeColor="background1" w:themeShade="A6"/>
                          <w:sz w:val="16"/>
                          <w:szCs w:val="16"/>
                          <w:lang w:val="en-US"/>
                        </w:rPr>
                        <w:t>1 t</w:t>
                      </w:r>
                      <w:r w:rsidR="00D16A85">
                        <w:rPr>
                          <w:vanish/>
                          <w:color w:val="A6A6A6" w:themeColor="background1" w:themeShade="A6"/>
                          <w:sz w:val="16"/>
                          <w:szCs w:val="16"/>
                          <w:lang w:val="en-US"/>
                        </w:rP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hyperlink r:id="rId15" w:anchor="h.p_fEN8oYx9j33C" w:history="1">
        <w:r w:rsidR="00D16A85" w:rsidRPr="006A0DB6">
          <w:rPr>
            <w:rStyle w:val="Hyperlink"/>
          </w:rPr>
          <w:t xml:space="preserve">Impact voor de </w:t>
        </w:r>
        <w:r w:rsidR="003A24CA" w:rsidRPr="006A0DB6">
          <w:rPr>
            <w:rStyle w:val="Hyperlink"/>
          </w:rPr>
          <w:t>betrokken</w:t>
        </w:r>
        <w:r w:rsidR="00DB3978" w:rsidRPr="006A0DB6">
          <w:rPr>
            <w:rStyle w:val="Hyperlink"/>
          </w:rPr>
          <w:t>en</w:t>
        </w:r>
        <w:bookmarkEnd w:id="11"/>
      </w:hyperlink>
    </w:p>
    <w:p w14:paraId="1772E9CD" w14:textId="7A62E6A2" w:rsidR="0015692D" w:rsidRPr="00145DB2" w:rsidRDefault="00646896" w:rsidP="0015692D">
      <w:pPr>
        <w:pStyle w:val="NoSpacing"/>
      </w:pPr>
      <w:r>
        <w:t xml:space="preserve">Uitleg van het systeem aan de werknemers. </w:t>
      </w:r>
    </w:p>
    <w:p w14:paraId="2E802E79" w14:textId="77777777" w:rsidR="0015692D" w:rsidRPr="00145DB2" w:rsidRDefault="00C15D2A" w:rsidP="00323068">
      <w:pPr>
        <w:pStyle w:val="Heading2"/>
      </w:pPr>
      <w:bookmarkStart w:id="12" w:name="_Toc25178455"/>
      <w:r w:rsidRPr="00145DB2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1" locked="0" layoutInCell="1" allowOverlap="1" wp14:anchorId="5995766C" wp14:editId="55ECE280">
                <wp:simplePos x="0" y="0"/>
                <wp:positionH relativeFrom="rightMargin">
                  <wp:align>left</wp:align>
                </wp:positionH>
                <wp:positionV relativeFrom="paragraph">
                  <wp:posOffset>169914</wp:posOffset>
                </wp:positionV>
                <wp:extent cx="907025" cy="243720"/>
                <wp:effectExtent l="0" t="0" r="7620" b="4445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7025" cy="243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18B066" w14:textId="77777777" w:rsidR="00C15D2A" w:rsidRPr="00AF55D5" w:rsidRDefault="00C15D2A" w:rsidP="00C15D2A">
                            <w:pPr>
                              <w:rPr>
                                <w:vanish/>
                                <w:color w:val="A6A6A6" w:themeColor="background1" w:themeShade="A6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F55D5">
                              <w:rPr>
                                <w:vanish/>
                                <w:color w:val="A6A6A6" w:themeColor="background1" w:themeShade="A6"/>
                                <w:sz w:val="16"/>
                                <w:szCs w:val="16"/>
                                <w:lang w:val="en-US"/>
                              </w:rPr>
                              <w:t>k1w</w:t>
                            </w:r>
                            <w:r>
                              <w:rPr>
                                <w:vanish/>
                                <w:color w:val="A6A6A6" w:themeColor="background1" w:themeShade="A6"/>
                                <w:sz w:val="16"/>
                                <w:szCs w:val="16"/>
                                <w:lang w:val="en-US"/>
                              </w:rPr>
                              <w:t>1 t7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95766C" id="Text Box 8" o:spid="_x0000_s1030" type="#_x0000_t202" style="position:absolute;margin-left:0;margin-top:13.4pt;width:71.4pt;height:19.2pt;z-index:-251644928;visibility:visible;mso-wrap-style:square;mso-width-percent:0;mso-height-percent:0;mso-wrap-distance-left:9pt;mso-wrap-distance-top:3.6pt;mso-wrap-distance-right:9pt;mso-wrap-distance-bottom:3.6pt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" stroked="f">
                <v:textbox>
                  <w:txbxContent>
                    <w:p w14:paraId="1118B066" w14:textId="77777777" w:rsidR="00C15D2A" w:rsidRPr="00AF55D5" w:rsidRDefault="00C15D2A" w:rsidP="00C15D2A">
                      <w:pPr>
                        <w:rPr>
                          <w:vanish/>
                          <w:color w:val="A6A6A6" w:themeColor="background1" w:themeShade="A6"/>
                          <w:sz w:val="16"/>
                          <w:szCs w:val="16"/>
                          <w:lang w:val="en-US"/>
                        </w:rPr>
                      </w:pPr>
                      <w:r w:rsidRPr="00AF55D5">
                        <w:rPr>
                          <w:vanish/>
                          <w:color w:val="A6A6A6" w:themeColor="background1" w:themeShade="A6"/>
                          <w:sz w:val="16"/>
                          <w:szCs w:val="16"/>
                          <w:lang w:val="en-US"/>
                        </w:rPr>
                        <w:t>k1w</w:t>
                      </w:r>
                      <w:r>
                        <w:rPr>
                          <w:vanish/>
                          <w:color w:val="A6A6A6" w:themeColor="background1" w:themeShade="A6"/>
                          <w:sz w:val="16"/>
                          <w:szCs w:val="16"/>
                          <w:lang w:val="en-US"/>
                        </w:rPr>
                        <w:t>1 t7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23068" w:rsidRPr="00145DB2">
        <w:t xml:space="preserve"> </w:t>
      </w:r>
      <w:hyperlink r:id="rId16" w:anchor="h.p_-9Rme4qetyiJ" w:history="1">
        <w:r w:rsidR="00B83D12" w:rsidRPr="008F011F">
          <w:rPr>
            <w:rStyle w:val="Hyperlink"/>
          </w:rPr>
          <w:t>Advies over te realiseren oplossing</w:t>
        </w:r>
        <w:bookmarkEnd w:id="12"/>
      </w:hyperlink>
    </w:p>
    <w:p w14:paraId="06839900" w14:textId="30C27F20" w:rsidR="0015692D" w:rsidRDefault="00D904AC" w:rsidP="0015692D">
      <w:pPr>
        <w:pStyle w:val="NoSpacing"/>
      </w:pPr>
      <w:r>
        <w:t>Website op een websitehosting service</w:t>
      </w:r>
      <w:r w:rsidR="00EC3AEF">
        <w:t xml:space="preserve"> of localhost op een statische laptop</w:t>
      </w:r>
      <w:r w:rsidR="00B97510">
        <w:t>.</w:t>
      </w:r>
    </w:p>
    <w:p w14:paraId="3093CD30" w14:textId="77777777" w:rsidR="00B97510" w:rsidRPr="00145DB2" w:rsidRDefault="00B97510" w:rsidP="0015692D">
      <w:pPr>
        <w:pStyle w:val="NoSpacing"/>
      </w:pPr>
    </w:p>
    <w:p w14:paraId="01913B98" w14:textId="7C068781" w:rsidR="00DC10FC" w:rsidRPr="00145DB2" w:rsidRDefault="00DC10FC"/>
    <w:p w14:paraId="3BA7D83D" w14:textId="77777777" w:rsidR="0015692D" w:rsidRPr="00145DB2" w:rsidRDefault="00704110" w:rsidP="00DC10FC">
      <w:pPr>
        <w:pStyle w:val="Heading1"/>
      </w:pPr>
      <w:hyperlink r:id="rId17" w:anchor="h.p_B7VnvpcuT4K2" w:history="1">
        <w:bookmarkStart w:id="13" w:name="_Toc25178456"/>
        <w:r w:rsidR="00DC10FC" w:rsidRPr="00CF6CBE">
          <w:rPr>
            <w:rStyle w:val="Hyperlink"/>
          </w:rPr>
          <w:t>Akkoord opdrachtgever</w:t>
        </w:r>
        <w:bookmarkEnd w:id="13"/>
      </w:hyperlink>
    </w:p>
    <w:p w14:paraId="311F6179" w14:textId="77777777" w:rsidR="00DC10FC" w:rsidRPr="00145DB2" w:rsidRDefault="00DC10FC" w:rsidP="00DC10FC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8"/>
        <w:gridCol w:w="7594"/>
      </w:tblGrid>
      <w:tr w:rsidR="00DC10FC" w:rsidRPr="00145DB2" w14:paraId="0261FB51" w14:textId="77777777" w:rsidTr="00B11207">
        <w:trPr>
          <w:trHeight w:val="567"/>
        </w:trPr>
        <w:tc>
          <w:tcPr>
            <w:tcW w:w="988" w:type="dxa"/>
          </w:tcPr>
          <w:p w14:paraId="1BEB1E93" w14:textId="77777777" w:rsidR="00DC10FC" w:rsidRPr="00145DB2" w:rsidRDefault="00DC10FC" w:rsidP="00B11207">
            <w:pPr>
              <w:pStyle w:val="NoSpacing"/>
            </w:pPr>
            <w:r w:rsidRPr="00145DB2">
              <w:t>Naam</w:t>
            </w:r>
          </w:p>
        </w:tc>
        <w:tc>
          <w:tcPr>
            <w:tcW w:w="8074" w:type="dxa"/>
          </w:tcPr>
          <w:p w14:paraId="2600A90C" w14:textId="77777777" w:rsidR="00DC10FC" w:rsidRPr="00145DB2" w:rsidRDefault="00DC10FC" w:rsidP="00DC10FC">
            <w:pPr>
              <w:pStyle w:val="NoSpacing"/>
            </w:pPr>
          </w:p>
        </w:tc>
      </w:tr>
      <w:tr w:rsidR="00DC10FC" w:rsidRPr="00145DB2" w14:paraId="5EADF79A" w14:textId="77777777" w:rsidTr="00B11207">
        <w:trPr>
          <w:trHeight w:val="567"/>
        </w:trPr>
        <w:tc>
          <w:tcPr>
            <w:tcW w:w="988" w:type="dxa"/>
          </w:tcPr>
          <w:p w14:paraId="03F3109F" w14:textId="77777777" w:rsidR="00DC10FC" w:rsidRPr="00145DB2" w:rsidRDefault="00DC10FC" w:rsidP="00B11207">
            <w:pPr>
              <w:pStyle w:val="NoSpacing"/>
            </w:pPr>
            <w:r w:rsidRPr="00145DB2">
              <w:t>Datum</w:t>
            </w:r>
          </w:p>
        </w:tc>
        <w:tc>
          <w:tcPr>
            <w:tcW w:w="8074" w:type="dxa"/>
          </w:tcPr>
          <w:p w14:paraId="1ED14E1A" w14:textId="77777777" w:rsidR="00DC10FC" w:rsidRPr="00145DB2" w:rsidRDefault="00DC10FC" w:rsidP="00DC10FC">
            <w:pPr>
              <w:pStyle w:val="NoSpacing"/>
            </w:pPr>
          </w:p>
        </w:tc>
      </w:tr>
      <w:tr w:rsidR="00DC10FC" w:rsidRPr="00145DB2" w14:paraId="4AB450E0" w14:textId="77777777" w:rsidTr="00B11207">
        <w:trPr>
          <w:trHeight w:val="1701"/>
        </w:trPr>
        <w:tc>
          <w:tcPr>
            <w:tcW w:w="988" w:type="dxa"/>
          </w:tcPr>
          <w:p w14:paraId="5300BA6E" w14:textId="77777777" w:rsidR="00DC10FC" w:rsidRPr="00145DB2" w:rsidRDefault="00DC10FC" w:rsidP="00B11207">
            <w:pPr>
              <w:pStyle w:val="NoSpacing"/>
            </w:pPr>
            <w:r w:rsidRPr="00145DB2">
              <w:t>Handtekening</w:t>
            </w:r>
          </w:p>
        </w:tc>
        <w:tc>
          <w:tcPr>
            <w:tcW w:w="8074" w:type="dxa"/>
          </w:tcPr>
          <w:p w14:paraId="5DFCEA45" w14:textId="77777777" w:rsidR="00DC10FC" w:rsidRPr="00145DB2" w:rsidRDefault="00DC10FC" w:rsidP="00DC10FC">
            <w:pPr>
              <w:pStyle w:val="NoSpacing"/>
            </w:pPr>
          </w:p>
        </w:tc>
      </w:tr>
    </w:tbl>
    <w:p w14:paraId="028F8C3A" w14:textId="77777777" w:rsidR="00DC10FC" w:rsidRPr="00145DB2" w:rsidRDefault="00DC10FC" w:rsidP="00DC10FC">
      <w:pPr>
        <w:pStyle w:val="NoSpacing"/>
      </w:pPr>
    </w:p>
    <w:p w14:paraId="5803414B" w14:textId="77777777" w:rsidR="00C93D3F" w:rsidRPr="00145DB2" w:rsidRDefault="00C93D3F" w:rsidP="00C93D3F">
      <w:pPr>
        <w:pStyle w:val="Heading1"/>
        <w:rPr>
          <w:vanish/>
        </w:rPr>
      </w:pPr>
      <w:bookmarkStart w:id="14" w:name="_Hlk525640462"/>
      <w:r w:rsidRPr="00145DB2">
        <w:rPr>
          <w:vanish/>
          <w:color w:val="000000" w:themeColor="text1"/>
        </w:rPr>
        <w:t>Versiebeheer sjabloon</w:t>
      </w:r>
    </w:p>
    <w:p w14:paraId="0FECCB3E" w14:textId="77777777" w:rsidR="00C93D3F" w:rsidRPr="00145DB2" w:rsidRDefault="00C93D3F" w:rsidP="00C93D3F">
      <w:pPr>
        <w:pStyle w:val="NoSpacing"/>
        <w:rPr>
          <w:vanish/>
        </w:rPr>
      </w:pPr>
    </w:p>
    <w:p w14:paraId="0A3DD0B5" w14:textId="77777777" w:rsidR="00440A7C" w:rsidRPr="00A84255" w:rsidRDefault="00440A7C" w:rsidP="00C93D3F">
      <w:pPr>
        <w:pStyle w:val="NoSpacing"/>
        <w:rPr>
          <w:rFonts w:ascii="Arial" w:hAnsi="Arial" w:cs="Arial"/>
          <w:vanish/>
          <w:lang w:val="en-NL"/>
        </w:rPr>
      </w:pPr>
      <w:r w:rsidRPr="00145DB2">
        <w:rPr>
          <w:vanish/>
        </w:rPr>
        <w:t xml:space="preserve">Actuele sjabloon versie datum: </w:t>
      </w:r>
      <w:bookmarkStart w:id="15" w:name="SjabloonVersie"/>
      <w:sdt>
        <w:sdtPr>
          <w:rPr>
            <w:vanish/>
          </w:rPr>
          <w:alias w:val="SjabloonVersie"/>
          <w:tag w:val="SjabloonVersie"/>
          <w:id w:val="1294486274"/>
          <w:placeholder>
            <w:docPart w:val="ADC90AFCD2FC4042975B3D687302B945"/>
          </w:placeholder>
        </w:sdtPr>
        <w:sdtEndPr/>
        <w:sdtContent>
          <w:r w:rsidR="001B61F8" w:rsidRPr="00145DB2">
            <w:rPr>
              <w:vanish/>
            </w:rPr>
            <w:t>2019-</w:t>
          </w:r>
          <w:r w:rsidR="003E76FE">
            <w:rPr>
              <w:vanish/>
            </w:rPr>
            <w:t>10</w:t>
          </w:r>
          <w:r w:rsidR="001B61F8" w:rsidRPr="00145DB2">
            <w:rPr>
              <w:vanish/>
            </w:rPr>
            <w:t>-</w:t>
          </w:r>
          <w:r w:rsidR="001279AB">
            <w:rPr>
              <w:vanish/>
            </w:rPr>
            <w:t>25</w:t>
          </w:r>
        </w:sdtContent>
      </w:sdt>
      <w:bookmarkEnd w:id="15"/>
      <w:r w:rsidR="00A84255">
        <w:rPr>
          <w:vanish/>
        </w:rPr>
        <w:t xml:space="preserve"> </w:t>
      </w:r>
      <w:r w:rsidR="00A84255">
        <w:rPr>
          <w:vanish/>
          <w:lang w:val="en-NL"/>
        </w:rPr>
        <w:t>(</w:t>
      </w:r>
      <w:r w:rsidR="00A84255">
        <w:rPr>
          <w:rFonts w:ascii="Arial" w:hAnsi="Arial" w:cs="Arial"/>
          <w:vanish/>
          <w:lang w:val="en-NL"/>
        </w:rPr>
        <w:t>◄ laatste wijzigingsdatum invullen)</w:t>
      </w:r>
    </w:p>
    <w:p w14:paraId="007C78AA" w14:textId="77777777" w:rsidR="00440A7C" w:rsidRPr="00145DB2" w:rsidRDefault="00440A7C" w:rsidP="00C93D3F">
      <w:pPr>
        <w:pStyle w:val="NoSpacing"/>
        <w:rPr>
          <w:vanish/>
        </w:rPr>
      </w:pPr>
    </w:p>
    <w:tbl>
      <w:tblPr>
        <w:tblStyle w:val="ListTable4"/>
        <w:tblW w:w="9080" w:type="dxa"/>
        <w:tblLayout w:type="fixed"/>
        <w:tblLook w:val="04A0" w:firstRow="1" w:lastRow="0" w:firstColumn="1" w:lastColumn="0" w:noHBand="0" w:noVBand="1"/>
      </w:tblPr>
      <w:tblGrid>
        <w:gridCol w:w="1356"/>
        <w:gridCol w:w="788"/>
        <w:gridCol w:w="922"/>
        <w:gridCol w:w="6014"/>
      </w:tblGrid>
      <w:tr w:rsidR="00C93D3F" w:rsidRPr="00145DB2" w14:paraId="60D40F02" w14:textId="77777777" w:rsidTr="00C40A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hidden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  <w:tcBorders>
              <w:right w:val="single" w:sz="4" w:space="0" w:color="auto"/>
            </w:tcBorders>
          </w:tcPr>
          <w:p w14:paraId="422DBB1E" w14:textId="77777777" w:rsidR="00C93D3F" w:rsidRPr="00145DB2" w:rsidRDefault="00C93D3F" w:rsidP="00456F47">
            <w:pPr>
              <w:pStyle w:val="NoSpacing"/>
              <w:rPr>
                <w:vanish/>
              </w:rPr>
            </w:pPr>
            <w:r w:rsidRPr="00145DB2">
              <w:rPr>
                <w:vanish/>
              </w:rPr>
              <w:t>Datum</w:t>
            </w:r>
          </w:p>
        </w:tc>
        <w:tc>
          <w:tcPr>
            <w:tcW w:w="788" w:type="dxa"/>
            <w:tcBorders>
              <w:left w:val="single" w:sz="4" w:space="0" w:color="auto"/>
              <w:right w:val="single" w:sz="4" w:space="0" w:color="auto"/>
            </w:tcBorders>
          </w:tcPr>
          <w:p w14:paraId="6F7051ED" w14:textId="77777777" w:rsidR="00C93D3F" w:rsidRPr="00145DB2" w:rsidRDefault="00C93D3F" w:rsidP="00456F47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vanish/>
              </w:rPr>
            </w:pPr>
            <w:r w:rsidRPr="00145DB2">
              <w:rPr>
                <w:vanish/>
              </w:rPr>
              <w:t>Versie</w:t>
            </w:r>
          </w:p>
        </w:tc>
        <w:tc>
          <w:tcPr>
            <w:tcW w:w="922" w:type="dxa"/>
            <w:tcBorders>
              <w:left w:val="single" w:sz="4" w:space="0" w:color="auto"/>
              <w:right w:val="single" w:sz="4" w:space="0" w:color="auto"/>
            </w:tcBorders>
          </w:tcPr>
          <w:p w14:paraId="4303E935" w14:textId="77777777" w:rsidR="00C93D3F" w:rsidRPr="00145DB2" w:rsidRDefault="00C93D3F" w:rsidP="00456F4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vanish/>
              </w:rPr>
            </w:pPr>
            <w:r w:rsidRPr="00145DB2">
              <w:rPr>
                <w:vanish/>
              </w:rPr>
              <w:t>Wie</w:t>
            </w:r>
          </w:p>
        </w:tc>
        <w:tc>
          <w:tcPr>
            <w:tcW w:w="6014" w:type="dxa"/>
            <w:tcBorders>
              <w:left w:val="single" w:sz="4" w:space="0" w:color="auto"/>
            </w:tcBorders>
          </w:tcPr>
          <w:p w14:paraId="081676B1" w14:textId="77777777" w:rsidR="00C93D3F" w:rsidRPr="00145DB2" w:rsidRDefault="00C93D3F" w:rsidP="00456F4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vanish/>
              </w:rPr>
            </w:pPr>
            <w:r w:rsidRPr="00145DB2">
              <w:rPr>
                <w:vanish/>
              </w:rPr>
              <w:t>Wijzigingen</w:t>
            </w:r>
          </w:p>
        </w:tc>
      </w:tr>
      <w:tr w:rsidR="00C93D3F" w:rsidRPr="00145DB2" w14:paraId="5CB1882E" w14:textId="77777777" w:rsidTr="00C40A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hidden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  <w:tcBorders>
              <w:right w:val="single" w:sz="4" w:space="0" w:color="auto"/>
            </w:tcBorders>
          </w:tcPr>
          <w:p w14:paraId="4250AE19" w14:textId="77777777" w:rsidR="00C93D3F" w:rsidRPr="00145DB2" w:rsidRDefault="00C93D3F" w:rsidP="00456F47">
            <w:pPr>
              <w:pStyle w:val="NoSpacing"/>
              <w:jc w:val="center"/>
              <w:rPr>
                <w:b w:val="0"/>
                <w:vanish/>
              </w:rPr>
            </w:pPr>
            <w:r w:rsidRPr="00145DB2">
              <w:rPr>
                <w:b w:val="0"/>
                <w:vanish/>
              </w:rPr>
              <w:t>2018-09-01</w:t>
            </w:r>
          </w:p>
        </w:tc>
        <w:tc>
          <w:tcPr>
            <w:tcW w:w="788" w:type="dxa"/>
            <w:tcBorders>
              <w:left w:val="single" w:sz="4" w:space="0" w:color="auto"/>
              <w:right w:val="single" w:sz="4" w:space="0" w:color="auto"/>
            </w:tcBorders>
          </w:tcPr>
          <w:p w14:paraId="2C33BDEA" w14:textId="77777777" w:rsidR="00C93D3F" w:rsidRPr="00145DB2" w:rsidRDefault="00C93D3F" w:rsidP="00456F4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</w:rPr>
            </w:pPr>
            <w:r w:rsidRPr="00145DB2">
              <w:rPr>
                <w:vanish/>
              </w:rPr>
              <w:t>0.1</w:t>
            </w:r>
          </w:p>
        </w:tc>
        <w:tc>
          <w:tcPr>
            <w:tcW w:w="922" w:type="dxa"/>
            <w:tcBorders>
              <w:left w:val="single" w:sz="4" w:space="0" w:color="auto"/>
              <w:right w:val="single" w:sz="4" w:space="0" w:color="auto"/>
            </w:tcBorders>
          </w:tcPr>
          <w:p w14:paraId="580982C3" w14:textId="77777777" w:rsidR="00C93D3F" w:rsidRPr="00145DB2" w:rsidRDefault="00C93D3F" w:rsidP="00456F4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</w:rPr>
            </w:pPr>
            <w:r w:rsidRPr="00145DB2">
              <w:rPr>
                <w:vanish/>
              </w:rPr>
              <w:t>Lorenz</w:t>
            </w:r>
          </w:p>
        </w:tc>
        <w:tc>
          <w:tcPr>
            <w:tcW w:w="6014" w:type="dxa"/>
            <w:tcBorders>
              <w:left w:val="single" w:sz="4" w:space="0" w:color="auto"/>
            </w:tcBorders>
          </w:tcPr>
          <w:p w14:paraId="7FEA5AFD" w14:textId="77777777" w:rsidR="00C93D3F" w:rsidRPr="00145DB2" w:rsidRDefault="00C93D3F" w:rsidP="00456F4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</w:rPr>
            </w:pPr>
            <w:r w:rsidRPr="00145DB2">
              <w:rPr>
                <w:vanish/>
              </w:rPr>
              <w:t>Initiële versie</w:t>
            </w:r>
          </w:p>
        </w:tc>
      </w:tr>
      <w:tr w:rsidR="00C93D3F" w:rsidRPr="00145DB2" w14:paraId="5086D52D" w14:textId="77777777" w:rsidTr="00C40AAB">
        <w:trPr>
          <w:hidden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  <w:tcBorders>
              <w:right w:val="single" w:sz="4" w:space="0" w:color="auto"/>
            </w:tcBorders>
          </w:tcPr>
          <w:p w14:paraId="21C238AF" w14:textId="77777777" w:rsidR="00C93D3F" w:rsidRPr="00145DB2" w:rsidRDefault="00C93D3F" w:rsidP="00456F47">
            <w:pPr>
              <w:pStyle w:val="NoSpacing"/>
              <w:jc w:val="center"/>
              <w:rPr>
                <w:b w:val="0"/>
                <w:vanish/>
              </w:rPr>
            </w:pPr>
            <w:r w:rsidRPr="00145DB2">
              <w:rPr>
                <w:b w:val="0"/>
                <w:vanish/>
              </w:rPr>
              <w:t>2018-09-25</w:t>
            </w:r>
          </w:p>
        </w:tc>
        <w:tc>
          <w:tcPr>
            <w:tcW w:w="788" w:type="dxa"/>
            <w:tcBorders>
              <w:left w:val="single" w:sz="4" w:space="0" w:color="auto"/>
              <w:right w:val="single" w:sz="4" w:space="0" w:color="auto"/>
            </w:tcBorders>
          </w:tcPr>
          <w:p w14:paraId="33056199" w14:textId="77777777" w:rsidR="00C93D3F" w:rsidRPr="00145DB2" w:rsidRDefault="00C93D3F" w:rsidP="00456F4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</w:rPr>
            </w:pPr>
            <w:r w:rsidRPr="00145DB2">
              <w:rPr>
                <w:vanish/>
              </w:rPr>
              <w:t>0.2</w:t>
            </w:r>
          </w:p>
        </w:tc>
        <w:tc>
          <w:tcPr>
            <w:tcW w:w="922" w:type="dxa"/>
            <w:tcBorders>
              <w:left w:val="single" w:sz="4" w:space="0" w:color="auto"/>
              <w:right w:val="single" w:sz="4" w:space="0" w:color="auto"/>
            </w:tcBorders>
          </w:tcPr>
          <w:p w14:paraId="707E041E" w14:textId="77777777" w:rsidR="00C93D3F" w:rsidRPr="00145DB2" w:rsidRDefault="00C93D3F" w:rsidP="00456F4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</w:rPr>
            </w:pPr>
            <w:r w:rsidRPr="00145DB2">
              <w:rPr>
                <w:vanish/>
              </w:rPr>
              <w:t>Lorenz</w:t>
            </w:r>
          </w:p>
        </w:tc>
        <w:tc>
          <w:tcPr>
            <w:tcW w:w="6014" w:type="dxa"/>
            <w:tcBorders>
              <w:left w:val="single" w:sz="4" w:space="0" w:color="auto"/>
            </w:tcBorders>
          </w:tcPr>
          <w:p w14:paraId="2D70F56D" w14:textId="77777777" w:rsidR="00D95726" w:rsidRPr="006A0DB6" w:rsidRDefault="00C93D3F" w:rsidP="007A41F4">
            <w:pPr>
              <w:pStyle w:val="NoSpacing"/>
              <w:numPr>
                <w:ilvl w:val="0"/>
                <w:numId w:val="1"/>
              </w:numPr>
              <w:ind w:left="222" w:hanging="2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  <w:lang w:val="en-GB"/>
              </w:rPr>
            </w:pPr>
            <w:r w:rsidRPr="006A0DB6">
              <w:rPr>
                <w:vanish/>
                <w:lang w:val="en-GB"/>
              </w:rPr>
              <w:t xml:space="preserve">Bold -&gt; regular in </w:t>
            </w:r>
            <w:proofErr w:type="spellStart"/>
            <w:r w:rsidRPr="006A0DB6">
              <w:rPr>
                <w:vanish/>
                <w:lang w:val="en-GB"/>
              </w:rPr>
              <w:t>moscow</w:t>
            </w:r>
            <w:proofErr w:type="spellEnd"/>
            <w:r w:rsidRPr="006A0DB6">
              <w:rPr>
                <w:vanish/>
                <w:lang w:val="en-GB"/>
              </w:rPr>
              <w:t xml:space="preserve"> </w:t>
            </w:r>
            <w:r w:rsidR="00B44610" w:rsidRPr="006A0DB6">
              <w:rPr>
                <w:vanish/>
                <w:lang w:val="en-GB"/>
              </w:rPr>
              <w:t>table (table style Moscow)</w:t>
            </w:r>
          </w:p>
          <w:p w14:paraId="61841A42" w14:textId="77777777" w:rsidR="00D95726" w:rsidRPr="00145DB2" w:rsidRDefault="00D95726" w:rsidP="007A41F4">
            <w:pPr>
              <w:pStyle w:val="NoSpacing"/>
              <w:numPr>
                <w:ilvl w:val="0"/>
                <w:numId w:val="1"/>
              </w:numPr>
              <w:ind w:left="222" w:hanging="2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</w:rPr>
            </w:pPr>
            <w:proofErr w:type="spellStart"/>
            <w:r w:rsidRPr="00145DB2">
              <w:rPr>
                <w:vanish/>
              </w:rPr>
              <w:t>Doc</w:t>
            </w:r>
            <w:proofErr w:type="spellEnd"/>
            <w:r w:rsidRPr="00145DB2">
              <w:rPr>
                <w:vanish/>
              </w:rPr>
              <w:t xml:space="preserve"> </w:t>
            </w:r>
            <w:proofErr w:type="spellStart"/>
            <w:r w:rsidRPr="00145DB2">
              <w:rPr>
                <w:vanish/>
              </w:rPr>
              <w:t>props</w:t>
            </w:r>
            <w:proofErr w:type="spellEnd"/>
            <w:r w:rsidRPr="00145DB2">
              <w:rPr>
                <w:vanish/>
              </w:rPr>
              <w:t xml:space="preserve"> -&gt; </w:t>
            </w:r>
            <w:proofErr w:type="spellStart"/>
            <w:r w:rsidRPr="00145DB2">
              <w:rPr>
                <w:vanish/>
              </w:rPr>
              <w:t>table</w:t>
            </w:r>
            <w:proofErr w:type="spellEnd"/>
            <w:r w:rsidRPr="00145DB2">
              <w:rPr>
                <w:vanish/>
              </w:rPr>
              <w:t xml:space="preserve"> -&gt; </w:t>
            </w:r>
            <w:proofErr w:type="spellStart"/>
            <w:r w:rsidRPr="00145DB2">
              <w:rPr>
                <w:vanish/>
              </w:rPr>
              <w:t>bottom</w:t>
            </w:r>
            <w:proofErr w:type="spellEnd"/>
            <w:r w:rsidRPr="00145DB2">
              <w:rPr>
                <w:vanish/>
              </w:rPr>
              <w:t xml:space="preserve"> </w:t>
            </w:r>
            <w:proofErr w:type="spellStart"/>
            <w:r w:rsidRPr="00145DB2">
              <w:rPr>
                <w:vanish/>
              </w:rPr>
              <w:t>margin</w:t>
            </w:r>
            <w:proofErr w:type="spellEnd"/>
          </w:p>
          <w:p w14:paraId="23F030A4" w14:textId="77777777" w:rsidR="00D95726" w:rsidRPr="00145DB2" w:rsidRDefault="00D95726" w:rsidP="007A41F4">
            <w:pPr>
              <w:pStyle w:val="NoSpacing"/>
              <w:numPr>
                <w:ilvl w:val="0"/>
                <w:numId w:val="1"/>
              </w:numPr>
              <w:ind w:left="222" w:hanging="2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</w:rPr>
            </w:pPr>
            <w:r w:rsidRPr="00145DB2">
              <w:rPr>
                <w:vanish/>
              </w:rPr>
              <w:t>Versiebeheer sjabloon</w:t>
            </w:r>
          </w:p>
        </w:tc>
      </w:tr>
      <w:tr w:rsidR="00C93D3F" w:rsidRPr="00145DB2" w14:paraId="029AC55C" w14:textId="77777777" w:rsidTr="00C40A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hidden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  <w:tcBorders>
              <w:right w:val="single" w:sz="4" w:space="0" w:color="auto"/>
            </w:tcBorders>
          </w:tcPr>
          <w:p w14:paraId="5FACF1C4" w14:textId="77777777" w:rsidR="00C93D3F" w:rsidRPr="00145DB2" w:rsidRDefault="001A407D" w:rsidP="00456F47">
            <w:pPr>
              <w:pStyle w:val="NoSpacing"/>
              <w:jc w:val="center"/>
              <w:rPr>
                <w:b w:val="0"/>
                <w:vanish/>
              </w:rPr>
            </w:pPr>
            <w:r w:rsidRPr="00145DB2">
              <w:rPr>
                <w:b w:val="0"/>
                <w:vanish/>
              </w:rPr>
              <w:t>2019-02-01</w:t>
            </w:r>
          </w:p>
        </w:tc>
        <w:tc>
          <w:tcPr>
            <w:tcW w:w="788" w:type="dxa"/>
            <w:tcBorders>
              <w:left w:val="single" w:sz="4" w:space="0" w:color="auto"/>
              <w:right w:val="single" w:sz="4" w:space="0" w:color="auto"/>
            </w:tcBorders>
          </w:tcPr>
          <w:p w14:paraId="08C3E4EB" w14:textId="77777777" w:rsidR="00C93D3F" w:rsidRPr="00145DB2" w:rsidRDefault="001A407D" w:rsidP="00456F4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</w:rPr>
            </w:pPr>
            <w:r w:rsidRPr="00145DB2">
              <w:rPr>
                <w:vanish/>
              </w:rPr>
              <w:t>0.3</w:t>
            </w:r>
          </w:p>
        </w:tc>
        <w:tc>
          <w:tcPr>
            <w:tcW w:w="922" w:type="dxa"/>
            <w:tcBorders>
              <w:left w:val="single" w:sz="4" w:space="0" w:color="auto"/>
              <w:right w:val="single" w:sz="4" w:space="0" w:color="auto"/>
            </w:tcBorders>
          </w:tcPr>
          <w:p w14:paraId="5E31B062" w14:textId="77777777" w:rsidR="00C93D3F" w:rsidRPr="00145DB2" w:rsidRDefault="001A407D" w:rsidP="00456F4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</w:rPr>
            </w:pPr>
            <w:r w:rsidRPr="00145DB2">
              <w:rPr>
                <w:vanish/>
              </w:rPr>
              <w:t>Luuk</w:t>
            </w:r>
          </w:p>
        </w:tc>
        <w:tc>
          <w:tcPr>
            <w:tcW w:w="6014" w:type="dxa"/>
            <w:tcBorders>
              <w:left w:val="single" w:sz="4" w:space="0" w:color="auto"/>
            </w:tcBorders>
          </w:tcPr>
          <w:p w14:paraId="33489577" w14:textId="77777777" w:rsidR="00C93D3F" w:rsidRPr="00145DB2" w:rsidRDefault="001A407D" w:rsidP="00456F4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</w:rPr>
            </w:pPr>
            <w:r w:rsidRPr="00145DB2">
              <w:rPr>
                <w:vanish/>
              </w:rPr>
              <w:t>Paragraaf “Advies…” toegevoegd</w:t>
            </w:r>
          </w:p>
        </w:tc>
      </w:tr>
      <w:tr w:rsidR="00C93D3F" w:rsidRPr="00145DB2" w14:paraId="3540F931" w14:textId="77777777" w:rsidTr="00C40AAB">
        <w:trPr>
          <w:hidden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  <w:tcBorders>
              <w:right w:val="single" w:sz="4" w:space="0" w:color="auto"/>
            </w:tcBorders>
          </w:tcPr>
          <w:p w14:paraId="069206B5" w14:textId="77777777" w:rsidR="00C93D3F" w:rsidRPr="00145DB2" w:rsidRDefault="007A41F4" w:rsidP="00456F47">
            <w:pPr>
              <w:pStyle w:val="NoSpacing"/>
              <w:jc w:val="center"/>
              <w:rPr>
                <w:b w:val="0"/>
                <w:vanish/>
              </w:rPr>
            </w:pPr>
            <w:r w:rsidRPr="00145DB2">
              <w:rPr>
                <w:b w:val="0"/>
                <w:vanish/>
              </w:rPr>
              <w:t>2019-04-07</w:t>
            </w:r>
          </w:p>
        </w:tc>
        <w:tc>
          <w:tcPr>
            <w:tcW w:w="788" w:type="dxa"/>
            <w:tcBorders>
              <w:left w:val="single" w:sz="4" w:space="0" w:color="auto"/>
              <w:right w:val="single" w:sz="4" w:space="0" w:color="auto"/>
            </w:tcBorders>
          </w:tcPr>
          <w:p w14:paraId="2B180EA5" w14:textId="77777777" w:rsidR="00C93D3F" w:rsidRPr="00145DB2" w:rsidRDefault="007A41F4" w:rsidP="00456F4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</w:rPr>
            </w:pPr>
            <w:r w:rsidRPr="00145DB2">
              <w:rPr>
                <w:vanish/>
              </w:rPr>
              <w:t>0.4</w:t>
            </w:r>
          </w:p>
        </w:tc>
        <w:tc>
          <w:tcPr>
            <w:tcW w:w="922" w:type="dxa"/>
            <w:tcBorders>
              <w:left w:val="single" w:sz="4" w:space="0" w:color="auto"/>
              <w:right w:val="single" w:sz="4" w:space="0" w:color="auto"/>
            </w:tcBorders>
          </w:tcPr>
          <w:p w14:paraId="54F6A5F3" w14:textId="77777777" w:rsidR="00C93D3F" w:rsidRPr="00145DB2" w:rsidRDefault="007A41F4" w:rsidP="00456F4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</w:rPr>
            </w:pPr>
            <w:r w:rsidRPr="00145DB2">
              <w:rPr>
                <w:vanish/>
              </w:rPr>
              <w:t>Lorenz</w:t>
            </w:r>
          </w:p>
        </w:tc>
        <w:tc>
          <w:tcPr>
            <w:tcW w:w="6014" w:type="dxa"/>
            <w:tcBorders>
              <w:left w:val="single" w:sz="4" w:space="0" w:color="auto"/>
            </w:tcBorders>
          </w:tcPr>
          <w:p w14:paraId="154939F4" w14:textId="77777777" w:rsidR="00C93D3F" w:rsidRPr="00145DB2" w:rsidRDefault="007A41F4" w:rsidP="00456F4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</w:rPr>
            </w:pPr>
            <w:r w:rsidRPr="00145DB2">
              <w:rPr>
                <w:vanish/>
              </w:rPr>
              <w:t>Actuele sjabloon versie datum</w:t>
            </w:r>
          </w:p>
        </w:tc>
      </w:tr>
      <w:tr w:rsidR="00C15D2A" w:rsidRPr="00C15D2A" w14:paraId="1A41C08F" w14:textId="77777777" w:rsidTr="00C40A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hidden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  <w:tcBorders>
              <w:right w:val="single" w:sz="4" w:space="0" w:color="auto"/>
            </w:tcBorders>
          </w:tcPr>
          <w:p w14:paraId="18A4A572" w14:textId="77777777" w:rsidR="00C15D2A" w:rsidRPr="00C15D2A" w:rsidRDefault="00C15D2A" w:rsidP="00456F47">
            <w:pPr>
              <w:pStyle w:val="NoSpacing"/>
              <w:jc w:val="center"/>
              <w:rPr>
                <w:b w:val="0"/>
                <w:bCs w:val="0"/>
                <w:vanish/>
              </w:rPr>
            </w:pPr>
            <w:r>
              <w:rPr>
                <w:b w:val="0"/>
                <w:bCs w:val="0"/>
                <w:vanish/>
              </w:rPr>
              <w:t>2019-10-21</w:t>
            </w:r>
          </w:p>
        </w:tc>
        <w:tc>
          <w:tcPr>
            <w:tcW w:w="788" w:type="dxa"/>
            <w:tcBorders>
              <w:left w:val="single" w:sz="4" w:space="0" w:color="auto"/>
              <w:right w:val="single" w:sz="4" w:space="0" w:color="auto"/>
            </w:tcBorders>
          </w:tcPr>
          <w:p w14:paraId="7F6BB551" w14:textId="77777777" w:rsidR="00C15D2A" w:rsidRPr="00C15D2A" w:rsidRDefault="00C15D2A" w:rsidP="00456F4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</w:rPr>
            </w:pPr>
            <w:r>
              <w:rPr>
                <w:vanish/>
              </w:rPr>
              <w:t>0.5</w:t>
            </w:r>
          </w:p>
        </w:tc>
        <w:tc>
          <w:tcPr>
            <w:tcW w:w="922" w:type="dxa"/>
            <w:tcBorders>
              <w:left w:val="single" w:sz="4" w:space="0" w:color="auto"/>
              <w:right w:val="single" w:sz="4" w:space="0" w:color="auto"/>
            </w:tcBorders>
          </w:tcPr>
          <w:p w14:paraId="6217D963" w14:textId="77777777" w:rsidR="00C15D2A" w:rsidRPr="00C15D2A" w:rsidRDefault="00C15D2A" w:rsidP="00456F4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</w:rPr>
            </w:pPr>
            <w:r>
              <w:rPr>
                <w:vanish/>
              </w:rPr>
              <w:t>Lorenz</w:t>
            </w:r>
          </w:p>
        </w:tc>
        <w:tc>
          <w:tcPr>
            <w:tcW w:w="6014" w:type="dxa"/>
            <w:tcBorders>
              <w:left w:val="single" w:sz="4" w:space="0" w:color="auto"/>
            </w:tcBorders>
          </w:tcPr>
          <w:p w14:paraId="47FB99A2" w14:textId="77777777" w:rsidR="00C15D2A" w:rsidRPr="00C15D2A" w:rsidRDefault="00C15D2A" w:rsidP="00456F4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</w:rPr>
            </w:pPr>
            <w:r>
              <w:rPr>
                <w:vanish/>
              </w:rPr>
              <w:t>Links naar helpteksten toegevoegd</w:t>
            </w:r>
          </w:p>
        </w:tc>
      </w:tr>
      <w:tr w:rsidR="00D9429E" w:rsidRPr="00C15D2A" w14:paraId="5EDBEB2C" w14:textId="77777777" w:rsidTr="00C40AAB">
        <w:trPr>
          <w:hidden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  <w:tcBorders>
              <w:right w:val="single" w:sz="4" w:space="0" w:color="auto"/>
            </w:tcBorders>
          </w:tcPr>
          <w:p w14:paraId="6784E638" w14:textId="77777777" w:rsidR="00D9429E" w:rsidRPr="00DC6B3B" w:rsidRDefault="00D9429E" w:rsidP="00456F47">
            <w:pPr>
              <w:pStyle w:val="NoSpacing"/>
              <w:jc w:val="center"/>
              <w:rPr>
                <w:b w:val="0"/>
                <w:bCs w:val="0"/>
                <w:vanish/>
                <w:lang w:val="en-NL"/>
              </w:rPr>
            </w:pPr>
            <w:r w:rsidRPr="00DC6B3B">
              <w:rPr>
                <w:b w:val="0"/>
                <w:bCs w:val="0"/>
                <w:vanish/>
                <w:lang w:val="en-NL"/>
              </w:rPr>
              <w:t>2019-10-25</w:t>
            </w:r>
          </w:p>
        </w:tc>
        <w:tc>
          <w:tcPr>
            <w:tcW w:w="788" w:type="dxa"/>
            <w:tcBorders>
              <w:left w:val="single" w:sz="4" w:space="0" w:color="auto"/>
              <w:right w:val="single" w:sz="4" w:space="0" w:color="auto"/>
            </w:tcBorders>
          </w:tcPr>
          <w:p w14:paraId="7080DBFD" w14:textId="77777777" w:rsidR="00D9429E" w:rsidRPr="00D9429E" w:rsidRDefault="00D9429E" w:rsidP="00456F4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  <w:lang w:val="en-NL"/>
              </w:rPr>
            </w:pPr>
            <w:r>
              <w:rPr>
                <w:vanish/>
                <w:lang w:val="en-NL"/>
              </w:rPr>
              <w:t>0.6</w:t>
            </w:r>
          </w:p>
        </w:tc>
        <w:tc>
          <w:tcPr>
            <w:tcW w:w="922" w:type="dxa"/>
            <w:tcBorders>
              <w:left w:val="single" w:sz="4" w:space="0" w:color="auto"/>
              <w:right w:val="single" w:sz="4" w:space="0" w:color="auto"/>
            </w:tcBorders>
          </w:tcPr>
          <w:p w14:paraId="1A847D76" w14:textId="77777777" w:rsidR="00D9429E" w:rsidRPr="00D9429E" w:rsidRDefault="00D9429E" w:rsidP="00456F4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  <w:lang w:val="en-NL"/>
              </w:rPr>
            </w:pPr>
            <w:r>
              <w:rPr>
                <w:vanish/>
                <w:lang w:val="en-NL"/>
              </w:rPr>
              <w:t>Lorenz</w:t>
            </w:r>
          </w:p>
        </w:tc>
        <w:tc>
          <w:tcPr>
            <w:tcW w:w="6014" w:type="dxa"/>
            <w:tcBorders>
              <w:left w:val="single" w:sz="4" w:space="0" w:color="auto"/>
            </w:tcBorders>
          </w:tcPr>
          <w:p w14:paraId="67CDD7C7" w14:textId="77777777" w:rsidR="00D9429E" w:rsidRPr="00D9429E" w:rsidRDefault="00D9429E" w:rsidP="00456F4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  <w:lang w:val="en-NL"/>
              </w:rPr>
            </w:pPr>
            <w:r>
              <w:rPr>
                <w:vanish/>
                <w:lang w:val="en-NL"/>
              </w:rPr>
              <w:t xml:space="preserve">Ook links naar </w:t>
            </w:r>
            <w:proofErr w:type="spellStart"/>
            <w:r>
              <w:rPr>
                <w:vanish/>
                <w:lang w:val="en-NL"/>
              </w:rPr>
              <w:t>algemene</w:t>
            </w:r>
            <w:proofErr w:type="spellEnd"/>
            <w:r>
              <w:rPr>
                <w:vanish/>
                <w:lang w:val="en-NL"/>
              </w:rPr>
              <w:t xml:space="preserve"> sjabloon </w:t>
            </w:r>
            <w:proofErr w:type="spellStart"/>
            <w:r>
              <w:rPr>
                <w:vanish/>
                <w:lang w:val="en-NL"/>
              </w:rPr>
              <w:t>onderdelen</w:t>
            </w:r>
            <w:proofErr w:type="spellEnd"/>
            <w:r>
              <w:rPr>
                <w:vanish/>
                <w:lang w:val="en-NL"/>
              </w:rPr>
              <w:t xml:space="preserve"> toegevoegd</w:t>
            </w:r>
          </w:p>
        </w:tc>
      </w:tr>
      <w:bookmarkEnd w:id="14"/>
    </w:tbl>
    <w:p w14:paraId="35D9D6D2" w14:textId="77777777" w:rsidR="00DC10FC" w:rsidRPr="00145DB2" w:rsidRDefault="00DC10FC" w:rsidP="0015692D">
      <w:pPr>
        <w:pStyle w:val="NoSpacing"/>
      </w:pPr>
    </w:p>
    <w:sectPr w:rsidR="00DC10FC" w:rsidRPr="00145DB2" w:rsidSect="007F162D">
      <w:headerReference w:type="default" r:id="rId18"/>
      <w:footerReference w:type="even" r:id="rId19"/>
      <w:footerReference w:type="default" r:id="rId20"/>
      <w:footerReference w:type="first" r:id="rId2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74F489" w14:textId="77777777" w:rsidR="00704110" w:rsidRDefault="00704110" w:rsidP="008A2B7E">
      <w:pPr>
        <w:spacing w:after="0" w:line="240" w:lineRule="auto"/>
      </w:pPr>
      <w:r>
        <w:separator/>
      </w:r>
    </w:p>
  </w:endnote>
  <w:endnote w:type="continuationSeparator" w:id="0">
    <w:p w14:paraId="0D877679" w14:textId="77777777" w:rsidR="00704110" w:rsidRDefault="00704110" w:rsidP="008A2B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D7D1BE" w14:textId="77777777" w:rsidR="007F162D" w:rsidRPr="00AD48DA" w:rsidRDefault="007A41F4" w:rsidP="007F162D">
    <w:pPr>
      <w:pStyle w:val="Footer"/>
      <w:tabs>
        <w:tab w:val="clear" w:pos="4536"/>
      </w:tabs>
      <w:rPr>
        <w:lang w:val="en-GB"/>
      </w:rPr>
    </w:pPr>
    <w:r w:rsidRPr="0093389B">
      <w:rPr>
        <w:noProof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08B9EC7C" wp14:editId="5FB20E69">
              <wp:simplePos x="0" y="0"/>
              <wp:positionH relativeFrom="page">
                <wp:align>right</wp:align>
              </wp:positionH>
              <wp:positionV relativeFrom="paragraph">
                <wp:posOffset>-359954</wp:posOffset>
              </wp:positionV>
              <wp:extent cx="1648355" cy="243720"/>
              <wp:effectExtent l="0" t="2540" r="6985" b="6985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16200000">
                        <a:off x="0" y="0"/>
                        <a:ext cx="1648355" cy="2437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3579B5F" w14:textId="77777777" w:rsidR="007A41F4" w:rsidRPr="007A41F4" w:rsidRDefault="007A41F4" w:rsidP="007A41F4">
                          <w:pPr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</w:pPr>
                          <w:r w:rsidRPr="007A41F4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t xml:space="preserve">Sjabloon versie:  </w:t>
                          </w:r>
                          <w:r w:rsidRPr="007A41F4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fldChar w:fldCharType="begin"/>
                          </w:r>
                          <w:r w:rsidRPr="007A41F4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instrText xml:space="preserve"> REF SjabloonVersie \h </w:instrText>
                          </w:r>
                          <w:r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instrText xml:space="preserve"> \* MERGEFORMAT </w:instrText>
                          </w:r>
                          <w:r w:rsidRPr="007A41F4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</w:r>
                          <w:r w:rsidRPr="007A41F4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fldChar w:fldCharType="separate"/>
                          </w:r>
                          <w:sdt>
                            <w:sdtPr>
                              <w:rPr>
                                <w:vanish/>
                                <w:sz w:val="16"/>
                                <w:szCs w:val="16"/>
                              </w:rPr>
                              <w:alias w:val="SjabloonVersie"/>
                              <w:tag w:val="SjabloonVersie"/>
                              <w:id w:val="763733853"/>
                              <w:placeholder>
                                <w:docPart w:val="9F39DC179D0B407AB4EE0983E3CC63DB"/>
                              </w:placeholder>
                            </w:sdtPr>
                            <w:sdtContent>
                              <w:r w:rsidR="008E3CC6" w:rsidRPr="008E3CC6">
                                <w:rPr>
                                  <w:vanish/>
                                  <w:sz w:val="16"/>
                                  <w:szCs w:val="16"/>
                                </w:rPr>
                                <w:t>2019-10-25</w:t>
                              </w:r>
                            </w:sdtContent>
                          </w:sdt>
                          <w:r w:rsidRPr="007A41F4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fldChar w:fldCharType="end"/>
                          </w:r>
                        </w:p>
                        <w:p w14:paraId="32F0735D" w14:textId="77777777" w:rsidR="007A41F4" w:rsidRPr="007A41F4" w:rsidRDefault="007A41F4" w:rsidP="007A41F4">
                          <w:pPr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</w:pPr>
                        </w:p>
                        <w:p w14:paraId="4D86872F" w14:textId="77777777" w:rsidR="007A41F4" w:rsidRPr="007A41F4" w:rsidRDefault="007A41F4" w:rsidP="007A41F4">
                          <w:pPr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8B9EC7C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31" type="#_x0000_t202" style="position:absolute;margin-left:78.6pt;margin-top:-28.35pt;width:129.8pt;height:19.2pt;rotation:-90;z-index:251663360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" stroked="f">
              <v:textbox>
                <w:txbxContent>
                  <w:p w14:paraId="63579B5F" w14:textId="77777777" w:rsidR="007A41F4" w:rsidRPr="007A41F4" w:rsidRDefault="007A41F4" w:rsidP="007A41F4">
                    <w:pPr>
                      <w:rPr>
                        <w:vanish/>
                        <w:sz w:val="16"/>
                        <w:szCs w:val="16"/>
                        <w:lang w:val="en-US"/>
                      </w:rPr>
                    </w:pPr>
                    <w:r w:rsidRPr="007A41F4">
                      <w:rPr>
                        <w:vanish/>
                        <w:sz w:val="16"/>
                        <w:szCs w:val="16"/>
                        <w:lang w:val="en-US"/>
                      </w:rPr>
                      <w:t xml:space="preserve">Sjabloon versie:  </w:t>
                    </w:r>
                    <w:r w:rsidRPr="007A41F4">
                      <w:rPr>
                        <w:vanish/>
                        <w:sz w:val="16"/>
                        <w:szCs w:val="16"/>
                        <w:lang w:val="en-US"/>
                      </w:rPr>
                      <w:fldChar w:fldCharType="begin"/>
                    </w:r>
                    <w:r w:rsidRPr="007A41F4">
                      <w:rPr>
                        <w:vanish/>
                        <w:sz w:val="16"/>
                        <w:szCs w:val="16"/>
                        <w:lang w:val="en-US"/>
                      </w:rPr>
                      <w:instrText xml:space="preserve"> REF SjabloonVersie \h </w:instrText>
                    </w:r>
                    <w:r>
                      <w:rPr>
                        <w:vanish/>
                        <w:sz w:val="16"/>
                        <w:szCs w:val="16"/>
                        <w:lang w:val="en-US"/>
                      </w:rPr>
                      <w:instrText xml:space="preserve"> \* MERGEFORMAT </w:instrText>
                    </w:r>
                    <w:r w:rsidRPr="007A41F4">
                      <w:rPr>
                        <w:vanish/>
                        <w:sz w:val="16"/>
                        <w:szCs w:val="16"/>
                        <w:lang w:val="en-US"/>
                      </w:rPr>
                    </w:r>
                    <w:r w:rsidRPr="007A41F4">
                      <w:rPr>
                        <w:vanish/>
                        <w:sz w:val="16"/>
                        <w:szCs w:val="16"/>
                        <w:lang w:val="en-US"/>
                      </w:rPr>
                      <w:fldChar w:fldCharType="separate"/>
                    </w:r>
                    <w:sdt>
                      <w:sdtPr>
                        <w:rPr>
                          <w:vanish/>
                          <w:sz w:val="16"/>
                          <w:szCs w:val="16"/>
                        </w:rPr>
                        <w:alias w:val="SjabloonVersie"/>
                        <w:tag w:val="SjabloonVersie"/>
                        <w:id w:val="763733853"/>
                        <w:placeholder>
                          <w:docPart w:val="9F39DC179D0B407AB4EE0983E3CC63DB"/>
                        </w:placeholder>
                      </w:sdtPr>
                      <w:sdtContent>
                        <w:r w:rsidR="008E3CC6" w:rsidRPr="008E3CC6">
                          <w:rPr>
                            <w:vanish/>
                            <w:sz w:val="16"/>
                            <w:szCs w:val="16"/>
                          </w:rPr>
                          <w:t>2019-10-25</w:t>
                        </w:r>
                      </w:sdtContent>
                    </w:sdt>
                    <w:r w:rsidRPr="007A41F4">
                      <w:rPr>
                        <w:vanish/>
                        <w:sz w:val="16"/>
                        <w:szCs w:val="16"/>
                        <w:lang w:val="en-US"/>
                      </w:rPr>
                      <w:fldChar w:fldCharType="end"/>
                    </w:r>
                  </w:p>
                  <w:p w14:paraId="32F0735D" w14:textId="77777777" w:rsidR="007A41F4" w:rsidRPr="007A41F4" w:rsidRDefault="007A41F4" w:rsidP="007A41F4">
                    <w:pPr>
                      <w:rPr>
                        <w:vanish/>
                        <w:sz w:val="16"/>
                        <w:szCs w:val="16"/>
                        <w:lang w:val="en-US"/>
                      </w:rPr>
                    </w:pPr>
                  </w:p>
                  <w:p w14:paraId="4D86872F" w14:textId="77777777" w:rsidR="007A41F4" w:rsidRPr="007A41F4" w:rsidRDefault="007A41F4" w:rsidP="007A41F4">
                    <w:pPr>
                      <w:rPr>
                        <w:vanish/>
                        <w:sz w:val="16"/>
                        <w:szCs w:val="16"/>
                        <w:lang w:val="en-US"/>
                      </w:rPr>
                    </w:pPr>
                  </w:p>
                </w:txbxContent>
              </v:textbox>
              <w10:wrap anchorx="page"/>
            </v:shape>
          </w:pict>
        </mc:Fallback>
      </mc:AlternateContent>
    </w:r>
    <w:sdt>
      <w:sdtPr>
        <w:id w:val="-2059159921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7F162D">
          <w:fldChar w:fldCharType="begin"/>
        </w:r>
        <w:r w:rsidR="007F162D" w:rsidRPr="0093389B">
          <w:rPr>
            <w:lang w:val="en-US"/>
          </w:rPr>
          <w:instrText xml:space="preserve"> PAGE   \* MERGEFORMAT </w:instrText>
        </w:r>
        <w:r w:rsidR="007F162D">
          <w:fldChar w:fldCharType="separate"/>
        </w:r>
        <w:r w:rsidR="007F162D" w:rsidRPr="00AD48DA">
          <w:rPr>
            <w:lang w:val="en-GB"/>
          </w:rPr>
          <w:t>2</w:t>
        </w:r>
        <w:r w:rsidR="007F162D">
          <w:rPr>
            <w:noProof/>
          </w:rPr>
          <w:fldChar w:fldCharType="end"/>
        </w:r>
      </w:sdtContent>
    </w:sdt>
    <w:r w:rsidR="007F162D" w:rsidRPr="00AD48DA">
      <w:rPr>
        <w:noProof/>
        <w:lang w:val="en-GB"/>
      </w:rPr>
      <w:tab/>
    </w:r>
    <w:r w:rsidR="004F0416" w:rsidRPr="00AD48DA">
      <w:rPr>
        <w:noProof/>
        <w:lang w:val="en-GB"/>
      </w:rPr>
      <w:t>Programma van eisen</w:t>
    </w:r>
    <w:r w:rsidR="007F162D" w:rsidRPr="0093389B">
      <w:rPr>
        <w:lang w:val="en-US"/>
      </w:rPr>
      <w:t xml:space="preserve"> (</w:t>
    </w:r>
    <w:r w:rsidR="007F162D">
      <w:fldChar w:fldCharType="begin"/>
    </w:r>
    <w:r w:rsidR="007F162D" w:rsidRPr="0093389B">
      <w:rPr>
        <w:lang w:val="en-US"/>
      </w:rPr>
      <w:instrText xml:space="preserve"> REF Versienummer \h </w:instrText>
    </w:r>
    <w:r w:rsidR="007F162D">
      <w:fldChar w:fldCharType="separate"/>
    </w:r>
    <w:sdt>
      <w:sdtPr>
        <w:alias w:val="Versienummer"/>
        <w:tag w:val="Version"/>
        <w:id w:val="-305018043"/>
        <w:placeholder>
          <w:docPart w:val="9DF5C268F3EC46BEB99A02E7D17AB19A"/>
        </w:placeholder>
        <w:showingPlcHdr/>
        <w:text/>
      </w:sdtPr>
      <w:sdtContent>
        <w:r w:rsidR="008E3CC6" w:rsidRPr="006A0DB6">
          <w:rPr>
            <w:rStyle w:val="PlaceholderText"/>
            <w:lang w:val="en-GB"/>
          </w:rPr>
          <w:t>Click or tap here to enter text.</w:t>
        </w:r>
      </w:sdtContent>
    </w:sdt>
    <w:r w:rsidR="007F162D">
      <w:fldChar w:fldCharType="end"/>
    </w:r>
    <w:r w:rsidR="007F162D" w:rsidRPr="00DC2182">
      <w:rPr>
        <w:lang w:val="en-US"/>
      </w:rPr>
      <w:t>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8BE43" w14:textId="77777777" w:rsidR="008A2B7E" w:rsidRPr="0093389B" w:rsidRDefault="00B13A7A" w:rsidP="0093389B">
    <w:pPr>
      <w:pStyle w:val="Footer"/>
      <w:tabs>
        <w:tab w:val="clear" w:pos="4536"/>
      </w:tabs>
      <w:rPr>
        <w:lang w:val="en-US"/>
      </w:rPr>
    </w:pPr>
    <w:r w:rsidRPr="0093389B"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4CDFC948" wp14:editId="4039A1A7">
              <wp:simplePos x="0" y="0"/>
              <wp:positionH relativeFrom="page">
                <wp:posOffset>6607074</wp:posOffset>
              </wp:positionH>
              <wp:positionV relativeFrom="paragraph">
                <wp:posOffset>-338844</wp:posOffset>
              </wp:positionV>
              <wp:extent cx="1648355" cy="243720"/>
              <wp:effectExtent l="0" t="2540" r="6985" b="698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16200000">
                        <a:off x="0" y="0"/>
                        <a:ext cx="1648355" cy="2437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DFA1C46" w14:textId="77777777" w:rsidR="00B13A7A" w:rsidRPr="007A41F4" w:rsidRDefault="00B13A7A" w:rsidP="00B13A7A">
                          <w:pPr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</w:pPr>
                          <w:r w:rsidRPr="007A41F4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t xml:space="preserve">Sjabloon versie: </w:t>
                          </w:r>
                          <w:r w:rsidR="00440A7C" w:rsidRPr="007A41F4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t xml:space="preserve"> </w:t>
                          </w:r>
                          <w:r w:rsidR="00440A7C" w:rsidRPr="007A41F4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fldChar w:fldCharType="begin"/>
                          </w:r>
                          <w:r w:rsidR="00440A7C" w:rsidRPr="007A41F4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instrText xml:space="preserve"> REF SjabloonVersie \h </w:instrText>
                          </w:r>
                          <w:r w:rsidR="007A41F4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instrText xml:space="preserve"> \* MERGEFORMAT </w:instrText>
                          </w:r>
                          <w:r w:rsidR="00440A7C" w:rsidRPr="007A41F4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</w:r>
                          <w:r w:rsidR="00440A7C" w:rsidRPr="007A41F4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fldChar w:fldCharType="separate"/>
                          </w:r>
                          <w:sdt>
                            <w:sdtPr>
                              <w:rPr>
                                <w:vanish/>
                                <w:sz w:val="16"/>
                                <w:szCs w:val="16"/>
                              </w:rPr>
                              <w:alias w:val="SjabloonVersie"/>
                              <w:tag w:val="SjabloonVersie"/>
                              <w:id w:val="282474983"/>
                              <w:placeholder>
                                <w:docPart w:val="B4E0763FE97C4A0EB030324954514FCD"/>
                              </w:placeholder>
                            </w:sdtPr>
                            <w:sdtContent>
                              <w:r w:rsidR="008E3CC6" w:rsidRPr="008E3CC6">
                                <w:rPr>
                                  <w:vanish/>
                                  <w:sz w:val="16"/>
                                  <w:szCs w:val="16"/>
                                </w:rPr>
                                <w:t>2019-10-25</w:t>
                              </w:r>
                            </w:sdtContent>
                          </w:sdt>
                          <w:r w:rsidR="00440A7C" w:rsidRPr="007A41F4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fldChar w:fldCharType="end"/>
                          </w:r>
                        </w:p>
                        <w:p w14:paraId="0F1B952E" w14:textId="77777777" w:rsidR="00350A26" w:rsidRPr="007A41F4" w:rsidRDefault="00350A26" w:rsidP="00B13A7A">
                          <w:pPr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</w:pPr>
                        </w:p>
                        <w:p w14:paraId="3036C0D5" w14:textId="77777777" w:rsidR="001D1211" w:rsidRPr="007A41F4" w:rsidRDefault="001D1211" w:rsidP="00B13A7A">
                          <w:pPr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CDFC948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32" type="#_x0000_t202" style="position:absolute;margin-left:520.25pt;margin-top:-26.7pt;width:129.8pt;height:19.2pt;rotation:-90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" stroked="f">
              <v:textbox>
                <w:txbxContent>
                  <w:p w14:paraId="4DFA1C46" w14:textId="77777777" w:rsidR="00B13A7A" w:rsidRPr="007A41F4" w:rsidRDefault="00B13A7A" w:rsidP="00B13A7A">
                    <w:pPr>
                      <w:rPr>
                        <w:vanish/>
                        <w:sz w:val="16"/>
                        <w:szCs w:val="16"/>
                        <w:lang w:val="en-US"/>
                      </w:rPr>
                    </w:pPr>
                    <w:r w:rsidRPr="007A41F4">
                      <w:rPr>
                        <w:vanish/>
                        <w:sz w:val="16"/>
                        <w:szCs w:val="16"/>
                        <w:lang w:val="en-US"/>
                      </w:rPr>
                      <w:t xml:space="preserve">Sjabloon versie: </w:t>
                    </w:r>
                    <w:r w:rsidR="00440A7C" w:rsidRPr="007A41F4">
                      <w:rPr>
                        <w:vanish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="00440A7C" w:rsidRPr="007A41F4">
                      <w:rPr>
                        <w:vanish/>
                        <w:sz w:val="16"/>
                        <w:szCs w:val="16"/>
                        <w:lang w:val="en-US"/>
                      </w:rPr>
                      <w:fldChar w:fldCharType="begin"/>
                    </w:r>
                    <w:r w:rsidR="00440A7C" w:rsidRPr="007A41F4">
                      <w:rPr>
                        <w:vanish/>
                        <w:sz w:val="16"/>
                        <w:szCs w:val="16"/>
                        <w:lang w:val="en-US"/>
                      </w:rPr>
                      <w:instrText xml:space="preserve"> REF SjabloonVersie \h </w:instrText>
                    </w:r>
                    <w:r w:rsidR="007A41F4">
                      <w:rPr>
                        <w:vanish/>
                        <w:sz w:val="16"/>
                        <w:szCs w:val="16"/>
                        <w:lang w:val="en-US"/>
                      </w:rPr>
                      <w:instrText xml:space="preserve"> \* MERGEFORMAT </w:instrText>
                    </w:r>
                    <w:r w:rsidR="00440A7C" w:rsidRPr="007A41F4">
                      <w:rPr>
                        <w:vanish/>
                        <w:sz w:val="16"/>
                        <w:szCs w:val="16"/>
                        <w:lang w:val="en-US"/>
                      </w:rPr>
                    </w:r>
                    <w:r w:rsidR="00440A7C" w:rsidRPr="007A41F4">
                      <w:rPr>
                        <w:vanish/>
                        <w:sz w:val="16"/>
                        <w:szCs w:val="16"/>
                        <w:lang w:val="en-US"/>
                      </w:rPr>
                      <w:fldChar w:fldCharType="separate"/>
                    </w:r>
                    <w:sdt>
                      <w:sdtPr>
                        <w:rPr>
                          <w:vanish/>
                          <w:sz w:val="16"/>
                          <w:szCs w:val="16"/>
                        </w:rPr>
                        <w:alias w:val="SjabloonVersie"/>
                        <w:tag w:val="SjabloonVersie"/>
                        <w:id w:val="282474983"/>
                        <w:placeholder>
                          <w:docPart w:val="B4E0763FE97C4A0EB030324954514FCD"/>
                        </w:placeholder>
                      </w:sdtPr>
                      <w:sdtContent>
                        <w:r w:rsidR="008E3CC6" w:rsidRPr="008E3CC6">
                          <w:rPr>
                            <w:vanish/>
                            <w:sz w:val="16"/>
                            <w:szCs w:val="16"/>
                          </w:rPr>
                          <w:t>2019-10-25</w:t>
                        </w:r>
                      </w:sdtContent>
                    </w:sdt>
                    <w:r w:rsidR="00440A7C" w:rsidRPr="007A41F4">
                      <w:rPr>
                        <w:vanish/>
                        <w:sz w:val="16"/>
                        <w:szCs w:val="16"/>
                        <w:lang w:val="en-US"/>
                      </w:rPr>
                      <w:fldChar w:fldCharType="end"/>
                    </w:r>
                  </w:p>
                  <w:p w14:paraId="0F1B952E" w14:textId="77777777" w:rsidR="00350A26" w:rsidRPr="007A41F4" w:rsidRDefault="00350A26" w:rsidP="00B13A7A">
                    <w:pPr>
                      <w:rPr>
                        <w:vanish/>
                        <w:sz w:val="16"/>
                        <w:szCs w:val="16"/>
                        <w:lang w:val="en-US"/>
                      </w:rPr>
                    </w:pPr>
                  </w:p>
                  <w:p w14:paraId="3036C0D5" w14:textId="77777777" w:rsidR="001D1211" w:rsidRPr="007A41F4" w:rsidRDefault="001D1211" w:rsidP="00B13A7A">
                    <w:pPr>
                      <w:rPr>
                        <w:vanish/>
                        <w:sz w:val="16"/>
                        <w:szCs w:val="16"/>
                        <w:lang w:val="en-US"/>
                      </w:rPr>
                    </w:pPr>
                  </w:p>
                </w:txbxContent>
              </v:textbox>
              <w10:wrap anchorx="page"/>
            </v:shape>
          </w:pict>
        </mc:Fallback>
      </mc:AlternateContent>
    </w:r>
    <w:proofErr w:type="spellStart"/>
    <w:r w:rsidR="00577C71" w:rsidRPr="0093389B">
      <w:rPr>
        <w:lang w:val="en-US"/>
      </w:rPr>
      <w:t>Programma</w:t>
    </w:r>
    <w:proofErr w:type="spellEnd"/>
    <w:r w:rsidR="00577C71" w:rsidRPr="0093389B">
      <w:rPr>
        <w:lang w:val="en-US"/>
      </w:rPr>
      <w:t xml:space="preserve"> van eisen</w:t>
    </w:r>
    <w:r w:rsidR="0093389B" w:rsidRPr="0093389B">
      <w:rPr>
        <w:lang w:val="en-US"/>
      </w:rPr>
      <w:t xml:space="preserve"> (</w:t>
    </w:r>
    <w:r w:rsidR="0093389B">
      <w:fldChar w:fldCharType="begin"/>
    </w:r>
    <w:r w:rsidR="0093389B" w:rsidRPr="0093389B">
      <w:rPr>
        <w:lang w:val="en-US"/>
      </w:rPr>
      <w:instrText xml:space="preserve"> REF Versienummer \h </w:instrText>
    </w:r>
    <w:r w:rsidR="0093389B">
      <w:fldChar w:fldCharType="separate"/>
    </w:r>
    <w:sdt>
      <w:sdtPr>
        <w:alias w:val="Versienummer"/>
        <w:tag w:val="Version"/>
        <w:id w:val="-2142412824"/>
        <w:placeholder>
          <w:docPart w:val="E5DBBA6143334E7CA72A467AF8E67D31"/>
        </w:placeholder>
        <w:showingPlcHdr/>
        <w:text/>
      </w:sdtPr>
      <w:sdtContent>
        <w:r w:rsidR="008E3CC6" w:rsidRPr="006A0DB6">
          <w:rPr>
            <w:rStyle w:val="PlaceholderText"/>
            <w:lang w:val="en-GB"/>
          </w:rPr>
          <w:t>Click or tap here to enter text.</w:t>
        </w:r>
      </w:sdtContent>
    </w:sdt>
    <w:r w:rsidR="0093389B">
      <w:fldChar w:fldCharType="end"/>
    </w:r>
    <w:r w:rsidR="00DC2182" w:rsidRPr="00DC2182">
      <w:rPr>
        <w:lang w:val="en-US"/>
      </w:rPr>
      <w:t>)</w:t>
    </w:r>
    <w:r w:rsidR="008A2B7E" w:rsidRPr="0093389B">
      <w:rPr>
        <w:lang w:val="en-US"/>
      </w:rPr>
      <w:tab/>
    </w:r>
    <w:sdt>
      <w:sdtPr>
        <w:id w:val="-1170325178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8A2B7E">
          <w:fldChar w:fldCharType="begin"/>
        </w:r>
        <w:r w:rsidR="008A2B7E" w:rsidRPr="0093389B">
          <w:rPr>
            <w:lang w:val="en-US"/>
          </w:rPr>
          <w:instrText xml:space="preserve"> PAGE   \* MERGEFORMAT </w:instrText>
        </w:r>
        <w:r w:rsidR="008A2B7E">
          <w:fldChar w:fldCharType="separate"/>
        </w:r>
        <w:r w:rsidR="003A2EE7" w:rsidRPr="0093389B">
          <w:rPr>
            <w:noProof/>
            <w:lang w:val="en-US"/>
          </w:rPr>
          <w:t>6</w:t>
        </w:r>
        <w:r w:rsidR="008A2B7E">
          <w:rPr>
            <w:noProof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E0032C" w14:textId="77777777" w:rsidR="00B13A7A" w:rsidRDefault="00B064AF">
    <w:pPr>
      <w:pStyle w:val="Footer"/>
    </w:pPr>
    <w:r w:rsidRPr="0093389B">
      <w:rPr>
        <w:noProof/>
      </w:rPr>
      <mc:AlternateContent>
        <mc:Choice Requires="wps">
          <w:drawing>
            <wp:anchor distT="45720" distB="45720" distL="114300" distR="114300" simplePos="0" relativeHeight="251665408" behindDoc="0" locked="0" layoutInCell="1" allowOverlap="1" wp14:anchorId="7DFB5CFB" wp14:editId="2F2AF6CE">
              <wp:simplePos x="0" y="0"/>
              <wp:positionH relativeFrom="page">
                <wp:align>right</wp:align>
              </wp:positionH>
              <wp:positionV relativeFrom="paragraph">
                <wp:posOffset>-340515</wp:posOffset>
              </wp:positionV>
              <wp:extent cx="1648355" cy="243720"/>
              <wp:effectExtent l="0" t="2540" r="6985" b="698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16200000">
                        <a:off x="0" y="0"/>
                        <a:ext cx="1648355" cy="2437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2629469" w14:textId="77777777" w:rsidR="00B064AF" w:rsidRPr="007A41F4" w:rsidRDefault="00B064AF" w:rsidP="00B064AF">
                          <w:pPr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</w:pPr>
                          <w:r w:rsidRPr="007A41F4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t xml:space="preserve">Sjabloon versie:  </w:t>
                          </w:r>
                          <w:r w:rsidRPr="007A41F4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fldChar w:fldCharType="begin"/>
                          </w:r>
                          <w:r w:rsidRPr="007A41F4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instrText xml:space="preserve"> REF SjabloonVersie \h </w:instrText>
                          </w:r>
                          <w:r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instrText xml:space="preserve"> \* MERGEFORMAT </w:instrText>
                          </w:r>
                          <w:r w:rsidRPr="007A41F4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</w:r>
                          <w:r w:rsidRPr="007A41F4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fldChar w:fldCharType="separate"/>
                          </w:r>
                          <w:sdt>
                            <w:sdtPr>
                              <w:rPr>
                                <w:vanish/>
                                <w:sz w:val="16"/>
                                <w:szCs w:val="16"/>
                              </w:rPr>
                              <w:alias w:val="SjabloonVersie"/>
                              <w:tag w:val="SjabloonVersie"/>
                              <w:id w:val="2010016743"/>
                              <w:placeholder>
                                <w:docPart w:val="A8B22C3C7ECF4E7CBE3B9F7830155E01"/>
                              </w:placeholder>
                            </w:sdtPr>
                            <w:sdtContent>
                              <w:r w:rsidR="008E3CC6" w:rsidRPr="008E3CC6">
                                <w:rPr>
                                  <w:vanish/>
                                  <w:sz w:val="16"/>
                                  <w:szCs w:val="16"/>
                                </w:rPr>
                                <w:t>2019-10-25</w:t>
                              </w:r>
                            </w:sdtContent>
                          </w:sdt>
                          <w:r w:rsidRPr="007A41F4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fldChar w:fldCharType="end"/>
                          </w:r>
                        </w:p>
                        <w:p w14:paraId="3AE44E38" w14:textId="77777777" w:rsidR="00B064AF" w:rsidRPr="007A41F4" w:rsidRDefault="00B064AF" w:rsidP="00B064AF">
                          <w:pPr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</w:pPr>
                        </w:p>
                        <w:p w14:paraId="63999E85" w14:textId="77777777" w:rsidR="00B064AF" w:rsidRPr="007A41F4" w:rsidRDefault="00B064AF" w:rsidP="00B064AF">
                          <w:pPr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DFB5CFB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33" type="#_x0000_t202" style="position:absolute;margin-left:78.6pt;margin-top:-26.8pt;width:129.8pt;height:19.2pt;rotation:-90;z-index:251665408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" stroked="f">
              <v:textbox>
                <w:txbxContent>
                  <w:p w14:paraId="22629469" w14:textId="77777777" w:rsidR="00B064AF" w:rsidRPr="007A41F4" w:rsidRDefault="00B064AF" w:rsidP="00B064AF">
                    <w:pPr>
                      <w:rPr>
                        <w:vanish/>
                        <w:sz w:val="16"/>
                        <w:szCs w:val="16"/>
                        <w:lang w:val="en-US"/>
                      </w:rPr>
                    </w:pPr>
                    <w:r w:rsidRPr="007A41F4">
                      <w:rPr>
                        <w:vanish/>
                        <w:sz w:val="16"/>
                        <w:szCs w:val="16"/>
                        <w:lang w:val="en-US"/>
                      </w:rPr>
                      <w:t xml:space="preserve">Sjabloon versie:  </w:t>
                    </w:r>
                    <w:r w:rsidRPr="007A41F4">
                      <w:rPr>
                        <w:vanish/>
                        <w:sz w:val="16"/>
                        <w:szCs w:val="16"/>
                        <w:lang w:val="en-US"/>
                      </w:rPr>
                      <w:fldChar w:fldCharType="begin"/>
                    </w:r>
                    <w:r w:rsidRPr="007A41F4">
                      <w:rPr>
                        <w:vanish/>
                        <w:sz w:val="16"/>
                        <w:szCs w:val="16"/>
                        <w:lang w:val="en-US"/>
                      </w:rPr>
                      <w:instrText xml:space="preserve"> REF SjabloonVersie \h </w:instrText>
                    </w:r>
                    <w:r>
                      <w:rPr>
                        <w:vanish/>
                        <w:sz w:val="16"/>
                        <w:szCs w:val="16"/>
                        <w:lang w:val="en-US"/>
                      </w:rPr>
                      <w:instrText xml:space="preserve"> \* MERGEFORMAT </w:instrText>
                    </w:r>
                    <w:r w:rsidRPr="007A41F4">
                      <w:rPr>
                        <w:vanish/>
                        <w:sz w:val="16"/>
                        <w:szCs w:val="16"/>
                        <w:lang w:val="en-US"/>
                      </w:rPr>
                    </w:r>
                    <w:r w:rsidRPr="007A41F4">
                      <w:rPr>
                        <w:vanish/>
                        <w:sz w:val="16"/>
                        <w:szCs w:val="16"/>
                        <w:lang w:val="en-US"/>
                      </w:rPr>
                      <w:fldChar w:fldCharType="separate"/>
                    </w:r>
                    <w:sdt>
                      <w:sdtPr>
                        <w:rPr>
                          <w:vanish/>
                          <w:sz w:val="16"/>
                          <w:szCs w:val="16"/>
                        </w:rPr>
                        <w:alias w:val="SjabloonVersie"/>
                        <w:tag w:val="SjabloonVersie"/>
                        <w:id w:val="2010016743"/>
                        <w:placeholder>
                          <w:docPart w:val="A8B22C3C7ECF4E7CBE3B9F7830155E01"/>
                        </w:placeholder>
                      </w:sdtPr>
                      <w:sdtContent>
                        <w:r w:rsidR="008E3CC6" w:rsidRPr="008E3CC6">
                          <w:rPr>
                            <w:vanish/>
                            <w:sz w:val="16"/>
                            <w:szCs w:val="16"/>
                          </w:rPr>
                          <w:t>2019-10-25</w:t>
                        </w:r>
                      </w:sdtContent>
                    </w:sdt>
                    <w:r w:rsidRPr="007A41F4">
                      <w:rPr>
                        <w:vanish/>
                        <w:sz w:val="16"/>
                        <w:szCs w:val="16"/>
                        <w:lang w:val="en-US"/>
                      </w:rPr>
                      <w:fldChar w:fldCharType="end"/>
                    </w:r>
                  </w:p>
                  <w:p w14:paraId="3AE44E38" w14:textId="77777777" w:rsidR="00B064AF" w:rsidRPr="007A41F4" w:rsidRDefault="00B064AF" w:rsidP="00B064AF">
                    <w:pPr>
                      <w:rPr>
                        <w:vanish/>
                        <w:sz w:val="16"/>
                        <w:szCs w:val="16"/>
                        <w:lang w:val="en-US"/>
                      </w:rPr>
                    </w:pPr>
                  </w:p>
                  <w:p w14:paraId="63999E85" w14:textId="77777777" w:rsidR="00B064AF" w:rsidRPr="007A41F4" w:rsidRDefault="00B064AF" w:rsidP="00B064AF">
                    <w:pPr>
                      <w:rPr>
                        <w:vanish/>
                        <w:sz w:val="16"/>
                        <w:szCs w:val="16"/>
                        <w:lang w:val="en-US"/>
                      </w:rPr>
                    </w:pPr>
                  </w:p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47E653" w14:textId="77777777" w:rsidR="00704110" w:rsidRDefault="00704110" w:rsidP="008A2B7E">
      <w:pPr>
        <w:spacing w:after="0" w:line="240" w:lineRule="auto"/>
      </w:pPr>
      <w:r>
        <w:separator/>
      </w:r>
    </w:p>
  </w:footnote>
  <w:footnote w:type="continuationSeparator" w:id="0">
    <w:p w14:paraId="6DC230BB" w14:textId="77777777" w:rsidR="00704110" w:rsidRDefault="00704110" w:rsidP="008A2B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AFB7F4" w14:textId="77777777" w:rsidR="00B11207" w:rsidRPr="0093389B" w:rsidRDefault="00B11207">
    <w:pPr>
      <w:pStyle w:val="Header"/>
      <w:rPr>
        <w:lang w:val="en-US"/>
      </w:rPr>
    </w:pPr>
    <w:r>
      <w:fldChar w:fldCharType="begin"/>
    </w:r>
    <w:r w:rsidRPr="00B11207">
      <w:rPr>
        <w:lang w:val="en-US"/>
      </w:rPr>
      <w:instrText xml:space="preserve"> REF Leereenheid \h </w:instrText>
    </w:r>
    <w:r>
      <w:fldChar w:fldCharType="separate"/>
    </w:r>
    <w:sdt>
      <w:sdtPr>
        <w:alias w:val="Naam van leereenheid"/>
        <w:tag w:val="LEname"/>
        <w:id w:val="296647369"/>
        <w:placeholder>
          <w:docPart w:val="AFE5107E574C43C0888FDB76B45ECA44"/>
        </w:placeholder>
        <w:showingPlcHdr/>
        <w:text/>
      </w:sdtPr>
      <w:sdtContent>
        <w:r w:rsidR="008E3CC6" w:rsidRPr="006A0DB6">
          <w:rPr>
            <w:rStyle w:val="PlaceholderText"/>
            <w:lang w:val="en-GB"/>
          </w:rPr>
          <w:t>Click or tap here to enter text.</w:t>
        </w:r>
      </w:sdtContent>
    </w:sdt>
    <w:r>
      <w:fldChar w:fldCharType="end"/>
    </w:r>
    <w:r w:rsidRPr="00B11207">
      <w:rPr>
        <w:lang w:val="en-US"/>
      </w:rPr>
      <w:tab/>
    </w:r>
    <w:r w:rsidRPr="00B11207">
      <w:rPr>
        <w:lang w:val="en-US"/>
      </w:rPr>
      <w:tab/>
    </w:r>
    <w:r>
      <w:fldChar w:fldCharType="begin"/>
    </w:r>
    <w:r w:rsidRPr="00B11207">
      <w:rPr>
        <w:lang w:val="en-US"/>
      </w:rPr>
      <w:instrText xml:space="preserve"> REF Auteurs \h </w:instrText>
    </w:r>
    <w:r>
      <w:fldChar w:fldCharType="separate"/>
    </w:r>
    <w:sdt>
      <w:sdtPr>
        <w:alias w:val="Naam van de auteur"/>
        <w:tag w:val="Authors"/>
        <w:id w:val="-1292818492"/>
        <w:placeholder>
          <w:docPart w:val="7182A72A78054D478749CFB17BECF203"/>
        </w:placeholder>
        <w:showingPlcHdr/>
        <w:text/>
      </w:sdtPr>
      <w:sdtContent>
        <w:r w:rsidR="008E3CC6" w:rsidRPr="006A0DB6">
          <w:rPr>
            <w:rStyle w:val="PlaceholderText"/>
            <w:lang w:val="en-GB"/>
          </w:rPr>
          <w:t>Click or tap here to enter text.</w:t>
        </w:r>
      </w:sdtContent>
    </w:sdt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D964A7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33E6FA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010C0F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7F23D5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FECC88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E90FCD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F76ADA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04618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0D6A1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B6A18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B4A087E"/>
    <w:multiLevelType w:val="hybridMultilevel"/>
    <w:tmpl w:val="0ED66D7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CC6"/>
    <w:rsid w:val="000103DC"/>
    <w:rsid w:val="000170CE"/>
    <w:rsid w:val="0004112B"/>
    <w:rsid w:val="0004495B"/>
    <w:rsid w:val="000534B2"/>
    <w:rsid w:val="00054F7C"/>
    <w:rsid w:val="000574C7"/>
    <w:rsid w:val="000E5F37"/>
    <w:rsid w:val="0010454A"/>
    <w:rsid w:val="0012351B"/>
    <w:rsid w:val="001279AB"/>
    <w:rsid w:val="00145DB2"/>
    <w:rsid w:val="001502A4"/>
    <w:rsid w:val="0015692D"/>
    <w:rsid w:val="001A407D"/>
    <w:rsid w:val="001A79BC"/>
    <w:rsid w:val="001B61F8"/>
    <w:rsid w:val="001D1211"/>
    <w:rsid w:val="001D26E8"/>
    <w:rsid w:val="001E45D8"/>
    <w:rsid w:val="00206D35"/>
    <w:rsid w:val="002173F9"/>
    <w:rsid w:val="00235DF0"/>
    <w:rsid w:val="00287F7B"/>
    <w:rsid w:val="00291E31"/>
    <w:rsid w:val="002C6CA9"/>
    <w:rsid w:val="002D5372"/>
    <w:rsid w:val="00323068"/>
    <w:rsid w:val="00350A26"/>
    <w:rsid w:val="00382452"/>
    <w:rsid w:val="00384DB2"/>
    <w:rsid w:val="003A24CA"/>
    <w:rsid w:val="003A2EE7"/>
    <w:rsid w:val="003C1E60"/>
    <w:rsid w:val="003D0335"/>
    <w:rsid w:val="003D74EA"/>
    <w:rsid w:val="003E1D29"/>
    <w:rsid w:val="003E76FE"/>
    <w:rsid w:val="00424FE5"/>
    <w:rsid w:val="00436361"/>
    <w:rsid w:val="00440A7C"/>
    <w:rsid w:val="00464DA2"/>
    <w:rsid w:val="0046597C"/>
    <w:rsid w:val="004669F7"/>
    <w:rsid w:val="00491D11"/>
    <w:rsid w:val="004B21FF"/>
    <w:rsid w:val="004F0416"/>
    <w:rsid w:val="00517C12"/>
    <w:rsid w:val="00557FF7"/>
    <w:rsid w:val="00577C71"/>
    <w:rsid w:val="0058383B"/>
    <w:rsid w:val="005A66D9"/>
    <w:rsid w:val="005D0910"/>
    <w:rsid w:val="006351D7"/>
    <w:rsid w:val="00646896"/>
    <w:rsid w:val="006642D3"/>
    <w:rsid w:val="00664B01"/>
    <w:rsid w:val="00675CE2"/>
    <w:rsid w:val="006924DE"/>
    <w:rsid w:val="0069447D"/>
    <w:rsid w:val="006A0DB6"/>
    <w:rsid w:val="006B55E8"/>
    <w:rsid w:val="006F365B"/>
    <w:rsid w:val="00704110"/>
    <w:rsid w:val="00704456"/>
    <w:rsid w:val="0071476C"/>
    <w:rsid w:val="007408C1"/>
    <w:rsid w:val="00741E0E"/>
    <w:rsid w:val="00761992"/>
    <w:rsid w:val="0076561E"/>
    <w:rsid w:val="007657B8"/>
    <w:rsid w:val="007739E7"/>
    <w:rsid w:val="007A41F4"/>
    <w:rsid w:val="007C1CE4"/>
    <w:rsid w:val="007E3D3E"/>
    <w:rsid w:val="007F162D"/>
    <w:rsid w:val="007F4FA8"/>
    <w:rsid w:val="00800E27"/>
    <w:rsid w:val="008145CF"/>
    <w:rsid w:val="0085287A"/>
    <w:rsid w:val="00887BB0"/>
    <w:rsid w:val="00896809"/>
    <w:rsid w:val="008A2B7E"/>
    <w:rsid w:val="008A796A"/>
    <w:rsid w:val="008D71BC"/>
    <w:rsid w:val="008E3CC6"/>
    <w:rsid w:val="008F011F"/>
    <w:rsid w:val="009059A5"/>
    <w:rsid w:val="00906C51"/>
    <w:rsid w:val="00907F82"/>
    <w:rsid w:val="00920E32"/>
    <w:rsid w:val="00925984"/>
    <w:rsid w:val="00931345"/>
    <w:rsid w:val="0093389B"/>
    <w:rsid w:val="00933CE7"/>
    <w:rsid w:val="009500EE"/>
    <w:rsid w:val="00955F00"/>
    <w:rsid w:val="009737B0"/>
    <w:rsid w:val="00975127"/>
    <w:rsid w:val="00996DDF"/>
    <w:rsid w:val="009A2579"/>
    <w:rsid w:val="009B011E"/>
    <w:rsid w:val="009E553C"/>
    <w:rsid w:val="009F41A2"/>
    <w:rsid w:val="00A12187"/>
    <w:rsid w:val="00A342D6"/>
    <w:rsid w:val="00A50A4E"/>
    <w:rsid w:val="00A84255"/>
    <w:rsid w:val="00A92203"/>
    <w:rsid w:val="00A96680"/>
    <w:rsid w:val="00AA7D76"/>
    <w:rsid w:val="00AC0040"/>
    <w:rsid w:val="00AC2091"/>
    <w:rsid w:val="00AD48DA"/>
    <w:rsid w:val="00AE23A0"/>
    <w:rsid w:val="00AF55D5"/>
    <w:rsid w:val="00B064AF"/>
    <w:rsid w:val="00B11207"/>
    <w:rsid w:val="00B13A7A"/>
    <w:rsid w:val="00B202A4"/>
    <w:rsid w:val="00B44610"/>
    <w:rsid w:val="00B44FCD"/>
    <w:rsid w:val="00B604C0"/>
    <w:rsid w:val="00B7300F"/>
    <w:rsid w:val="00B83D12"/>
    <w:rsid w:val="00B843E3"/>
    <w:rsid w:val="00B97510"/>
    <w:rsid w:val="00BA3CC7"/>
    <w:rsid w:val="00C02426"/>
    <w:rsid w:val="00C11737"/>
    <w:rsid w:val="00C15D2A"/>
    <w:rsid w:val="00C27281"/>
    <w:rsid w:val="00C40AAB"/>
    <w:rsid w:val="00C54405"/>
    <w:rsid w:val="00C6710D"/>
    <w:rsid w:val="00C73B29"/>
    <w:rsid w:val="00C852B8"/>
    <w:rsid w:val="00C93D3F"/>
    <w:rsid w:val="00CD31D4"/>
    <w:rsid w:val="00CF6CBE"/>
    <w:rsid w:val="00D12105"/>
    <w:rsid w:val="00D16A85"/>
    <w:rsid w:val="00D62B1A"/>
    <w:rsid w:val="00D73541"/>
    <w:rsid w:val="00D803D7"/>
    <w:rsid w:val="00D84A64"/>
    <w:rsid w:val="00D904AC"/>
    <w:rsid w:val="00D919B6"/>
    <w:rsid w:val="00D9429E"/>
    <w:rsid w:val="00D95726"/>
    <w:rsid w:val="00DA4A86"/>
    <w:rsid w:val="00DB2E3B"/>
    <w:rsid w:val="00DB3978"/>
    <w:rsid w:val="00DC10FC"/>
    <w:rsid w:val="00DC2182"/>
    <w:rsid w:val="00DC6B3B"/>
    <w:rsid w:val="00DF4D03"/>
    <w:rsid w:val="00E0464C"/>
    <w:rsid w:val="00E13067"/>
    <w:rsid w:val="00E60B5D"/>
    <w:rsid w:val="00E72841"/>
    <w:rsid w:val="00E7326A"/>
    <w:rsid w:val="00E84A1F"/>
    <w:rsid w:val="00EA0647"/>
    <w:rsid w:val="00EB6D96"/>
    <w:rsid w:val="00EC0C48"/>
    <w:rsid w:val="00EC3AEF"/>
    <w:rsid w:val="00EC7DE3"/>
    <w:rsid w:val="00ED3604"/>
    <w:rsid w:val="00EF5A4C"/>
    <w:rsid w:val="00F9359B"/>
    <w:rsid w:val="00F95B80"/>
    <w:rsid w:val="00FC4AB8"/>
    <w:rsid w:val="00FC4D17"/>
    <w:rsid w:val="00FD107C"/>
    <w:rsid w:val="00FE5DE4"/>
    <w:rsid w:val="594107B4"/>
    <w:rsid w:val="5E032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694AFD"/>
  <w15:chartTrackingRefBased/>
  <w15:docId w15:val="{48D9D2E2-52BC-4C00-BBAA-77A323AB4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0DB6"/>
  </w:style>
  <w:style w:type="paragraph" w:styleId="Heading1">
    <w:name w:val="heading 1"/>
    <w:basedOn w:val="Normal"/>
    <w:next w:val="Normal"/>
    <w:link w:val="Heading1Char"/>
    <w:uiPriority w:val="9"/>
    <w:qFormat/>
    <w:rsid w:val="008A2B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326A"/>
    <w:pPr>
      <w:keepNext/>
      <w:keepLines/>
      <w:spacing w:before="26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A2B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2B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2B7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A2B7E"/>
    <w:rPr>
      <w:rFonts w:eastAsiaTheme="minorEastAsia"/>
      <w:color w:val="5A5A5A" w:themeColor="text1" w:themeTint="A5"/>
      <w:spacing w:val="15"/>
    </w:rPr>
  </w:style>
  <w:style w:type="paragraph" w:styleId="NoSpacing">
    <w:name w:val="No Spacing"/>
    <w:uiPriority w:val="1"/>
    <w:qFormat/>
    <w:rsid w:val="008A2B7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A2B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2B7E"/>
  </w:style>
  <w:style w:type="paragraph" w:styleId="Footer">
    <w:name w:val="footer"/>
    <w:basedOn w:val="Normal"/>
    <w:link w:val="FooterChar"/>
    <w:uiPriority w:val="99"/>
    <w:unhideWhenUsed/>
    <w:rsid w:val="008A2B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2B7E"/>
  </w:style>
  <w:style w:type="character" w:customStyle="1" w:styleId="Heading1Char">
    <w:name w:val="Heading 1 Char"/>
    <w:basedOn w:val="DefaultParagraphFont"/>
    <w:link w:val="Heading1"/>
    <w:uiPriority w:val="9"/>
    <w:rsid w:val="008A2B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A2B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8A2B7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8A2B7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A0DB6"/>
    <w:rPr>
      <w:color w:val="2F5496" w:themeColor="accent1" w:themeShade="BF"/>
      <w:u w:val="none"/>
    </w:rPr>
  </w:style>
  <w:style w:type="paragraph" w:customStyle="1" w:styleId="Header1inhoudsopave">
    <w:name w:val="Header 1 (inhoudsopave)"/>
    <w:basedOn w:val="NoSpacing"/>
    <w:next w:val="Normal"/>
    <w:link w:val="Header1inhoudsopaveChar"/>
    <w:qFormat/>
    <w:rsid w:val="008A2B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32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er1inhoudsopaveChar">
    <w:name w:val="Header 1 (inhoudsopave) Char"/>
    <w:basedOn w:val="Heading1Char"/>
    <w:link w:val="Header1inhoudsopave"/>
    <w:rsid w:val="008A2B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3A2EE7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F41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41A2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A342D6"/>
    <w:rPr>
      <w:color w:val="808080"/>
    </w:rPr>
  </w:style>
  <w:style w:type="table" w:styleId="GridTable4-Accent5">
    <w:name w:val="Grid Table 4 Accent 5"/>
    <w:basedOn w:val="TableNormal"/>
    <w:uiPriority w:val="49"/>
    <w:rsid w:val="0010454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4">
    <w:name w:val="List Table 4"/>
    <w:basedOn w:val="TableNormal"/>
    <w:uiPriority w:val="49"/>
    <w:rsid w:val="00C93D3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Moscow">
    <w:name w:val="Moscow"/>
    <w:basedOn w:val="TableNormal"/>
    <w:uiPriority w:val="99"/>
    <w:rsid w:val="00B44FCD"/>
    <w:pPr>
      <w:spacing w:after="0" w:line="240" w:lineRule="auto"/>
    </w:pPr>
    <w:tblPr>
      <w:tblStyleRow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color w:val="FFFFFF" w:themeColor="background1"/>
      </w:rPr>
      <w:tblPr/>
      <w:tcPr>
        <w:shd w:val="clear" w:color="auto" w:fill="4472C4" w:themeFill="accent1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D9E2F3" w:themeFill="accent1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6A0DB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A0DB6"/>
    <w:rPr>
      <w:color w:val="2F5496" w:themeColor="accent1" w:themeShade="BF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sites.google.com/view/rijnijssel-ao/sjablonen/25187/kerntaak-1-k1/werkproces-1-1?authuser=0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settings" Target="settings.xml"/><Relationship Id="rId12" Type="http://schemas.openxmlformats.org/officeDocument/2006/relationships/hyperlink" Target="https://sites.google.com/view/rijnijssel-ao/sjablonen/25187/algemeen" TargetMode="External"/><Relationship Id="rId17" Type="http://schemas.openxmlformats.org/officeDocument/2006/relationships/hyperlink" Target="https://sites.google.com/view/rijnijssel-ao/sjablonen/25187/algemeen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sites.google.com/view/rijnijssel-ao/sjablonen/25187/kerntaak-1-k1/werkproces-1-1?authuser=0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ites.google.com/view/rijnijssel-ao/sjablonen/25187/algemeen" TargetMode="Externa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sites.google.com/view/rijnijssel-ao/sjablonen/25187/kerntaak-1-k1/werkproces-1-1?authuser=0" TargetMode="External"/><Relationship Id="rId23" Type="http://schemas.openxmlformats.org/officeDocument/2006/relationships/glossaryDocument" Target="glossary/document.xm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sites.google.com/view/rijnijssel-ao/sjablonen/25187/kerntaak-1-k1/werkproces-1-1?authuser=0" TargetMode="External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chool\DOCUMENTATIE\25187-sjablonen-master\Kerntaak%201%20-%20Levert%20een%20bijdrage%20aan%20het%20ontwikkeltraject\Werkproces%201%20-%20Stelt%20de%20opdracht%20vast\B1K1W1_PvE_Programma%20van%20Eise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09BB467461247C49A6932E7214120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4E109-4731-4111-ACBE-EB143D558851}"/>
      </w:docPartPr>
      <w:docPartBody>
        <w:p w:rsidR="00000000" w:rsidRDefault="00D37A41">
          <w:pPr>
            <w:pStyle w:val="209BB467461247C49A6932E721412005"/>
          </w:pPr>
          <w:r w:rsidRPr="00F1666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37F14AC3C884AC699FB36729FE80A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3D0C8A-6683-4095-932B-2D419036342C}"/>
      </w:docPartPr>
      <w:docPartBody>
        <w:p w:rsidR="00000000" w:rsidRDefault="00D37A41">
          <w:pPr>
            <w:pStyle w:val="837F14AC3C884AC699FB36729FE80A84"/>
          </w:pPr>
          <w:r w:rsidRPr="00221143">
            <w:rPr>
              <w:rStyle w:val="PlaceholderText"/>
              <w:lang w:val="en-US"/>
            </w:rPr>
            <w:t>Click or tap here to enter text.</w:t>
          </w:r>
        </w:p>
      </w:docPartBody>
    </w:docPart>
    <w:docPart>
      <w:docPartPr>
        <w:name w:val="ECFAAEC3374549FB944BE72E7B8AD8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1B7A30-9776-474F-9AC3-CED20524605E}"/>
      </w:docPartPr>
      <w:docPartBody>
        <w:p w:rsidR="00000000" w:rsidRDefault="00D37A41">
          <w:pPr>
            <w:pStyle w:val="ECFAAEC3374549FB944BE72E7B8AD886"/>
          </w:pPr>
          <w:r w:rsidRPr="00221143">
            <w:rPr>
              <w:rStyle w:val="PlaceholderText"/>
              <w:lang w:val="en-US"/>
            </w:rPr>
            <w:t>Click or tap here to enter text.</w:t>
          </w:r>
        </w:p>
      </w:docPartBody>
    </w:docPart>
    <w:docPart>
      <w:docPartPr>
        <w:name w:val="09D45AD0B0E2494EB263EF669D1DCC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FB03B8-956F-47D8-A34D-87655C3099B1}"/>
      </w:docPartPr>
      <w:docPartBody>
        <w:p w:rsidR="00000000" w:rsidRDefault="00D37A41">
          <w:pPr>
            <w:pStyle w:val="09D45AD0B0E2494EB263EF669D1DCC03"/>
          </w:pPr>
          <w:r w:rsidRPr="00221143">
            <w:rPr>
              <w:rStyle w:val="PlaceholderText"/>
              <w:lang w:val="en-US"/>
            </w:rPr>
            <w:t>Click or tap here to enter text.</w:t>
          </w:r>
        </w:p>
      </w:docPartBody>
    </w:docPart>
    <w:docPart>
      <w:docPartPr>
        <w:name w:val="7683840D98BF4C92B348F6B367AFED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C829BD-19DF-4218-BE74-0AAF282CFC81}"/>
      </w:docPartPr>
      <w:docPartBody>
        <w:p w:rsidR="00000000" w:rsidRDefault="00D37A41">
          <w:pPr>
            <w:pStyle w:val="7683840D98BF4C92B348F6B367AFED7C"/>
          </w:pPr>
          <w:r w:rsidRPr="00221143">
            <w:rPr>
              <w:rStyle w:val="PlaceholderText"/>
              <w:lang w:val="en-US"/>
            </w:rPr>
            <w:t>Click or tap here to enter text.</w:t>
          </w:r>
        </w:p>
      </w:docPartBody>
    </w:docPart>
    <w:docPart>
      <w:docPartPr>
        <w:name w:val="ADC90AFCD2FC4042975B3D687302B9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87AD37-B38B-451D-8266-854A279512FE}"/>
      </w:docPartPr>
      <w:docPartBody>
        <w:p w:rsidR="00000000" w:rsidRDefault="00D37A41">
          <w:pPr>
            <w:pStyle w:val="ADC90AFCD2FC4042975B3D687302B945"/>
          </w:pPr>
          <w:r w:rsidRPr="00570CA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FE5107E574C43C0888FDB76B45ECA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5728CF-34DC-4B1F-BCFA-51C6B1754C4D}"/>
      </w:docPartPr>
      <w:docPartBody>
        <w:p w:rsidR="00000000" w:rsidRDefault="00426F40" w:rsidP="00426F40">
          <w:pPr>
            <w:pStyle w:val="AFE5107E574C43C0888FDB76B45ECA44"/>
          </w:pPr>
          <w:r w:rsidRPr="00221143">
            <w:rPr>
              <w:rStyle w:val="PlaceholderText"/>
              <w:lang w:val="en-US"/>
            </w:rPr>
            <w:t>Click or tap here to enter text.</w:t>
          </w:r>
        </w:p>
      </w:docPartBody>
    </w:docPart>
    <w:docPart>
      <w:docPartPr>
        <w:name w:val="7182A72A78054D478749CFB17BECF2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B35AEE-6511-46CD-ADC0-57C0B99D60D8}"/>
      </w:docPartPr>
      <w:docPartBody>
        <w:p w:rsidR="00000000" w:rsidRDefault="00426F40" w:rsidP="00426F40">
          <w:pPr>
            <w:pStyle w:val="7182A72A78054D478749CFB17BECF203"/>
          </w:pPr>
          <w:r w:rsidRPr="00221143">
            <w:rPr>
              <w:rStyle w:val="PlaceholderText"/>
              <w:lang w:val="en-US"/>
            </w:rPr>
            <w:t>Click or tap here to enter text.</w:t>
          </w:r>
        </w:p>
      </w:docPartBody>
    </w:docPart>
    <w:docPart>
      <w:docPartPr>
        <w:name w:val="9DF5C268F3EC46BEB99A02E7D17AB1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E2E4B7-2CF0-489B-A991-ACC467A37A97}"/>
      </w:docPartPr>
      <w:docPartBody>
        <w:p w:rsidR="00000000" w:rsidRDefault="00426F40" w:rsidP="00426F40">
          <w:pPr>
            <w:pStyle w:val="9DF5C268F3EC46BEB99A02E7D17AB19A"/>
          </w:pPr>
          <w:r w:rsidRPr="00221143">
            <w:rPr>
              <w:rStyle w:val="PlaceholderText"/>
              <w:lang w:val="en-US"/>
            </w:rPr>
            <w:t>Click or tap here to enter text.</w:t>
          </w:r>
        </w:p>
      </w:docPartBody>
    </w:docPart>
    <w:docPart>
      <w:docPartPr>
        <w:name w:val="E5DBBA6143334E7CA72A467AF8E67D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814AD1-C85C-4947-91A4-087A7D3407AE}"/>
      </w:docPartPr>
      <w:docPartBody>
        <w:p w:rsidR="00000000" w:rsidRDefault="00426F40" w:rsidP="00426F40">
          <w:pPr>
            <w:pStyle w:val="E5DBBA6143334E7CA72A467AF8E67D31"/>
          </w:pPr>
          <w:r w:rsidRPr="00221143">
            <w:rPr>
              <w:rStyle w:val="PlaceholderText"/>
              <w:lang w:val="en-US"/>
            </w:rPr>
            <w:t>Click or tap here to enter text.</w:t>
          </w:r>
        </w:p>
      </w:docPartBody>
    </w:docPart>
    <w:docPart>
      <w:docPartPr>
        <w:name w:val="9F39DC179D0B407AB4EE0983E3CC63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0B3214-F71C-4C3F-9480-66F81C3899C3}"/>
      </w:docPartPr>
      <w:docPartBody>
        <w:p w:rsidR="00000000" w:rsidRDefault="00426F40" w:rsidP="00426F40">
          <w:pPr>
            <w:pStyle w:val="9F39DC179D0B407AB4EE0983E3CC63DB"/>
          </w:pPr>
          <w:r w:rsidRPr="00570CA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7DC26782C954F8ABEE8747E4DFE47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C777F7-FF01-44FD-A6C9-4B8C9B4E8326}"/>
      </w:docPartPr>
      <w:docPartBody>
        <w:p w:rsidR="00000000" w:rsidRDefault="00426F40" w:rsidP="00426F40">
          <w:pPr>
            <w:pStyle w:val="D7DC26782C954F8ABEE8747E4DFE47C7"/>
          </w:pPr>
          <w:r w:rsidRPr="00221143">
            <w:rPr>
              <w:rStyle w:val="PlaceholderText"/>
              <w:lang w:val="en-US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F40"/>
    <w:rsid w:val="00426F40"/>
    <w:rsid w:val="00D37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26F40"/>
    <w:rPr>
      <w:color w:val="808080"/>
    </w:rPr>
  </w:style>
  <w:style w:type="paragraph" w:customStyle="1" w:styleId="209BB467461247C49A6932E721412005">
    <w:name w:val="209BB467461247C49A6932E721412005"/>
  </w:style>
  <w:style w:type="paragraph" w:customStyle="1" w:styleId="837F14AC3C884AC699FB36729FE80A84">
    <w:name w:val="837F14AC3C884AC699FB36729FE80A84"/>
  </w:style>
  <w:style w:type="paragraph" w:customStyle="1" w:styleId="ECFAAEC3374549FB944BE72E7B8AD886">
    <w:name w:val="ECFAAEC3374549FB944BE72E7B8AD886"/>
  </w:style>
  <w:style w:type="paragraph" w:customStyle="1" w:styleId="09D45AD0B0E2494EB263EF669D1DCC03">
    <w:name w:val="09D45AD0B0E2494EB263EF669D1DCC03"/>
  </w:style>
  <w:style w:type="paragraph" w:customStyle="1" w:styleId="7683840D98BF4C92B348F6B367AFED7C">
    <w:name w:val="7683840D98BF4C92B348F6B367AFED7C"/>
  </w:style>
  <w:style w:type="paragraph" w:customStyle="1" w:styleId="ADC90AFCD2FC4042975B3D687302B945">
    <w:name w:val="ADC90AFCD2FC4042975B3D687302B945"/>
  </w:style>
  <w:style w:type="paragraph" w:customStyle="1" w:styleId="ABF0AF7B627648EE891430BE5612B823">
    <w:name w:val="ABF0AF7B627648EE891430BE5612B823"/>
  </w:style>
  <w:style w:type="paragraph" w:customStyle="1" w:styleId="AFE5107E574C43C0888FDB76B45ECA44">
    <w:name w:val="AFE5107E574C43C0888FDB76B45ECA44"/>
    <w:rsid w:val="00426F40"/>
  </w:style>
  <w:style w:type="paragraph" w:customStyle="1" w:styleId="7182A72A78054D478749CFB17BECF203">
    <w:name w:val="7182A72A78054D478749CFB17BECF203"/>
    <w:rsid w:val="00426F40"/>
  </w:style>
  <w:style w:type="paragraph" w:customStyle="1" w:styleId="9DF5C268F3EC46BEB99A02E7D17AB19A">
    <w:name w:val="9DF5C268F3EC46BEB99A02E7D17AB19A"/>
    <w:rsid w:val="00426F40"/>
  </w:style>
  <w:style w:type="paragraph" w:customStyle="1" w:styleId="E5DBBA6143334E7CA72A467AF8E67D31">
    <w:name w:val="E5DBBA6143334E7CA72A467AF8E67D31"/>
    <w:rsid w:val="00426F40"/>
  </w:style>
  <w:style w:type="paragraph" w:customStyle="1" w:styleId="9F39DC179D0B407AB4EE0983E3CC63DB">
    <w:name w:val="9F39DC179D0B407AB4EE0983E3CC63DB"/>
    <w:rsid w:val="00426F40"/>
  </w:style>
  <w:style w:type="paragraph" w:customStyle="1" w:styleId="B4E0763FE97C4A0EB030324954514FCD">
    <w:name w:val="B4E0763FE97C4A0EB030324954514FCD"/>
    <w:rsid w:val="00426F40"/>
  </w:style>
  <w:style w:type="paragraph" w:customStyle="1" w:styleId="A8B22C3C7ECF4E7CBE3B9F7830155E01">
    <w:name w:val="A8B22C3C7ECF4E7CBE3B9F7830155E01"/>
    <w:rsid w:val="00426F40"/>
  </w:style>
  <w:style w:type="paragraph" w:customStyle="1" w:styleId="D7DC26782C954F8ABEE8747E4DFE47C7">
    <w:name w:val="D7DC26782C954F8ABEE8747E4DFE47C7"/>
    <w:rsid w:val="00426F4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890FD8E2AB6E4DAA8DE63570D6AFA3" ma:contentTypeVersion="8" ma:contentTypeDescription="Een nieuw document maken." ma:contentTypeScope="" ma:versionID="5b7fdcf29434dad92f0ac3a0dd293b1e">
  <xsd:schema xmlns:xsd="http://www.w3.org/2001/XMLSchema" xmlns:xs="http://www.w3.org/2001/XMLSchema" xmlns:p="http://schemas.microsoft.com/office/2006/metadata/properties" xmlns:ns2="45fa6d14-934b-44a0-9747-c035f1438e9b" xmlns:ns3="9b23f896-9a04-4114-b73b-55cbe372e205" targetNamespace="http://schemas.microsoft.com/office/2006/metadata/properties" ma:root="true" ma:fieldsID="30fa0da3bc8d4f53acf812560ee6efb4" ns2:_="" ns3:_="">
    <xsd:import namespace="45fa6d14-934b-44a0-9747-c035f1438e9b"/>
    <xsd:import namespace="9b23f896-9a04-4114-b73b-55cbe372e20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DateTaken" minOccurs="0"/>
                <xsd:element ref="ns2:MediaServiceLocatio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fa6d14-934b-44a0-9747-c035f1438e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23f896-9a04-4114-b73b-55cbe372e20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A40A84B-351E-4840-98F4-E589742AB4B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219D09D-ABA9-4CD3-800F-AC43306B17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fa6d14-934b-44a0-9747-c035f1438e9b"/>
    <ds:schemaRef ds:uri="9b23f896-9a04-4114-b73b-55cbe372e20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BA202B1-E289-4D1D-96F1-71318893154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F26A801-F9B6-4CC3-B424-63B0B431BCC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B1K1W1_PvE_Programma van Eisen.dotx</Template>
  <TotalTime>46</TotalTime>
  <Pages>6</Pages>
  <Words>803</Words>
  <Characters>4418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Polman</dc:creator>
  <cp:keywords/>
  <dc:description/>
  <cp:lastModifiedBy>Robert Polman</cp:lastModifiedBy>
  <cp:revision>11</cp:revision>
  <cp:lastPrinted>2018-09-01T10:46:00Z</cp:lastPrinted>
  <dcterms:created xsi:type="dcterms:W3CDTF">2021-09-22T11:42:00Z</dcterms:created>
  <dcterms:modified xsi:type="dcterms:W3CDTF">2021-09-22T12:28:00Z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0x010100A5890FD8E2AB6E4DAA8DE63570D6AFA3</vt:lpwstr>
  </property>
  <property fmtid="{D5CDD505-2E9C-101B-9397-08002B2CF9AE}" pid="3" name="AuthorIds_UIVersion_4096">
    <vt:lpwstr>13</vt:lpwstr>
  </property>
  <property fmtid="{D5CDD505-2E9C-101B-9397-08002B2CF9AE}" pid="4" name="AuthorIds_UIVersion_1024">
    <vt:lpwstr>13</vt:lpwstr>
  </property>
</Properties>
</file>