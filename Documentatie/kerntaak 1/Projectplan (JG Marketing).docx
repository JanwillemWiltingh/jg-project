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5106" w14:textId="77777777" w:rsidR="00453A11" w:rsidRPr="00EE4CD5" w:rsidRDefault="000F3F94" w:rsidP="00453A11">
      <w:pPr>
        <w:pStyle w:val="Title"/>
        <w:rPr>
          <w:lang w:val="en-US"/>
        </w:rPr>
      </w:pPr>
      <w:r>
        <w:fldChar w:fldCharType="begin"/>
      </w:r>
      <w:r>
        <w:instrText xml:space="preserve"> HYPERLINK "https://sites.google.com/view/rijnijssel-ao/sjablonen/25187/algemeen?authuser=0" \l "h.p_Ty7aduG2GfRB" </w:instrText>
      </w:r>
      <w:r>
        <w:fldChar w:fldCharType="separate"/>
      </w:r>
      <w:proofErr w:type="spellStart"/>
      <w:r w:rsidR="00EE4CD5" w:rsidRPr="005A6081">
        <w:rPr>
          <w:rStyle w:val="Hyperlink"/>
          <w:lang w:val="en-US"/>
        </w:rPr>
        <w:t>Projectplan</w:t>
      </w:r>
      <w:proofErr w:type="spellEnd"/>
      <w:r>
        <w:rPr>
          <w:rStyle w:val="Hyperlink"/>
          <w:lang w:val="en-US"/>
        </w:rPr>
        <w:fldChar w:fldCharType="end"/>
      </w:r>
    </w:p>
    <w:sdt>
      <w:sdtPr>
        <w:rPr>
          <w:lang w:val="en-US"/>
        </w:rPr>
        <w:alias w:val="Projectnaam"/>
        <w:tag w:val="Projectnaam"/>
        <w:id w:val="-914392091"/>
        <w:placeholder>
          <w:docPart w:val="CEB8971AF6D74710909FB092FDB123E5"/>
        </w:placeholder>
        <w:text/>
      </w:sdtPr>
      <w:sdtEndPr/>
      <w:sdtContent>
        <w:p w14:paraId="7BF845BE" w14:textId="04ED968E" w:rsidR="00C82853" w:rsidRDefault="00214D0E" w:rsidP="00C82853">
          <w:pPr>
            <w:rPr>
              <w:lang w:val="en-US"/>
            </w:rPr>
          </w:pPr>
          <w:proofErr w:type="spellStart"/>
          <w:r>
            <w:rPr>
              <w:lang w:val="en-US"/>
            </w:rPr>
            <w:t>JGPlanning</w:t>
          </w:r>
          <w:proofErr w:type="spellEnd"/>
        </w:p>
      </w:sdtContent>
    </w:sdt>
    <w:p w14:paraId="7E987FE2" w14:textId="77777777" w:rsidR="008A2B7E" w:rsidRPr="00453A11" w:rsidRDefault="008A2B7E" w:rsidP="008A2B7E">
      <w:pPr>
        <w:rPr>
          <w:lang w:val="en-US"/>
        </w:rPr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6B6E72" w14:paraId="48194C83" w14:textId="77777777" w:rsidTr="0010588C">
        <w:tc>
          <w:tcPr>
            <w:tcW w:w="1485" w:type="dxa"/>
          </w:tcPr>
          <w:p w14:paraId="3B6EF6AA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proofErr w:type="spellStart"/>
            <w:r w:rsidRPr="00AE35A7">
              <w:rPr>
                <w:lang w:val="en-US"/>
              </w:rPr>
              <w:t>Leereenheid</w:t>
            </w:r>
            <w:proofErr w:type="spellEnd"/>
            <w:r w:rsidRPr="00AE35A7">
              <w:rPr>
                <w:lang w:val="en-US"/>
              </w:rPr>
              <w:t>:</w:t>
            </w:r>
          </w:p>
        </w:tc>
        <w:bookmarkStart w:id="0" w:name="Leereenheid"/>
        <w:tc>
          <w:tcPr>
            <w:tcW w:w="4536" w:type="dxa"/>
          </w:tcPr>
          <w:p w14:paraId="2AF9B173" w14:textId="24CCF46D" w:rsidR="00AE35A7" w:rsidRPr="00AE35A7" w:rsidRDefault="000F3F94" w:rsidP="00AE35A7">
            <w:pPr>
              <w:pStyle w:val="NoSpacing"/>
              <w:rPr>
                <w:lang w:val="en-US"/>
              </w:rPr>
            </w:pPr>
            <w:sdt>
              <w:sdtPr>
                <w:alias w:val="Naam van leereenheid"/>
                <w:tag w:val="LEname"/>
                <w:id w:val="44343546"/>
                <w:placeholder>
                  <w:docPart w:val="631DDA5D05414ABCA8939C2087A8163B"/>
                </w:placeholder>
                <w:text/>
              </w:sdtPr>
              <w:sdtEndPr/>
              <w:sdtContent>
                <w:proofErr w:type="spellStart"/>
                <w:r w:rsidR="00EB2C0F">
                  <w:t>JGPlanning</w:t>
                </w:r>
                <w:proofErr w:type="spellEnd"/>
              </w:sdtContent>
            </w:sdt>
            <w:bookmarkEnd w:id="0"/>
          </w:p>
        </w:tc>
      </w:tr>
      <w:tr w:rsidR="00AE35A7" w:rsidRPr="006B6E72" w14:paraId="77012CDE" w14:textId="77777777" w:rsidTr="0010588C">
        <w:tc>
          <w:tcPr>
            <w:tcW w:w="1485" w:type="dxa"/>
          </w:tcPr>
          <w:p w14:paraId="0D991F3A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proofErr w:type="spellStart"/>
            <w:r w:rsidRPr="00AE35A7">
              <w:rPr>
                <w:lang w:val="en-US"/>
              </w:rPr>
              <w:t>Versienummer</w:t>
            </w:r>
            <w:proofErr w:type="spellEnd"/>
            <w:r w:rsidRPr="00AE35A7">
              <w:rPr>
                <w:lang w:val="en-US"/>
              </w:rPr>
              <w:t>:</w:t>
            </w:r>
          </w:p>
        </w:tc>
        <w:bookmarkStart w:id="1" w:name="Versienummer"/>
        <w:tc>
          <w:tcPr>
            <w:tcW w:w="4536" w:type="dxa"/>
          </w:tcPr>
          <w:p w14:paraId="464F9B2F" w14:textId="7A2636A8" w:rsidR="00AE35A7" w:rsidRPr="00AE35A7" w:rsidRDefault="000F3F94" w:rsidP="00AE35A7">
            <w:pPr>
              <w:pStyle w:val="NoSpacing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1E15CE35FC1F447EA1C6B7565B2A5AD0"/>
                </w:placeholder>
                <w:text/>
              </w:sdtPr>
              <w:sdtEndPr/>
              <w:sdtContent>
                <w:r w:rsidR="00EB2C0F">
                  <w:t>2.0</w:t>
                </w:r>
              </w:sdtContent>
            </w:sdt>
            <w:bookmarkEnd w:id="1"/>
          </w:p>
        </w:tc>
      </w:tr>
      <w:tr w:rsidR="00AE35A7" w:rsidRPr="006B6E72" w14:paraId="259A9C1D" w14:textId="77777777" w:rsidTr="0010588C">
        <w:tc>
          <w:tcPr>
            <w:tcW w:w="1485" w:type="dxa"/>
          </w:tcPr>
          <w:p w14:paraId="032335D7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2" w:name="Auteurs"/>
        <w:tc>
          <w:tcPr>
            <w:tcW w:w="4536" w:type="dxa"/>
          </w:tcPr>
          <w:p w14:paraId="78D52FE0" w14:textId="5BB53538" w:rsidR="00AE35A7" w:rsidRPr="00AE35A7" w:rsidRDefault="000F3F94" w:rsidP="00AE35A7">
            <w:pPr>
              <w:pStyle w:val="NoSpacing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F0D5E2A3E6974B049A35B0754EA8772A"/>
                </w:placeholder>
                <w:text/>
              </w:sdtPr>
              <w:sdtEndPr/>
              <w:sdtContent>
                <w:r w:rsidR="006B6E72">
                  <w:t>Barend Noordhoff</w:t>
                </w:r>
                <w:r w:rsidR="00EB2C0F">
                  <w:t>, Robert Polman en Jan-Willem Wiltingh</w:t>
                </w:r>
              </w:sdtContent>
            </w:sdt>
            <w:bookmarkEnd w:id="2"/>
          </w:p>
        </w:tc>
      </w:tr>
      <w:tr w:rsidR="00AE35A7" w:rsidRPr="006B6E72" w14:paraId="30CA11E7" w14:textId="77777777" w:rsidTr="0010588C">
        <w:tc>
          <w:tcPr>
            <w:tcW w:w="1485" w:type="dxa"/>
          </w:tcPr>
          <w:p w14:paraId="3763D921" w14:textId="77777777" w:rsidR="00AE35A7" w:rsidRPr="00AE35A7" w:rsidRDefault="00AE35A7" w:rsidP="00AE35A7">
            <w:pPr>
              <w:pStyle w:val="NoSpacing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0C8DA39A" w14:textId="79F5D675" w:rsidR="00AE35A7" w:rsidRPr="000534B2" w:rsidRDefault="000F3F94" w:rsidP="00AE35A7">
            <w:pPr>
              <w:pStyle w:val="NoSpacing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956B49329CA7405EA3C3582278B4B5EB"/>
                </w:placeholder>
                <w:text/>
              </w:sdtPr>
              <w:sdtEndPr/>
              <w:sdtContent>
                <w:r w:rsidR="00EB2C0F">
                  <w:t>2021-09-23</w:t>
                </w:r>
              </w:sdtContent>
            </w:sdt>
          </w:p>
        </w:tc>
      </w:tr>
    </w:tbl>
    <w:p w14:paraId="531DA548" w14:textId="77777777" w:rsidR="00AE35A7" w:rsidRDefault="00AE35A7">
      <w:pPr>
        <w:rPr>
          <w:lang w:val="en-US"/>
        </w:rPr>
      </w:pPr>
      <w:r w:rsidRPr="00AE35A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E863C57" wp14:editId="4EC58389">
                <wp:simplePos x="0" y="0"/>
                <wp:positionH relativeFrom="page">
                  <wp:posOffset>4752975</wp:posOffset>
                </wp:positionH>
                <wp:positionV relativeFrom="paragraph">
                  <wp:posOffset>7110412</wp:posOffset>
                </wp:positionV>
                <wp:extent cx="2614613" cy="100012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613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CC04" w14:textId="77777777" w:rsidR="00AE35A7" w:rsidRDefault="00AE35A7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EC0DC3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Hiernaast staan vier invulvelden. Drie daarvan worden ‘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hergebruikt’ in de header en de footer van het document. Om de inhoud van de invulvelden naar de header en footer door te voeren, moet je een print preview genereren.</w:t>
                            </w:r>
                          </w:p>
                          <w:p w14:paraId="0BCA87CE" w14:textId="77777777" w:rsidR="00AE35A7" w:rsidRPr="00EC0DC3" w:rsidRDefault="00AE35A7" w:rsidP="000534B2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De tekst die je nu leest zal niet afgedrukt worden.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63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25pt;margin-top:559.85pt;width:205.9pt;height:78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" stroked="f">
                <v:textbox>
                  <w:txbxContent>
                    <w:p w14:paraId="4227CC04" w14:textId="77777777" w:rsidR="00AE35A7" w:rsidRDefault="00AE35A7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EC0DC3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Hiernaast staan vier invulvelden. Drie daarvan worden ‘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hergebruikt’ in de header en de footer van het document. Om de inhoud van de invulvelden naar de header en footer door te voeren, moet je een print preview genereren.</w:t>
                      </w:r>
                    </w:p>
                    <w:p w14:paraId="0BCA87CE" w14:textId="77777777" w:rsidR="00AE35A7" w:rsidRPr="00EC0DC3" w:rsidRDefault="00AE35A7" w:rsidP="000534B2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</w:rPr>
                        <w:t>De tekst die je nu leest zal niet afgedrukt worden.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n-US"/>
        </w:rPr>
        <w:br w:type="page"/>
      </w:r>
    </w:p>
    <w:bookmarkStart w:id="3" w:name="_Toc5568301"/>
    <w:p w14:paraId="335A973F" w14:textId="77777777" w:rsidR="008A2B7E" w:rsidRPr="0093389B" w:rsidRDefault="005A6081" w:rsidP="008A2B7E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r w:rsidR="008A2B7E" w:rsidRPr="005A6081">
        <w:rPr>
          <w:rStyle w:val="Hyperlink"/>
        </w:rPr>
        <w:t>Versiebeheer</w:t>
      </w:r>
      <w:bookmarkEnd w:id="3"/>
      <w:r>
        <w:fldChar w:fldCharType="end"/>
      </w:r>
    </w:p>
    <w:p w14:paraId="3569086E" w14:textId="77777777" w:rsidR="008A2B7E" w:rsidRPr="0093389B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51A449C8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97534D0" w14:textId="77777777" w:rsidR="008A2B7E" w:rsidRPr="0093389B" w:rsidRDefault="008A2B7E" w:rsidP="00AF55D5">
            <w:pPr>
              <w:pStyle w:val="NoSpacing"/>
            </w:pPr>
            <w:r w:rsidRPr="0093389B">
              <w:t>Datum</w:t>
            </w:r>
          </w:p>
        </w:tc>
        <w:tc>
          <w:tcPr>
            <w:tcW w:w="788" w:type="dxa"/>
          </w:tcPr>
          <w:p w14:paraId="4077C2AA" w14:textId="77777777" w:rsidR="008A2B7E" w:rsidRPr="0093389B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4D73C8F3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6DF10045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17373819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6AF5B18" w14:textId="48589CA1" w:rsidR="008A2B7E" w:rsidRPr="0093389B" w:rsidRDefault="006B6E72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93389B">
              <w:rPr>
                <w:b w:val="0"/>
              </w:rPr>
              <w:t>-</w:t>
            </w:r>
            <w:r w:rsidR="00EB2C0F">
              <w:rPr>
                <w:b w:val="0"/>
              </w:rPr>
              <w:t>0</w:t>
            </w:r>
            <w:r>
              <w:rPr>
                <w:b w:val="0"/>
              </w:rPr>
              <w:t>9</w:t>
            </w:r>
            <w:r w:rsidR="00B843E3" w:rsidRPr="0093389B">
              <w:rPr>
                <w:b w:val="0"/>
              </w:rPr>
              <w:t>-</w:t>
            </w:r>
            <w:r>
              <w:rPr>
                <w:b w:val="0"/>
              </w:rPr>
              <w:t>22</w:t>
            </w:r>
          </w:p>
        </w:tc>
        <w:tc>
          <w:tcPr>
            <w:tcW w:w="788" w:type="dxa"/>
          </w:tcPr>
          <w:p w14:paraId="30466E9A" w14:textId="67FFDAC0" w:rsidR="008A2B7E" w:rsidRPr="0093389B" w:rsidRDefault="006B6E72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A2B7E" w:rsidRPr="0093389B">
              <w:t>.</w:t>
            </w:r>
            <w:r>
              <w:t>0</w:t>
            </w:r>
          </w:p>
        </w:tc>
        <w:tc>
          <w:tcPr>
            <w:tcW w:w="1820" w:type="dxa"/>
          </w:tcPr>
          <w:p w14:paraId="190DDD58" w14:textId="077E3867" w:rsidR="008A2B7E" w:rsidRPr="0093389B" w:rsidRDefault="006B6E7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Barend Noordhoff</w:t>
            </w:r>
          </w:p>
        </w:tc>
        <w:tc>
          <w:tcPr>
            <w:tcW w:w="5481" w:type="dxa"/>
          </w:tcPr>
          <w:p w14:paraId="43F132D0" w14:textId="694D1289" w:rsidR="008A2B7E" w:rsidRPr="0093389B" w:rsidRDefault="006B6E72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Invullingen</w:t>
            </w:r>
          </w:p>
        </w:tc>
      </w:tr>
      <w:tr w:rsidR="008A2B7E" w:rsidRPr="0093389B" w14:paraId="0F9ACC83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C6FC517" w14:textId="51EE91B5" w:rsidR="008A2B7E" w:rsidRPr="0093389B" w:rsidRDefault="00EB2C0F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2021-09-23</w:t>
            </w:r>
          </w:p>
        </w:tc>
        <w:tc>
          <w:tcPr>
            <w:tcW w:w="788" w:type="dxa"/>
          </w:tcPr>
          <w:p w14:paraId="26E8CB10" w14:textId="3AB1919A" w:rsidR="008A2B7E" w:rsidRPr="0093389B" w:rsidRDefault="00EB2C0F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820" w:type="dxa"/>
          </w:tcPr>
          <w:p w14:paraId="4BC2F822" w14:textId="38E848B9" w:rsidR="008A2B7E" w:rsidRPr="0093389B" w:rsidRDefault="00EB2C0F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Jan-Willem Wiltingh</w:t>
            </w:r>
          </w:p>
        </w:tc>
        <w:tc>
          <w:tcPr>
            <w:tcW w:w="5481" w:type="dxa"/>
          </w:tcPr>
          <w:p w14:paraId="11B60998" w14:textId="7BACFFC7" w:rsidR="008A2B7E" w:rsidRPr="0093389B" w:rsidRDefault="00EB2C0F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Verbeteringen</w:t>
            </w:r>
          </w:p>
        </w:tc>
      </w:tr>
      <w:tr w:rsidR="008A2B7E" w:rsidRPr="0093389B" w14:paraId="4DB3B5AA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0A46B39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EB234EE" w14:textId="77777777" w:rsidR="008A2B7E" w:rsidRPr="0093389B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15A59CC1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0D7B4932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64958D58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24D24EF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48EA70F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FABDA2B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0EDD8DCC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5C58B0" w14:textId="77777777" w:rsidR="008A2B7E" w:rsidRPr="0093389B" w:rsidRDefault="008A2B7E" w:rsidP="008A2B7E">
      <w:pPr>
        <w:pStyle w:val="NoSpacing"/>
      </w:pPr>
    </w:p>
    <w:p w14:paraId="69C32B1B" w14:textId="77777777" w:rsidR="008A2B7E" w:rsidRPr="0093389B" w:rsidRDefault="008A2B7E">
      <w:r w:rsidRPr="0093389B">
        <w:br w:type="page"/>
      </w:r>
    </w:p>
    <w:p w14:paraId="7F599C79" w14:textId="77777777" w:rsidR="008A2B7E" w:rsidRPr="0093389B" w:rsidRDefault="000F3F94" w:rsidP="008A2B7E">
      <w:pPr>
        <w:pStyle w:val="Header1inhoudsopave"/>
      </w:pPr>
      <w:hyperlink r:id="rId11" w:anchor="h.p_LqQOy3HgMP51" w:history="1">
        <w:r w:rsidR="008A2B7E" w:rsidRPr="005A6081">
          <w:rPr>
            <w:rStyle w:val="Hyperlink"/>
          </w:rPr>
          <w:t>Inhoudsopgave</w:t>
        </w:r>
      </w:hyperlink>
    </w:p>
    <w:p w14:paraId="2BD4BCDA" w14:textId="77777777" w:rsidR="008A2B7E" w:rsidRPr="0093389B" w:rsidRDefault="008A2B7E" w:rsidP="008A2B7E">
      <w:pPr>
        <w:pStyle w:val="NoSpacing"/>
      </w:pPr>
    </w:p>
    <w:p w14:paraId="1B5DCA71" w14:textId="756EA2D7" w:rsidR="00CD76EA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F9081C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5568301" w:history="1">
        <w:r w:rsidR="00CD76EA" w:rsidRPr="00E273B9">
          <w:rPr>
            <w:rStyle w:val="Hyperlink"/>
            <w:noProof/>
          </w:rPr>
          <w:t>Versiebeheer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_Toc5568301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782C2352" w14:textId="78D5F2B0" w:rsidR="00CD76EA" w:rsidRDefault="000F3F9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2" w:history="1">
        <w:r w:rsidR="00CD76EA" w:rsidRPr="00E273B9">
          <w:rPr>
            <w:rStyle w:val="Hyperlink"/>
            <w:noProof/>
          </w:rPr>
          <w:t>Inleiding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_Toc5568302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5053EB90" w14:textId="2EA78278" w:rsidR="00CD76EA" w:rsidRDefault="000F3F94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3" w:history="1">
        <w:r w:rsidR="00CD76EA" w:rsidRPr="00E273B9">
          <w:rPr>
            <w:rStyle w:val="Hyperlink"/>
            <w:noProof/>
          </w:rPr>
          <w:t>Over dit document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_Toc5568303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3E80C702" w14:textId="520C56E7" w:rsidR="00CD76EA" w:rsidRDefault="000F3F94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4" w:history="1">
        <w:r w:rsidR="00CD76EA" w:rsidRPr="00E273B9">
          <w:rPr>
            <w:rStyle w:val="Hyperlink"/>
            <w:noProof/>
          </w:rPr>
          <w:t>Over het project en de opdrachtgever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_Toc5568304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6D5F6D71" w14:textId="396A97B3" w:rsidR="00CD76EA" w:rsidRDefault="000F3F9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5" w:history="1">
        <w:r w:rsidR="00CD76EA" w:rsidRPr="00E273B9">
          <w:rPr>
            <w:rStyle w:val="Hyperlink"/>
            <w:noProof/>
          </w:rPr>
          <w:t>Projectdoelstelling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_Toc5568305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00F68077" w14:textId="4A3CED7A" w:rsidR="00CD76EA" w:rsidRDefault="000F3F9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6" w:history="1">
        <w:r w:rsidR="00CD76EA" w:rsidRPr="00E273B9">
          <w:rPr>
            <w:rStyle w:val="Hyperlink"/>
            <w:noProof/>
          </w:rPr>
          <w:t>Betrokkenen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_Toc5568306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0BAB04D0" w14:textId="2CBBDFE1" w:rsidR="00CD76EA" w:rsidRDefault="000F3F9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7" w:history="1">
        <w:r w:rsidR="00CD76EA" w:rsidRPr="00E273B9">
          <w:rPr>
            <w:rStyle w:val="Hyperlink"/>
            <w:noProof/>
          </w:rPr>
          <w:t>Benodigdheden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_Toc5568307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3AE46027" w14:textId="147A3453" w:rsidR="00CD76EA" w:rsidRDefault="000F3F9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8" w:history="1">
        <w:r w:rsidR="00CD76EA" w:rsidRPr="00E273B9">
          <w:rPr>
            <w:rStyle w:val="Hyperlink"/>
            <w:noProof/>
          </w:rPr>
          <w:t>Takenlijst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_Toc5568308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66498D2C" w14:textId="4A3955D8" w:rsidR="00CD76EA" w:rsidRDefault="000F3F9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09" w:history="1">
        <w:r w:rsidR="00CD76EA" w:rsidRPr="00E273B9">
          <w:rPr>
            <w:rStyle w:val="Hyperlink"/>
            <w:noProof/>
          </w:rPr>
          <w:t>Projectgrenzen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_Toc5568309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2EB9C0C7" w14:textId="38836763" w:rsidR="00CD76EA" w:rsidRDefault="000F3F9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10" w:history="1">
        <w:r w:rsidR="00CD76EA" w:rsidRPr="00E273B9">
          <w:rPr>
            <w:rStyle w:val="Hyperlink"/>
            <w:noProof/>
          </w:rPr>
          <w:t>Planning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_Toc5568310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27256C6F" w14:textId="49D8B49D" w:rsidR="00CD76EA" w:rsidRDefault="000F3F94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5568311" w:history="1">
        <w:r w:rsidR="00CD76EA" w:rsidRPr="00E273B9">
          <w:rPr>
            <w:rStyle w:val="Hyperlink"/>
            <w:noProof/>
          </w:rPr>
          <w:t>Akkoord opdrachtgever</w:t>
        </w:r>
        <w:r w:rsidR="00CD76EA">
          <w:rPr>
            <w:noProof/>
            <w:webHidden/>
          </w:rPr>
          <w:tab/>
        </w:r>
        <w:r w:rsidR="00CD76EA">
          <w:rPr>
            <w:noProof/>
            <w:webHidden/>
          </w:rPr>
          <w:fldChar w:fldCharType="begin"/>
        </w:r>
        <w:r w:rsidR="00CD76EA">
          <w:rPr>
            <w:noProof/>
            <w:webHidden/>
          </w:rPr>
          <w:instrText xml:space="preserve"> PAGEREF _Toc5568311 \h </w:instrText>
        </w:r>
        <w:r w:rsidR="00CD76EA">
          <w:rPr>
            <w:noProof/>
            <w:webHidden/>
          </w:rPr>
        </w:r>
        <w:r w:rsidR="00CD76EA">
          <w:rPr>
            <w:noProof/>
            <w:webHidden/>
          </w:rPr>
          <w:fldChar w:fldCharType="separate"/>
        </w:r>
        <w:r w:rsidR="00EB2C0F">
          <w:rPr>
            <w:noProof/>
            <w:webHidden/>
          </w:rPr>
          <w:t>2</w:t>
        </w:r>
        <w:r w:rsidR="00CD76EA">
          <w:rPr>
            <w:noProof/>
            <w:webHidden/>
          </w:rPr>
          <w:fldChar w:fldCharType="end"/>
        </w:r>
      </w:hyperlink>
    </w:p>
    <w:p w14:paraId="61BDA581" w14:textId="77777777" w:rsidR="008A2B7E" w:rsidRPr="0093389B" w:rsidRDefault="008A2B7E" w:rsidP="0015692D">
      <w:pPr>
        <w:pStyle w:val="NoSpacing"/>
      </w:pPr>
      <w:r w:rsidRPr="0093389B">
        <w:fldChar w:fldCharType="end"/>
      </w:r>
    </w:p>
    <w:p w14:paraId="43833522" w14:textId="77777777" w:rsidR="008A2B7E" w:rsidRPr="0093389B" w:rsidRDefault="008A2B7E" w:rsidP="0015692D">
      <w:pPr>
        <w:pStyle w:val="NoSpacing"/>
      </w:pPr>
      <w:r w:rsidRPr="0093389B">
        <w:br w:type="page"/>
      </w:r>
    </w:p>
    <w:bookmarkStart w:id="4" w:name="_Toc5568302"/>
    <w:p w14:paraId="1B9A2914" w14:textId="77777777" w:rsidR="0015692D" w:rsidRPr="0093389B" w:rsidRDefault="005A6081" w:rsidP="003A2EE7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"h.p_nScE_Y3RO7c3" </w:instrText>
      </w:r>
      <w:r>
        <w:fldChar w:fldCharType="separate"/>
      </w:r>
      <w:r w:rsidR="0015692D" w:rsidRPr="005A6081">
        <w:rPr>
          <w:rStyle w:val="Hyperlink"/>
        </w:rPr>
        <w:t>Inleiding</w:t>
      </w:r>
      <w:bookmarkEnd w:id="4"/>
      <w:r>
        <w:fldChar w:fldCharType="end"/>
      </w:r>
    </w:p>
    <w:p w14:paraId="0426A1F0" w14:textId="77777777" w:rsidR="00A50A4E" w:rsidRDefault="00C27281" w:rsidP="00C27281">
      <w:pPr>
        <w:pStyle w:val="Heading2"/>
      </w:pPr>
      <w:bookmarkStart w:id="5" w:name="_Toc5568303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5"/>
    </w:p>
    <w:p w14:paraId="591F141B" w14:textId="77777777" w:rsidR="000F6B51" w:rsidRPr="000F6B51" w:rsidRDefault="000F6B51" w:rsidP="000F6B51">
      <w:r>
        <w:t>In dit document worden de uit te voeren werkzaamheden, projectdoelstellingen, besprekingen en opleveringen vastgelegd. Het een en ander wordt in een logische chronologisch volgorde in een strokenplanning opgenomen.</w:t>
      </w:r>
    </w:p>
    <w:p w14:paraId="18533830" w14:textId="77777777" w:rsidR="00741E0E" w:rsidRPr="0093389B" w:rsidRDefault="00741E0E" w:rsidP="00AF55D5">
      <w:pPr>
        <w:pStyle w:val="Heading2"/>
      </w:pPr>
      <w:bookmarkStart w:id="6" w:name="_Toc5568304"/>
      <w:r w:rsidRPr="0093389B">
        <w:t>Over het project en de opdrachtgever</w:t>
      </w:r>
      <w:bookmarkEnd w:id="6"/>
    </w:p>
    <w:p w14:paraId="4B9F3DE3" w14:textId="4D44E493" w:rsidR="00C27281" w:rsidRPr="0093389B" w:rsidRDefault="005C36D9" w:rsidP="00AF55D5">
      <w:r>
        <w:t xml:space="preserve">In dit project moeten we een applicatie maken wat in dit geval een </w:t>
      </w:r>
      <w:r w:rsidR="00B46A6F">
        <w:t xml:space="preserve">website gaat zijn waarin we een rooster systeem maken. Hierin kan </w:t>
      </w:r>
      <w:r w:rsidR="0049360E">
        <w:t xml:space="preserve">je dan </w:t>
      </w:r>
      <w:r w:rsidR="00AB3427">
        <w:t>aangeven wanneer je wel en niet kan werken, ook moet je aan kunnen geven of je thuis of op kantoor werkt.</w:t>
      </w:r>
      <w:r w:rsidR="00551AF6">
        <w:t xml:space="preserve"> Pauzes worden hier standaard vanaf gehaald.</w:t>
      </w:r>
      <w:r w:rsidR="00D9390C">
        <w:t xml:space="preserve"> Deze planning wordt dan vergelijkt met gewerkte uren</w:t>
      </w:r>
      <w:r w:rsidR="00E76407">
        <w:t xml:space="preserve"> </w:t>
      </w:r>
      <w:r w:rsidR="00700E97">
        <w:t>op hetzelfde programma</w:t>
      </w:r>
      <w:r w:rsidR="00914495">
        <w:t>.</w:t>
      </w:r>
    </w:p>
    <w:p w14:paraId="37160D00" w14:textId="77777777" w:rsidR="0015692D" w:rsidRPr="0093389B" w:rsidRDefault="0015692D">
      <w:r w:rsidRPr="0093389B">
        <w:br w:type="page"/>
      </w:r>
    </w:p>
    <w:p w14:paraId="63FD832D" w14:textId="77777777" w:rsidR="0015692D" w:rsidRDefault="000162B6" w:rsidP="000162B6">
      <w:pPr>
        <w:pStyle w:val="Heading1"/>
      </w:pPr>
      <w:bookmarkStart w:id="7" w:name="_Toc5568305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A5405E0" wp14:editId="54721374">
                <wp:simplePos x="0" y="0"/>
                <wp:positionH relativeFrom="page">
                  <wp:align>right</wp:align>
                </wp:positionH>
                <wp:positionV relativeFrom="paragraph">
                  <wp:posOffset>-5080</wp:posOffset>
                </wp:positionV>
                <wp:extent cx="901700" cy="243720"/>
                <wp:effectExtent l="0" t="0" r="0" b="44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D10B1" w14:textId="77777777" w:rsidR="000162B6" w:rsidRPr="00AF55D5" w:rsidRDefault="0038155D" w:rsidP="000162B6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="000162B6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162B6"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 w:rsidR="000162B6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05E0" id="Text Box 1" o:spid="_x0000_s1027" type="#_x0000_t202" style="position:absolute;margin-left:19.8pt;margin-top:-.4pt;width:71pt;height:19.2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" stroked="f">
                <v:textbox>
                  <w:txbxContent>
                    <w:p w14:paraId="701D10B1" w14:textId="77777777" w:rsidR="000162B6" w:rsidRPr="00AF55D5" w:rsidRDefault="0038155D" w:rsidP="000162B6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</w:t>
                      </w:r>
                      <w:r w:rsidR="000162B6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0162B6"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 w:rsidR="000162B6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2" w:anchor="h.p_PB99Pyk0nnHH" w:history="1">
        <w:r w:rsidR="00EB12ED" w:rsidRPr="007620EE">
          <w:rPr>
            <w:rStyle w:val="Hyperlink"/>
          </w:rPr>
          <w:t>Projectdoelstelling</w:t>
        </w:r>
        <w:bookmarkEnd w:id="7"/>
      </w:hyperlink>
    </w:p>
    <w:p w14:paraId="0F9E4ECF" w14:textId="50D9F0B3" w:rsidR="004E1BED" w:rsidRDefault="00363CBB" w:rsidP="004E1BED">
      <w:pPr>
        <w:pStyle w:val="NoSpacing"/>
      </w:pPr>
      <w:r>
        <w:t xml:space="preserve">Een programma waarin je makkelijk kan </w:t>
      </w:r>
      <w:r w:rsidR="00504555">
        <w:t>communiceren wanneer je wel en niet kan werken.</w:t>
      </w:r>
    </w:p>
    <w:bookmarkStart w:id="8" w:name="_Toc5568306"/>
    <w:p w14:paraId="47421F89" w14:textId="77777777" w:rsid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"h.p_I1UWzVWCOoFw" </w:instrText>
      </w:r>
      <w:r>
        <w:fldChar w:fldCharType="separate"/>
      </w:r>
      <w:r w:rsidR="004E1BED" w:rsidRPr="004D286D">
        <w:rPr>
          <w:rStyle w:val="Hyperlink"/>
        </w:rPr>
        <w:t>Betrokkenen</w:t>
      </w:r>
      <w:bookmarkEnd w:id="8"/>
      <w:r>
        <w:fldChar w:fldCharType="end"/>
      </w:r>
    </w:p>
    <w:p w14:paraId="4EC0976C" w14:textId="136F6D08" w:rsidR="004E1BED" w:rsidRDefault="006C2C1C" w:rsidP="004E1BED">
      <w:pPr>
        <w:pStyle w:val="NoSpacing"/>
      </w:pPr>
      <w:r>
        <w:t>Developers:</w:t>
      </w:r>
    </w:p>
    <w:p w14:paraId="34B699C2" w14:textId="1DAC6002" w:rsidR="006C2C1C" w:rsidRDefault="006C2C1C" w:rsidP="006C2C1C">
      <w:pPr>
        <w:pStyle w:val="NoSpacing"/>
        <w:numPr>
          <w:ilvl w:val="0"/>
          <w:numId w:val="1"/>
        </w:numPr>
      </w:pPr>
      <w:r>
        <w:t>Barend Noordhoff</w:t>
      </w:r>
    </w:p>
    <w:p w14:paraId="78EBE9A4" w14:textId="451C7B82" w:rsidR="006C2C1C" w:rsidRDefault="006C2C1C" w:rsidP="006C2C1C">
      <w:pPr>
        <w:pStyle w:val="NoSpacing"/>
        <w:numPr>
          <w:ilvl w:val="0"/>
          <w:numId w:val="1"/>
        </w:numPr>
      </w:pPr>
      <w:r>
        <w:t>Jan-Willem Wiltingh</w:t>
      </w:r>
    </w:p>
    <w:p w14:paraId="518A8D87" w14:textId="1189E36A" w:rsidR="006C2C1C" w:rsidRDefault="006C2C1C" w:rsidP="006C2C1C">
      <w:pPr>
        <w:pStyle w:val="NoSpacing"/>
        <w:numPr>
          <w:ilvl w:val="0"/>
          <w:numId w:val="1"/>
        </w:numPr>
      </w:pPr>
      <w:r>
        <w:t>Robert Polman</w:t>
      </w:r>
    </w:p>
    <w:p w14:paraId="71E610CD" w14:textId="221F8AA0" w:rsidR="00811075" w:rsidRDefault="00811075" w:rsidP="00811075">
      <w:pPr>
        <w:pStyle w:val="NoSpacing"/>
      </w:pPr>
    </w:p>
    <w:p w14:paraId="2F15E33C" w14:textId="0456FCD1" w:rsidR="00811075" w:rsidRDefault="00811075" w:rsidP="00811075">
      <w:pPr>
        <w:pStyle w:val="NoSpacing"/>
      </w:pPr>
      <w:r>
        <w:t>Opdracht</w:t>
      </w:r>
      <w:r w:rsidR="00A57F3A">
        <w:t xml:space="preserve"> Gever</w:t>
      </w:r>
      <w:r>
        <w:t>:</w:t>
      </w:r>
    </w:p>
    <w:p w14:paraId="7D9527A9" w14:textId="07904B8A" w:rsidR="00811075" w:rsidRDefault="00191696" w:rsidP="00953BEA">
      <w:pPr>
        <w:pStyle w:val="NoSpacing"/>
        <w:numPr>
          <w:ilvl w:val="0"/>
          <w:numId w:val="2"/>
        </w:numPr>
      </w:pPr>
      <w:r>
        <w:t xml:space="preserve">Sander </w:t>
      </w:r>
      <w:proofErr w:type="spellStart"/>
      <w:r>
        <w:t>Gehring</w:t>
      </w:r>
      <w:proofErr w:type="spellEnd"/>
    </w:p>
    <w:bookmarkStart w:id="9" w:name="_Toc5568307"/>
    <w:p w14:paraId="4D7DDD1B" w14:textId="77777777" w:rsidR="004E1BED" w:rsidRP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"h.p_APOYrLLcPDaB" </w:instrText>
      </w:r>
      <w:r>
        <w:fldChar w:fldCharType="separate"/>
      </w:r>
      <w:r w:rsidR="004E1BED" w:rsidRPr="004D286D">
        <w:rPr>
          <w:rStyle w:val="Hyperlink"/>
        </w:rPr>
        <w:t>Benodigdheden</w:t>
      </w:r>
      <w:bookmarkEnd w:id="9"/>
      <w:r>
        <w:fldChar w:fldCharType="end"/>
      </w:r>
    </w:p>
    <w:p w14:paraId="70982A99" w14:textId="45EDE6BA" w:rsidR="0015692D" w:rsidRDefault="00801AF5" w:rsidP="00EB2C0F">
      <w:pPr>
        <w:pStyle w:val="NoSpacing"/>
        <w:numPr>
          <w:ilvl w:val="0"/>
          <w:numId w:val="3"/>
        </w:numPr>
      </w:pPr>
      <w:r>
        <w:t>Een werkende laptop</w:t>
      </w:r>
    </w:p>
    <w:p w14:paraId="5371672D" w14:textId="1F316B4B" w:rsidR="00801AF5" w:rsidRDefault="00801AF5" w:rsidP="00EB2C0F">
      <w:pPr>
        <w:pStyle w:val="NoSpacing"/>
        <w:numPr>
          <w:ilvl w:val="0"/>
          <w:numId w:val="3"/>
        </w:numPr>
      </w:pPr>
      <w:r>
        <w:t>Een Git project</w:t>
      </w:r>
    </w:p>
    <w:p w14:paraId="05202E11" w14:textId="50AB4659" w:rsidR="00801AF5" w:rsidRDefault="00801AF5" w:rsidP="00EB2C0F">
      <w:pPr>
        <w:pStyle w:val="NoSpacing"/>
        <w:numPr>
          <w:ilvl w:val="0"/>
          <w:numId w:val="3"/>
        </w:numPr>
      </w:pPr>
      <w:r>
        <w:t>Een werkende database</w:t>
      </w:r>
    </w:p>
    <w:p w14:paraId="7D2FC0F9" w14:textId="4BC9FE66" w:rsidR="00801AF5" w:rsidRDefault="006A3605" w:rsidP="00EB2C0F">
      <w:pPr>
        <w:pStyle w:val="NoSpacing"/>
        <w:numPr>
          <w:ilvl w:val="0"/>
          <w:numId w:val="3"/>
        </w:numPr>
      </w:pPr>
      <w:r>
        <w:t>Communicatie p</w:t>
      </w:r>
      <w:r w:rsidR="00005C0F">
        <w:t>rogramma</w:t>
      </w:r>
    </w:p>
    <w:p w14:paraId="15DAB474" w14:textId="3925DC48" w:rsidR="0030474D" w:rsidRDefault="00CF4572" w:rsidP="00EB2C0F">
      <w:pPr>
        <w:pStyle w:val="NoSpacing"/>
        <w:numPr>
          <w:ilvl w:val="0"/>
          <w:numId w:val="3"/>
        </w:numPr>
      </w:pPr>
      <w:r>
        <w:t>Een IDE.</w:t>
      </w:r>
    </w:p>
    <w:p w14:paraId="18A72EF6" w14:textId="77777777" w:rsidR="000162B6" w:rsidRDefault="0038155D" w:rsidP="000162B6">
      <w:pPr>
        <w:pStyle w:val="Heading1"/>
      </w:pPr>
      <w:bookmarkStart w:id="10" w:name="_Toc5568308"/>
      <w:r w:rsidRPr="0093389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7612202" wp14:editId="24626A8A">
                <wp:simplePos x="0" y="0"/>
                <wp:positionH relativeFrom="rightMargin">
                  <wp:align>left</wp:align>
                </wp:positionH>
                <wp:positionV relativeFrom="paragraph">
                  <wp:posOffset>160655</wp:posOffset>
                </wp:positionV>
                <wp:extent cx="901700" cy="243720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936FA" w14:textId="77777777" w:rsidR="0038155D" w:rsidRPr="00AF55D5" w:rsidRDefault="0038155D" w:rsidP="0038155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2202" id="_x0000_s1028" type="#_x0000_t202" style="position:absolute;margin-left:0;margin-top:12.65pt;width:71pt;height:19.2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" stroked="f">
                <v:textbox>
                  <w:txbxContent>
                    <w:p w14:paraId="406936FA" w14:textId="77777777" w:rsidR="0038155D" w:rsidRPr="00AF55D5" w:rsidRDefault="0038155D" w:rsidP="0038155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3" w:anchor="h.p_vgmxiMb25hBK" w:history="1">
        <w:r w:rsidR="004E1BED" w:rsidRPr="004D286D">
          <w:rPr>
            <w:rStyle w:val="Hyperlink"/>
          </w:rPr>
          <w:t>Takenlijst</w:t>
        </w:r>
        <w:bookmarkEnd w:id="10"/>
      </w:hyperlink>
    </w:p>
    <w:p w14:paraId="477B0BCA" w14:textId="38ADC9A2" w:rsidR="00592934" w:rsidRDefault="00EB2C0F" w:rsidP="00EB2C0F">
      <w:pPr>
        <w:pStyle w:val="NoSpacing"/>
        <w:numPr>
          <w:ilvl w:val="0"/>
          <w:numId w:val="4"/>
        </w:numPr>
      </w:pPr>
      <w:r>
        <w:t xml:space="preserve">Login voor gebruikers en </w:t>
      </w:r>
      <w:proofErr w:type="spellStart"/>
      <w:r>
        <w:t>admin</w:t>
      </w:r>
      <w:proofErr w:type="spellEnd"/>
    </w:p>
    <w:p w14:paraId="7E1D302D" w14:textId="77777777" w:rsidR="00EB2C0F" w:rsidRPr="004E1BED" w:rsidRDefault="00EB2C0F" w:rsidP="00EB2C0F">
      <w:pPr>
        <w:pStyle w:val="NoSpacing"/>
        <w:numPr>
          <w:ilvl w:val="0"/>
          <w:numId w:val="4"/>
        </w:numPr>
      </w:pPr>
    </w:p>
    <w:bookmarkStart w:id="11" w:name="_Toc5568309"/>
    <w:p w14:paraId="7650E9E4" w14:textId="7C8092B0" w:rsidR="004E1BED" w:rsidRDefault="004D286D" w:rsidP="004E1BED">
      <w:pPr>
        <w:pStyle w:val="Heading1"/>
      </w:pPr>
      <w:r>
        <w:fldChar w:fldCharType="begin"/>
      </w:r>
      <w:r>
        <w:instrText xml:space="preserve"> HYPERLINK "https://sites.google.com/view/rijnijssel-ao/sjablonen/25187/kerntaak-1-k1/werkproces-1-2?authuser=0" \l "h.p_UdaKS8vCTVy6" </w:instrText>
      </w:r>
      <w:r>
        <w:fldChar w:fldCharType="separate"/>
      </w:r>
      <w:r w:rsidR="004E1BED" w:rsidRPr="004D286D">
        <w:rPr>
          <w:rStyle w:val="Hyperlink"/>
        </w:rPr>
        <w:t>Projectgrenzen</w:t>
      </w:r>
      <w:bookmarkEnd w:id="11"/>
      <w:r>
        <w:fldChar w:fldCharType="end"/>
      </w:r>
    </w:p>
    <w:p w14:paraId="71C2EFCF" w14:textId="07FE85B5" w:rsidR="000162B6" w:rsidRDefault="00EB2C0F" w:rsidP="000162B6">
      <w:r>
        <w:t>Voor dit project hebben we zolang gekregen als onze stage duurt. Voor Robert en Barend is dit 12 weken. Jan-Willem heeft hiervoor 10 weken.</w:t>
      </w:r>
    </w:p>
    <w:p w14:paraId="5E76CDFC" w14:textId="77777777" w:rsidR="000162B6" w:rsidRDefault="000162B6" w:rsidP="000162B6">
      <w:pPr>
        <w:pStyle w:val="Heading1"/>
        <w:sectPr w:rsidR="000162B6" w:rsidSect="005E6BC4">
          <w:headerReference w:type="default" r:id="rId14"/>
          <w:footerReference w:type="even" r:id="rId15"/>
          <w:footerReference w:type="default" r:id="rId16"/>
          <w:footerReference w:type="first" r:id="rId1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0EC92B12" w14:textId="77777777" w:rsidR="000162B6" w:rsidRPr="000162B6" w:rsidRDefault="0038155D" w:rsidP="000162B6">
      <w:pPr>
        <w:pStyle w:val="Heading1"/>
      </w:pPr>
      <w:bookmarkStart w:id="12" w:name="_Toc5568310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E9DF25E" wp14:editId="3C67EFDE">
                <wp:simplePos x="0" y="0"/>
                <wp:positionH relativeFrom="page">
                  <wp:align>right</wp:align>
                </wp:positionH>
                <wp:positionV relativeFrom="paragraph">
                  <wp:posOffset>166370</wp:posOffset>
                </wp:positionV>
                <wp:extent cx="901700" cy="243720"/>
                <wp:effectExtent l="0" t="0" r="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6A137" w14:textId="77777777" w:rsidR="0038155D" w:rsidRPr="00AF55D5" w:rsidRDefault="0038155D" w:rsidP="0038155D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 t3 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F25E" id="Text Box 5" o:spid="_x0000_s1029" type="#_x0000_t202" style="position:absolute;margin-left:19.8pt;margin-top:13.1pt;width:71pt;height:19.2pt;z-index:-2516428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" stroked="f">
                <v:textbox>
                  <w:txbxContent>
                    <w:p w14:paraId="7A76A137" w14:textId="77777777" w:rsidR="0038155D" w:rsidRPr="00AF55D5" w:rsidRDefault="0038155D" w:rsidP="0038155D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 t3 t4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8" w:anchor="h.p_L7bFEwdg7T9V" w:history="1">
        <w:r w:rsidR="000162B6" w:rsidRPr="00834483">
          <w:rPr>
            <w:rStyle w:val="Hyperlink"/>
          </w:rPr>
          <w:t>Planning</w:t>
        </w:r>
        <w:bookmarkEnd w:id="12"/>
      </w:hyperlink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94"/>
      </w:tblGrid>
      <w:tr w:rsidR="00957061" w14:paraId="6E05616D" w14:textId="77777777" w:rsidTr="00957061">
        <w:tc>
          <w:tcPr>
            <w:tcW w:w="15694" w:type="dxa"/>
            <w:vAlign w:val="center"/>
          </w:tcPr>
          <w:p w14:paraId="568601F1" w14:textId="77777777" w:rsidR="00957061" w:rsidRDefault="00957061" w:rsidP="00957061">
            <w:pPr>
              <w:pStyle w:val="NoSpacing"/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A69EAE4" wp14:editId="4C652576">
                  <wp:extent cx="9972040" cy="450786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2040" cy="450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77B7F" w14:textId="77777777" w:rsidR="00957061" w:rsidRDefault="00957061" w:rsidP="00957061">
      <w:pPr>
        <w:pStyle w:val="NoSpacing"/>
        <w:keepNext/>
      </w:pPr>
    </w:p>
    <w:p w14:paraId="05C99C5E" w14:textId="2FC2B298" w:rsidR="000162B6" w:rsidRDefault="00957061" w:rsidP="00957061">
      <w:pPr>
        <w:pStyle w:val="Caption"/>
      </w:pPr>
      <w:bookmarkStart w:id="13" w:name="_Toc523693147"/>
      <w:r>
        <w:t xml:space="preserve">Figuur </w:t>
      </w:r>
      <w:r w:rsidR="005E6BC4">
        <w:rPr>
          <w:noProof/>
        </w:rPr>
        <w:fldChar w:fldCharType="begin"/>
      </w:r>
      <w:r w:rsidR="005E6BC4">
        <w:rPr>
          <w:noProof/>
        </w:rPr>
        <w:instrText xml:space="preserve"> SEQ Figuur \* ARABIC </w:instrText>
      </w:r>
      <w:r w:rsidR="005E6BC4">
        <w:rPr>
          <w:noProof/>
        </w:rPr>
        <w:fldChar w:fldCharType="separate"/>
      </w:r>
      <w:r w:rsidR="00EB2C0F">
        <w:rPr>
          <w:noProof/>
        </w:rPr>
        <w:t>1</w:t>
      </w:r>
      <w:r w:rsidR="005E6BC4">
        <w:rPr>
          <w:noProof/>
        </w:rPr>
        <w:fldChar w:fldCharType="end"/>
      </w:r>
      <w:r>
        <w:t>: Strokenplanning</w:t>
      </w:r>
      <w:bookmarkEnd w:id="13"/>
    </w:p>
    <w:p w14:paraId="228084D6" w14:textId="77777777" w:rsidR="000162B6" w:rsidRDefault="000162B6" w:rsidP="0015692D">
      <w:pPr>
        <w:pStyle w:val="NoSpacing"/>
      </w:pPr>
    </w:p>
    <w:p w14:paraId="3774D28B" w14:textId="77777777" w:rsidR="000162B6" w:rsidRDefault="000162B6" w:rsidP="0015692D">
      <w:pPr>
        <w:pStyle w:val="NoSpacing"/>
        <w:sectPr w:rsidR="000162B6" w:rsidSect="000162B6">
          <w:pgSz w:w="16838" w:h="11906" w:orient="landscape"/>
          <w:pgMar w:top="567" w:right="567" w:bottom="567" w:left="567" w:header="709" w:footer="709" w:gutter="0"/>
          <w:cols w:space="708"/>
          <w:titlePg/>
          <w:docGrid w:linePitch="360"/>
        </w:sectPr>
      </w:pPr>
    </w:p>
    <w:p w14:paraId="17BDFF4E" w14:textId="77777777" w:rsidR="0015692D" w:rsidRPr="0093389B" w:rsidRDefault="00467C2A" w:rsidP="00DC10FC">
      <w:pPr>
        <w:pStyle w:val="Heading1"/>
      </w:pPr>
      <w:bookmarkStart w:id="14" w:name="_Toc5568311"/>
      <w:r w:rsidRPr="0093389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5B0ACA" wp14:editId="42B9C8F1">
                <wp:simplePos x="0" y="0"/>
                <wp:positionH relativeFrom="page">
                  <wp:align>right</wp:align>
                </wp:positionH>
                <wp:positionV relativeFrom="paragraph">
                  <wp:posOffset>-4445</wp:posOffset>
                </wp:positionV>
                <wp:extent cx="901700" cy="243720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4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6813B" w14:textId="77777777" w:rsidR="00467C2A" w:rsidRPr="00AF55D5" w:rsidRDefault="0038155D" w:rsidP="00467C2A">
                            <w:pP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15" w:name="_Hlk523577088"/>
                            <w:bookmarkStart w:id="16" w:name="_Hlk523577089"/>
                            <w:bookmarkStart w:id="17" w:name="_Hlk523577138"/>
                            <w:bookmarkStart w:id="18" w:name="_Hlk523577139"/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k1</w:t>
                            </w:r>
                            <w:r w:rsidR="00467C2A" w:rsidRPr="00AF55D5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467C2A"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 t</w:t>
                            </w:r>
                            <w:bookmarkEnd w:id="15"/>
                            <w:bookmarkEnd w:id="16"/>
                            <w:bookmarkEnd w:id="17"/>
                            <w:bookmarkEnd w:id="18"/>
                            <w:r>
                              <w:rPr>
                                <w:vanish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0ACA" id="Text Box 4" o:spid="_x0000_s1030" type="#_x0000_t202" style="position:absolute;margin-left:19.8pt;margin-top:-.35pt;width:71pt;height:19.2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" stroked="f">
                <v:textbox>
                  <w:txbxContent>
                    <w:p w14:paraId="7226813B" w14:textId="77777777" w:rsidR="00467C2A" w:rsidRPr="00AF55D5" w:rsidRDefault="0038155D" w:rsidP="00467C2A">
                      <w:pP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bookmarkStart w:id="19" w:name="_Hlk523577088"/>
                      <w:bookmarkStart w:id="20" w:name="_Hlk523577089"/>
                      <w:bookmarkStart w:id="21" w:name="_Hlk523577138"/>
                      <w:bookmarkStart w:id="22" w:name="_Hlk523577139"/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k1</w:t>
                      </w:r>
                      <w:r w:rsidR="00467C2A" w:rsidRPr="00AF55D5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w</w:t>
                      </w:r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467C2A"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 t</w:t>
                      </w:r>
                      <w:bookmarkEnd w:id="19"/>
                      <w:bookmarkEnd w:id="20"/>
                      <w:bookmarkEnd w:id="21"/>
                      <w:bookmarkEnd w:id="22"/>
                      <w:r>
                        <w:rPr>
                          <w:vanish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10FC" w:rsidRPr="0093389B">
        <w:t>Akkoord opdrachtgever</w:t>
      </w:r>
      <w:bookmarkEnd w:id="14"/>
    </w:p>
    <w:p w14:paraId="6EF820E2" w14:textId="77777777" w:rsidR="00DC10FC" w:rsidRPr="0093389B" w:rsidRDefault="00DC10FC" w:rsidP="00DC10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1F8AA3F8" w14:textId="77777777" w:rsidTr="00B11207">
        <w:trPr>
          <w:trHeight w:val="567"/>
        </w:trPr>
        <w:tc>
          <w:tcPr>
            <w:tcW w:w="988" w:type="dxa"/>
          </w:tcPr>
          <w:p w14:paraId="40127E3B" w14:textId="77777777" w:rsidR="00DC10FC" w:rsidRPr="0093389B" w:rsidRDefault="00DC10FC" w:rsidP="00B11207">
            <w:pPr>
              <w:pStyle w:val="NoSpacing"/>
            </w:pPr>
            <w:r w:rsidRPr="0093389B">
              <w:t>Naam</w:t>
            </w:r>
          </w:p>
        </w:tc>
        <w:tc>
          <w:tcPr>
            <w:tcW w:w="8074" w:type="dxa"/>
          </w:tcPr>
          <w:p w14:paraId="2081684A" w14:textId="77777777" w:rsidR="00DC10FC" w:rsidRPr="0093389B" w:rsidRDefault="00DC10FC" w:rsidP="00DC10FC">
            <w:pPr>
              <w:pStyle w:val="NoSpacing"/>
            </w:pPr>
          </w:p>
        </w:tc>
      </w:tr>
      <w:tr w:rsidR="00DC10FC" w:rsidRPr="0093389B" w14:paraId="2F1B970C" w14:textId="77777777" w:rsidTr="00B11207">
        <w:trPr>
          <w:trHeight w:val="567"/>
        </w:trPr>
        <w:tc>
          <w:tcPr>
            <w:tcW w:w="988" w:type="dxa"/>
          </w:tcPr>
          <w:p w14:paraId="24C126B4" w14:textId="77777777" w:rsidR="00DC10FC" w:rsidRPr="0093389B" w:rsidRDefault="00DC10FC" w:rsidP="00B11207">
            <w:pPr>
              <w:pStyle w:val="NoSpacing"/>
            </w:pPr>
            <w:r w:rsidRPr="0093389B">
              <w:t>Datum</w:t>
            </w:r>
          </w:p>
        </w:tc>
        <w:tc>
          <w:tcPr>
            <w:tcW w:w="8074" w:type="dxa"/>
          </w:tcPr>
          <w:p w14:paraId="20F6976B" w14:textId="77777777" w:rsidR="00DC10FC" w:rsidRPr="0093389B" w:rsidRDefault="00DC10FC" w:rsidP="00DC10FC">
            <w:pPr>
              <w:pStyle w:val="NoSpacing"/>
            </w:pPr>
          </w:p>
        </w:tc>
      </w:tr>
      <w:tr w:rsidR="00DC10FC" w:rsidRPr="0093389B" w14:paraId="2D1E7787" w14:textId="77777777" w:rsidTr="00B11207">
        <w:trPr>
          <w:trHeight w:val="1701"/>
        </w:trPr>
        <w:tc>
          <w:tcPr>
            <w:tcW w:w="988" w:type="dxa"/>
          </w:tcPr>
          <w:p w14:paraId="507E8385" w14:textId="77777777" w:rsidR="00DC10FC" w:rsidRPr="0093389B" w:rsidRDefault="00DC10FC" w:rsidP="00B11207">
            <w:pPr>
              <w:pStyle w:val="NoSpacing"/>
            </w:pPr>
            <w:r w:rsidRPr="0093389B">
              <w:t>Handtekening</w:t>
            </w:r>
          </w:p>
        </w:tc>
        <w:tc>
          <w:tcPr>
            <w:tcW w:w="8074" w:type="dxa"/>
          </w:tcPr>
          <w:p w14:paraId="20886F31" w14:textId="77777777" w:rsidR="00DC10FC" w:rsidRPr="0093389B" w:rsidRDefault="00DC10FC" w:rsidP="00DC10FC">
            <w:pPr>
              <w:pStyle w:val="NoSpacing"/>
            </w:pPr>
          </w:p>
        </w:tc>
      </w:tr>
    </w:tbl>
    <w:p w14:paraId="04DC4FE3" w14:textId="77777777" w:rsidR="00DC10FC" w:rsidRPr="0093389B" w:rsidRDefault="00DC10FC" w:rsidP="00DC10FC">
      <w:pPr>
        <w:pStyle w:val="NoSpacing"/>
      </w:pPr>
    </w:p>
    <w:p w14:paraId="12F162C7" w14:textId="77777777" w:rsidR="006A4AEB" w:rsidRPr="00C93D3F" w:rsidRDefault="006A4AEB" w:rsidP="006A4AEB">
      <w:pPr>
        <w:pStyle w:val="Heading1"/>
        <w:rPr>
          <w:vanish/>
        </w:rPr>
      </w:pPr>
      <w:r w:rsidRPr="00C93D3F">
        <w:rPr>
          <w:vanish/>
          <w:color w:val="000000" w:themeColor="text1"/>
        </w:rPr>
        <w:t>Versiebeheer sjabloon</w:t>
      </w:r>
    </w:p>
    <w:p w14:paraId="51671F52" w14:textId="77777777" w:rsidR="00CD76EA" w:rsidRDefault="00CD76EA" w:rsidP="00CD76EA">
      <w:pPr>
        <w:pStyle w:val="NoSpacing"/>
        <w:rPr>
          <w:vanish/>
        </w:rPr>
      </w:pPr>
    </w:p>
    <w:p w14:paraId="7C295B03" w14:textId="77777777" w:rsidR="00CD76EA" w:rsidRDefault="00CD76EA" w:rsidP="00CD76EA">
      <w:pPr>
        <w:pStyle w:val="NoSpacing"/>
        <w:rPr>
          <w:vanish/>
        </w:rPr>
      </w:pPr>
      <w:r>
        <w:rPr>
          <w:vanish/>
        </w:rPr>
        <w:t xml:space="preserve">Actuele sjabloon versie datum: </w:t>
      </w:r>
      <w:bookmarkStart w:id="23" w:name="SjabloonVersie"/>
      <w:sdt>
        <w:sdtPr>
          <w:rPr>
            <w:vanish/>
          </w:rPr>
          <w:alias w:val="SjabloonVersie"/>
          <w:tag w:val="SjabloonVersie"/>
          <w:id w:val="1294486274"/>
          <w:placeholder>
            <w:docPart w:val="991FFD4297624C609616C885E9FC0C60"/>
          </w:placeholder>
        </w:sdtPr>
        <w:sdtEndPr/>
        <w:sdtContent>
          <w:r w:rsidRPr="005A6081">
            <w:rPr>
              <w:vanish/>
            </w:rPr>
            <w:t>2019-</w:t>
          </w:r>
          <w:r w:rsidR="0033227A">
            <w:rPr>
              <w:vanish/>
            </w:rPr>
            <w:t>10-31</w:t>
          </w:r>
        </w:sdtContent>
      </w:sdt>
      <w:bookmarkEnd w:id="23"/>
      <w:r w:rsidR="005A6081">
        <w:rPr>
          <w:vanish/>
        </w:rPr>
        <w:t xml:space="preserve"> (</w:t>
      </w:r>
      <w:r w:rsidR="005A6081">
        <w:rPr>
          <w:rFonts w:ascii="Arial" w:hAnsi="Arial" w:cs="Arial"/>
          <w:vanish/>
        </w:rPr>
        <w:t>◄ laatste wijzigingsdatum invullen)</w:t>
      </w:r>
    </w:p>
    <w:p w14:paraId="59957434" w14:textId="77777777" w:rsidR="006A4AEB" w:rsidRPr="00C93D3F" w:rsidRDefault="006A4AEB" w:rsidP="006A4AEB">
      <w:pPr>
        <w:pStyle w:val="NoSpacing"/>
        <w:rPr>
          <w:vanish/>
        </w:rPr>
      </w:pPr>
    </w:p>
    <w:tbl>
      <w:tblPr>
        <w:tblStyle w:val="ListTable4"/>
        <w:tblW w:w="9080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922"/>
        <w:gridCol w:w="6014"/>
      </w:tblGrid>
      <w:tr w:rsidR="006A4AEB" w:rsidRPr="00C93D3F" w14:paraId="0DF65D66" w14:textId="77777777" w:rsidTr="00B66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597E14E" w14:textId="77777777" w:rsidR="006A4AEB" w:rsidRPr="00C93D3F" w:rsidRDefault="006A4AEB" w:rsidP="00EA34DB">
            <w:pPr>
              <w:pStyle w:val="NoSpacing"/>
              <w:rPr>
                <w:vanish/>
              </w:rPr>
            </w:pPr>
            <w:r w:rsidRPr="00C93D3F">
              <w:rPr>
                <w:vanish/>
              </w:rPr>
              <w:t>Datum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EAB5530" w14:textId="77777777" w:rsidR="006A4AEB" w:rsidRPr="00C93D3F" w:rsidRDefault="006A4AEB" w:rsidP="00EA34D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Versie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4DEFE2D6" w14:textId="77777777" w:rsidR="006A4AEB" w:rsidRPr="00C93D3F" w:rsidRDefault="006A4AEB" w:rsidP="00EA34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Wie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6DE01C4" w14:textId="77777777" w:rsidR="006A4AEB" w:rsidRPr="00C93D3F" w:rsidRDefault="006A4AEB" w:rsidP="00EA34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93D3F">
              <w:rPr>
                <w:vanish/>
              </w:rPr>
              <w:t>Wijzigingen</w:t>
            </w:r>
          </w:p>
        </w:tc>
      </w:tr>
      <w:tr w:rsidR="006A4AEB" w:rsidRPr="00CD76EA" w14:paraId="59515BEB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3F69D770" w14:textId="77777777" w:rsidR="006A4AEB" w:rsidRPr="00CD76EA" w:rsidRDefault="006A4AEB" w:rsidP="00EA34DB">
            <w:pPr>
              <w:pStyle w:val="NoSpacing"/>
              <w:jc w:val="center"/>
              <w:rPr>
                <w:b w:val="0"/>
                <w:vanish/>
              </w:rPr>
            </w:pPr>
            <w:r w:rsidRPr="00CD76EA">
              <w:rPr>
                <w:b w:val="0"/>
                <w:vanish/>
              </w:rPr>
              <w:t>2018-09-01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5A7AC52B" w14:textId="77777777" w:rsidR="006A4AEB" w:rsidRPr="00CD76EA" w:rsidRDefault="006A4AEB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0.1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32EAE886" w14:textId="77777777" w:rsidR="006A4AEB" w:rsidRPr="00CD76EA" w:rsidRDefault="006A4AEB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8E737B7" w14:textId="77777777" w:rsidR="006A4AEB" w:rsidRPr="00CD76EA" w:rsidRDefault="006A4AEB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Initiële versie</w:t>
            </w:r>
          </w:p>
        </w:tc>
      </w:tr>
      <w:tr w:rsidR="006A4AEB" w:rsidRPr="0033227A" w14:paraId="700205F9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21402AB4" w14:textId="77777777" w:rsidR="006A4AEB" w:rsidRPr="00CD76EA" w:rsidRDefault="006A4AEB" w:rsidP="00EA34DB">
            <w:pPr>
              <w:pStyle w:val="NoSpacing"/>
              <w:jc w:val="center"/>
              <w:rPr>
                <w:b w:val="0"/>
                <w:vanish/>
              </w:rPr>
            </w:pPr>
            <w:r w:rsidRPr="00CD76EA">
              <w:rPr>
                <w:b w:val="0"/>
                <w:vanish/>
              </w:rPr>
              <w:t>2018-09-25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35B2F72F" w14:textId="77777777" w:rsidR="006A4AEB" w:rsidRPr="00CD76EA" w:rsidRDefault="006A4AEB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0.2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2DC19DF7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76EA">
              <w:rPr>
                <w:vanish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7D5E90A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Doc props -&gt; table -&gt; bottom margin</w:t>
            </w:r>
          </w:p>
          <w:p w14:paraId="645A1C71" w14:textId="77777777" w:rsidR="006A4AEB" w:rsidRPr="00CD76EA" w:rsidRDefault="006A4AEB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Versiebeheer sjabloon</w:t>
            </w:r>
          </w:p>
        </w:tc>
      </w:tr>
      <w:tr w:rsidR="006A4AEB" w:rsidRPr="00CD76EA" w14:paraId="57A75328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18AC0304" w14:textId="77777777" w:rsidR="006A4AEB" w:rsidRPr="00CD76EA" w:rsidRDefault="005356E8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2019-02-01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19FC771D" w14:textId="77777777" w:rsidR="006A4AEB" w:rsidRPr="00CD76EA" w:rsidRDefault="005356E8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0.3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05725207" w14:textId="77777777" w:rsidR="006A4AEB" w:rsidRPr="00CD76EA" w:rsidRDefault="005356E8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Luuk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DC19CC1" w14:textId="77777777" w:rsidR="006A4AEB" w:rsidRPr="00CD76EA" w:rsidRDefault="005356E8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Hoofdstukken herzien</w:t>
            </w:r>
          </w:p>
        </w:tc>
      </w:tr>
      <w:tr w:rsidR="006A4AEB" w:rsidRPr="00CD76EA" w14:paraId="26BA395A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492E0477" w14:textId="77777777" w:rsidR="006A4AEB" w:rsidRPr="00CD76EA" w:rsidRDefault="005356E8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2019-04-05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56E2865" w14:textId="77777777" w:rsidR="006A4AEB" w:rsidRPr="00CD76EA" w:rsidRDefault="005356E8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0.4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E105207" w14:textId="77777777" w:rsidR="006A4AEB" w:rsidRPr="00CD76EA" w:rsidRDefault="005356E8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0327BE3F" w14:textId="77777777" w:rsidR="006A4AEB" w:rsidRPr="00CD76EA" w:rsidRDefault="005356E8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 w:rsidRPr="00CD76EA">
              <w:rPr>
                <w:vanish/>
                <w:lang w:val="en-US"/>
              </w:rPr>
              <w:t>Verwijzingen naar examenmatrijs</w:t>
            </w:r>
          </w:p>
        </w:tc>
      </w:tr>
      <w:tr w:rsidR="00CD76EA" w:rsidRPr="00CD76EA" w14:paraId="5B6FECA3" w14:textId="77777777" w:rsidTr="00B66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5136E998" w14:textId="77777777" w:rsidR="00CD76EA" w:rsidRPr="00CD76EA" w:rsidRDefault="00CD76EA" w:rsidP="00EA34DB">
            <w:pPr>
              <w:pStyle w:val="NoSpacing"/>
              <w:jc w:val="center"/>
              <w:rPr>
                <w:b w:val="0"/>
                <w:vanish/>
                <w:lang w:val="en-US"/>
              </w:rPr>
            </w:pPr>
            <w:r w:rsidRPr="00CD76EA">
              <w:rPr>
                <w:b w:val="0"/>
                <w:vanish/>
                <w:lang w:val="en-US"/>
              </w:rPr>
              <w:t>2019</w:t>
            </w:r>
            <w:r>
              <w:rPr>
                <w:b w:val="0"/>
                <w:vanish/>
                <w:lang w:val="en-US"/>
              </w:rPr>
              <w:t>-04-07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42AC4A07" w14:textId="77777777" w:rsidR="00CD76EA" w:rsidRPr="00CD76EA" w:rsidRDefault="00CD76EA" w:rsidP="00EA34D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0.5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66A0D844" w14:textId="77777777" w:rsidR="00CD76EA" w:rsidRPr="00CD76EA" w:rsidRDefault="00CD76EA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43958DDB" w14:textId="77777777" w:rsidR="00CD76EA" w:rsidRPr="00CD76EA" w:rsidRDefault="00CD76EA" w:rsidP="00EA34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Actuele sjabloon versie datum</w:t>
            </w:r>
          </w:p>
        </w:tc>
      </w:tr>
      <w:tr w:rsidR="00F11003" w:rsidRPr="00F11003" w14:paraId="5D38792F" w14:textId="77777777" w:rsidTr="00B66F9E">
        <w:trPr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single" w:sz="4" w:space="0" w:color="auto"/>
            </w:tcBorders>
          </w:tcPr>
          <w:p w14:paraId="6FD62080" w14:textId="77777777" w:rsidR="00F11003" w:rsidRPr="00F11003" w:rsidRDefault="00F11003" w:rsidP="00EA34DB">
            <w:pPr>
              <w:pStyle w:val="NoSpacing"/>
              <w:jc w:val="center"/>
              <w:rPr>
                <w:b w:val="0"/>
                <w:bCs w:val="0"/>
                <w:vanish/>
                <w:lang w:val="en-US"/>
              </w:rPr>
            </w:pPr>
            <w:r w:rsidRPr="00F11003">
              <w:rPr>
                <w:b w:val="0"/>
                <w:bCs w:val="0"/>
                <w:vanish/>
                <w:lang w:val="en-US"/>
              </w:rPr>
              <w:t>2019-10-25</w:t>
            </w:r>
          </w:p>
        </w:tc>
        <w:tc>
          <w:tcPr>
            <w:tcW w:w="788" w:type="dxa"/>
            <w:tcBorders>
              <w:left w:val="single" w:sz="4" w:space="0" w:color="auto"/>
              <w:right w:val="single" w:sz="4" w:space="0" w:color="auto"/>
            </w:tcBorders>
          </w:tcPr>
          <w:p w14:paraId="04A9AEF0" w14:textId="77777777" w:rsidR="00F11003" w:rsidRPr="00F11003" w:rsidRDefault="00F11003" w:rsidP="00EA34D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0.6</w:t>
            </w:r>
          </w:p>
        </w:tc>
        <w:tc>
          <w:tcPr>
            <w:tcW w:w="922" w:type="dxa"/>
            <w:tcBorders>
              <w:left w:val="single" w:sz="4" w:space="0" w:color="auto"/>
              <w:right w:val="single" w:sz="4" w:space="0" w:color="auto"/>
            </w:tcBorders>
          </w:tcPr>
          <w:p w14:paraId="7CA8D7F8" w14:textId="77777777" w:rsidR="00F11003" w:rsidRPr="00F11003" w:rsidRDefault="00F11003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Lorenz</w:t>
            </w:r>
          </w:p>
        </w:tc>
        <w:tc>
          <w:tcPr>
            <w:tcW w:w="6014" w:type="dxa"/>
            <w:tcBorders>
              <w:left w:val="single" w:sz="4" w:space="0" w:color="auto"/>
            </w:tcBorders>
          </w:tcPr>
          <w:p w14:paraId="74723A6E" w14:textId="77777777" w:rsidR="00F11003" w:rsidRPr="00F11003" w:rsidRDefault="00F11003" w:rsidP="00EA34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US"/>
              </w:rPr>
            </w:pPr>
            <w:r>
              <w:rPr>
                <w:vanish/>
                <w:lang w:val="en-US"/>
              </w:rPr>
              <w:t>Links naar helpteksten toegevoegd</w:t>
            </w:r>
          </w:p>
        </w:tc>
      </w:tr>
    </w:tbl>
    <w:p w14:paraId="5A8DD737" w14:textId="77777777" w:rsidR="00CA7080" w:rsidRDefault="00CA7080"/>
    <w:sectPr w:rsidR="00CA7080" w:rsidSect="000162B6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6512" w14:textId="77777777" w:rsidR="000F3F94" w:rsidRDefault="000F3F94" w:rsidP="008A2B7E">
      <w:pPr>
        <w:spacing w:after="0" w:line="240" w:lineRule="auto"/>
      </w:pPr>
      <w:r>
        <w:separator/>
      </w:r>
    </w:p>
  </w:endnote>
  <w:endnote w:type="continuationSeparator" w:id="0">
    <w:p w14:paraId="4112BC15" w14:textId="77777777" w:rsidR="000F3F94" w:rsidRDefault="000F3F94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3EFE" w14:textId="10C86DC9" w:rsidR="005E6BC4" w:rsidRPr="004E1BED" w:rsidRDefault="00CD76EA" w:rsidP="005E6BC4">
    <w:pPr>
      <w:pStyle w:val="Footer"/>
      <w:tabs>
        <w:tab w:val="clear" w:pos="4536"/>
      </w:tabs>
      <w:rPr>
        <w:lang w:val="en-GB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9A8C9B0" wp14:editId="6B4E3E79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139955" w14:textId="42616C07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1756087354"/>
                              <w:placeholder>
                                <w:docPart w:val="F7B2814461B7410D9D342E7FD8DDA685"/>
                              </w:placeholder>
                            </w:sdtPr>
                            <w:sdtContent>
                              <w:r w:rsidR="00EB2C0F" w:rsidRPr="00EB2C0F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A8C9B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3B139955" w14:textId="42616C07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1756087354"/>
                        <w:placeholder>
                          <w:docPart w:val="F7B2814461B7410D9D342E7FD8DDA685"/>
                        </w:placeholder>
                      </w:sdtPr>
                      <w:sdtContent>
                        <w:r w:rsidR="00EB2C0F" w:rsidRPr="00EB2C0F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1775516970"/>
        <w:placeholder>
          <w:docPart w:val="722A7FD5F9A44911ACBA0BF022F4E9B2"/>
        </w:placeholder>
        <w:text/>
      </w:sdtPr>
      <w:sdtContent>
        <w:r w:rsidR="00EB2C0F">
          <w:t>2.0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FB5F" w14:textId="3BC40698" w:rsidR="008A2B7E" w:rsidRPr="005E6BC4" w:rsidRDefault="00A530BD" w:rsidP="005E6BC4">
    <w:pPr>
      <w:pStyle w:val="Footer"/>
      <w:tabs>
        <w:tab w:val="clear" w:pos="4536"/>
      </w:tabs>
      <w:rPr>
        <w:lang w:val="en-US"/>
      </w:rPr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3BFAA7C" wp14:editId="5AFC1AB5">
              <wp:simplePos x="0" y="0"/>
              <wp:positionH relativeFrom="page">
                <wp:align>right</wp:align>
              </wp:positionH>
              <wp:positionV relativeFrom="paragraph">
                <wp:posOffset>-338585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4C8C4F" w14:textId="4DB424CE" w:rsidR="00A530BD" w:rsidRPr="00CD76EA" w:rsidRDefault="00A530BD" w:rsidP="00A530BD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 w:rsid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-383338485"/>
                              <w:placeholder>
                                <w:docPart w:val="A80B5D831C1047BBB8FBBFD24F277809"/>
                              </w:placeholder>
                            </w:sdtPr>
                            <w:sdtContent>
                              <w:r w:rsidR="00EB2C0F" w:rsidRPr="00EB2C0F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="00CD76EA"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BFAA7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78.6pt;margin-top:-26.65pt;width:129.8pt;height:19.2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" stroked="f">
              <v:textbox>
                <w:txbxContent>
                  <w:p w14:paraId="404C8C4F" w14:textId="4DB424CE" w:rsidR="00A530BD" w:rsidRPr="00CD76EA" w:rsidRDefault="00A530BD" w:rsidP="00A530BD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 w:rsid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-383338485"/>
                        <w:placeholder>
                          <w:docPart w:val="A80B5D831C1047BBB8FBBFD24F277809"/>
                        </w:placeholder>
                      </w:sdtPr>
                      <w:sdtContent>
                        <w:r w:rsidR="00EB2C0F" w:rsidRPr="00EB2C0F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="00CD76EA"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proofErr w:type="spellStart"/>
    <w:r w:rsidR="0010588C">
      <w:rPr>
        <w:lang w:val="en-US"/>
      </w:rPr>
      <w:t>Projectplan</w:t>
    </w:r>
    <w:proofErr w:type="spellEnd"/>
    <w:r w:rsidR="0093389B" w:rsidRPr="0093389B">
      <w:rPr>
        <w:lang w:val="en-US"/>
      </w:rPr>
      <w:t xml:space="preserve"> (</w:t>
    </w:r>
    <w:r w:rsidR="0093389B">
      <w:fldChar w:fldCharType="begin"/>
    </w:r>
    <w:r w:rsidR="0093389B" w:rsidRPr="0093389B">
      <w:rPr>
        <w:lang w:val="en-US"/>
      </w:rPr>
      <w:instrText xml:space="preserve"> REF Versienummer \h </w:instrText>
    </w:r>
    <w:r w:rsidR="0093389B">
      <w:fldChar w:fldCharType="separate"/>
    </w:r>
    <w:sdt>
      <w:sdtPr>
        <w:alias w:val="Versienummer"/>
        <w:tag w:val="Version"/>
        <w:id w:val="1765649255"/>
        <w:placeholder>
          <w:docPart w:val="000CAA2CC65B47A889D76C1B29D0E5D8"/>
        </w:placeholder>
        <w:text/>
      </w:sdtPr>
      <w:sdtContent>
        <w:r w:rsidR="00EB2C0F">
          <w:t>2.0</w:t>
        </w:r>
      </w:sdtContent>
    </w:sdt>
    <w:r w:rsidR="0093389B">
      <w:fldChar w:fldCharType="end"/>
    </w:r>
    <w:r w:rsidR="00DC2182" w:rsidRPr="00DC2182">
      <w:rPr>
        <w:lang w:val="en-US"/>
      </w:rPr>
      <w:t>)</w:t>
    </w:r>
    <w:r w:rsidR="008A2B7E" w:rsidRPr="0093389B">
      <w:rPr>
        <w:lang w:val="en-US"/>
      </w:rPr>
      <w:tab/>
    </w:r>
    <w:sdt>
      <w:sdtPr>
        <w:id w:val="-11703251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2B7E">
          <w:fldChar w:fldCharType="begin"/>
        </w:r>
        <w:r w:rsidR="008A2B7E" w:rsidRPr="0093389B">
          <w:rPr>
            <w:lang w:val="en-US"/>
          </w:rPr>
          <w:instrText xml:space="preserve"> PAGE   \* MERGEFORMAT </w:instrText>
        </w:r>
        <w:r w:rsidR="008A2B7E">
          <w:fldChar w:fldCharType="separate"/>
        </w:r>
        <w:r w:rsidR="003A2EE7" w:rsidRPr="0093389B">
          <w:rPr>
            <w:noProof/>
            <w:lang w:val="en-US"/>
          </w:rPr>
          <w:t>6</w:t>
        </w:r>
        <w:r w:rsidR="008A2B7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74258" w14:textId="77777777" w:rsidR="00A530BD" w:rsidRDefault="003E69F1">
    <w:pPr>
      <w:pStyle w:val="Footer"/>
    </w:pPr>
    <w:r w:rsidRPr="0093389B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4996C6C" wp14:editId="5CE11677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644826" w14:textId="04290405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sdt>
                            <w:sdtPr>
                              <w:rPr>
                                <w:vanish/>
                                <w:sz w:val="16"/>
                                <w:szCs w:val="16"/>
                              </w:rPr>
                              <w:alias w:val="SjabloonVersie"/>
                              <w:tag w:val="SjabloonVersie"/>
                              <w:id w:val="-177192957"/>
                              <w:placeholder>
                                <w:docPart w:val="AD991738E3124D1EA122C007AE2DE4C1"/>
                              </w:placeholder>
                            </w:sdtPr>
                            <w:sdtContent>
                              <w:r w:rsidR="00EB2C0F" w:rsidRPr="00EB2C0F">
                                <w:rPr>
                                  <w:vanish/>
                                  <w:sz w:val="16"/>
                                  <w:szCs w:val="16"/>
                                  <w:lang w:val="en-US"/>
                                </w:rPr>
                                <w:t>2019-10-31</w:t>
                              </w:r>
                            </w:sdtContent>
                          </w:sdt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96C6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DexjBwpAgAAMQQAAA4AAAAAAAAAAAAAAAAALgIAAGRy&#10;cy9lMm9Eb2MueG1sUEsBAi0AFAAGAAgAAAAhAIj7LiLiAAAACwEAAA8AAAAAAAAAAAAAAAAAgwQA&#10;AGRycy9kb3ducmV2LnhtbFBLBQYAAAAABAAEAPMAAACSBQAAAAA=&#10;" stroked="f">
              <v:textbox>
                <w:txbxContent>
                  <w:p w14:paraId="12644826" w14:textId="04290405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sdt>
                      <w:sdtPr>
                        <w:rPr>
                          <w:vanish/>
                          <w:sz w:val="16"/>
                          <w:szCs w:val="16"/>
                        </w:rPr>
                        <w:alias w:val="SjabloonVersie"/>
                        <w:tag w:val="SjabloonVersie"/>
                        <w:id w:val="-177192957"/>
                        <w:placeholder>
                          <w:docPart w:val="AD991738E3124D1EA122C007AE2DE4C1"/>
                        </w:placeholder>
                      </w:sdtPr>
                      <w:sdtContent>
                        <w:r w:rsidR="00EB2C0F" w:rsidRPr="00EB2C0F">
                          <w:rPr>
                            <w:vanish/>
                            <w:sz w:val="16"/>
                            <w:szCs w:val="16"/>
                            <w:lang w:val="en-US"/>
                          </w:rPr>
                          <w:t>2019-10-31</w:t>
                        </w:r>
                      </w:sdtContent>
                    </w:sdt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BA430" w14:textId="77777777" w:rsidR="000F3F94" w:rsidRDefault="000F3F94" w:rsidP="008A2B7E">
      <w:pPr>
        <w:spacing w:after="0" w:line="240" w:lineRule="auto"/>
      </w:pPr>
      <w:r>
        <w:separator/>
      </w:r>
    </w:p>
  </w:footnote>
  <w:footnote w:type="continuationSeparator" w:id="0">
    <w:p w14:paraId="4F142B04" w14:textId="77777777" w:rsidR="000F3F94" w:rsidRDefault="000F3F94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94AC" w14:textId="7953F9EB" w:rsidR="00B11207" w:rsidRPr="0093389B" w:rsidRDefault="00B11207">
    <w:pPr>
      <w:pStyle w:val="Header"/>
      <w:rPr>
        <w:lang w:val="en-US"/>
      </w:rPr>
    </w:pPr>
    <w:r>
      <w:fldChar w:fldCharType="begin"/>
    </w:r>
    <w:r w:rsidRPr="00B11207">
      <w:rPr>
        <w:lang w:val="en-US"/>
      </w:rPr>
      <w:instrText xml:space="preserve"> REF Leereenheid \h </w:instrText>
    </w:r>
    <w:r>
      <w:fldChar w:fldCharType="separate"/>
    </w:r>
    <w:sdt>
      <w:sdtPr>
        <w:alias w:val="Naam van leereenheid"/>
        <w:tag w:val="LEname"/>
        <w:id w:val="1514185218"/>
        <w:placeholder>
          <w:docPart w:val="9E535019D9FD4E818F982276C03A4B35"/>
        </w:placeholder>
        <w:text/>
      </w:sdtPr>
      <w:sdtContent>
        <w:proofErr w:type="spellStart"/>
        <w:r w:rsidR="00EB2C0F">
          <w:t>JGPlanning</w:t>
        </w:r>
        <w:proofErr w:type="spellEnd"/>
      </w:sdtContent>
    </w:sdt>
    <w:r>
      <w:fldChar w:fldCharType="end"/>
    </w:r>
    <w:r w:rsidRPr="00B11207">
      <w:rPr>
        <w:lang w:val="en-US"/>
      </w:rPr>
      <w:tab/>
    </w:r>
    <w:r w:rsidRPr="00B11207">
      <w:rPr>
        <w:lang w:val="en-US"/>
      </w:rPr>
      <w:tab/>
    </w:r>
    <w:r>
      <w:fldChar w:fldCharType="begin"/>
    </w:r>
    <w:r w:rsidRPr="00B11207">
      <w:rPr>
        <w:lang w:val="en-US"/>
      </w:rPr>
      <w:instrText xml:space="preserve"> REF Auteurs \h </w:instrText>
    </w:r>
    <w:r>
      <w:fldChar w:fldCharType="separate"/>
    </w:r>
    <w:sdt>
      <w:sdtPr>
        <w:alias w:val="Naam van de auteur"/>
        <w:tag w:val="Authors"/>
        <w:id w:val="-1084212413"/>
        <w:placeholder>
          <w:docPart w:val="3240CC2083814695BDA31A838A88419F"/>
        </w:placeholder>
        <w:text/>
      </w:sdtPr>
      <w:sdtContent>
        <w:r w:rsidR="00EB2C0F">
          <w:t>Barend Noordhoff, Robert Polman en Jan-Willem Wiltingh</w:t>
        </w:r>
      </w:sdtContent>
    </w:sdt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0FA"/>
    <w:multiLevelType w:val="hybridMultilevel"/>
    <w:tmpl w:val="6626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52F5"/>
    <w:multiLevelType w:val="hybridMultilevel"/>
    <w:tmpl w:val="90D822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558C4"/>
    <w:multiLevelType w:val="hybridMultilevel"/>
    <w:tmpl w:val="39B8B2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4513E"/>
    <w:multiLevelType w:val="hybridMultilevel"/>
    <w:tmpl w:val="1140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72"/>
    <w:rsid w:val="00005C0F"/>
    <w:rsid w:val="00005E3B"/>
    <w:rsid w:val="000162B6"/>
    <w:rsid w:val="000170CE"/>
    <w:rsid w:val="00017150"/>
    <w:rsid w:val="0004495B"/>
    <w:rsid w:val="000534B2"/>
    <w:rsid w:val="00054F7C"/>
    <w:rsid w:val="000721FA"/>
    <w:rsid w:val="000F3F94"/>
    <w:rsid w:val="000F6B51"/>
    <w:rsid w:val="0010454A"/>
    <w:rsid w:val="0010588C"/>
    <w:rsid w:val="0012351B"/>
    <w:rsid w:val="001502A4"/>
    <w:rsid w:val="0015692D"/>
    <w:rsid w:val="00191696"/>
    <w:rsid w:val="001A79BC"/>
    <w:rsid w:val="001C5E44"/>
    <w:rsid w:val="001E45D8"/>
    <w:rsid w:val="00214D0E"/>
    <w:rsid w:val="00287F7B"/>
    <w:rsid w:val="002C6CA9"/>
    <w:rsid w:val="002D723A"/>
    <w:rsid w:val="0030474D"/>
    <w:rsid w:val="0033227A"/>
    <w:rsid w:val="003337AF"/>
    <w:rsid w:val="00363CBB"/>
    <w:rsid w:val="003650D6"/>
    <w:rsid w:val="0038155D"/>
    <w:rsid w:val="00382452"/>
    <w:rsid w:val="003A2EE7"/>
    <w:rsid w:val="003D0335"/>
    <w:rsid w:val="003D3BB6"/>
    <w:rsid w:val="003D74EA"/>
    <w:rsid w:val="003E1D29"/>
    <w:rsid w:val="003E49FA"/>
    <w:rsid w:val="003E69F1"/>
    <w:rsid w:val="00435853"/>
    <w:rsid w:val="00436361"/>
    <w:rsid w:val="00441189"/>
    <w:rsid w:val="00453A11"/>
    <w:rsid w:val="004553E4"/>
    <w:rsid w:val="00464DA2"/>
    <w:rsid w:val="0046597C"/>
    <w:rsid w:val="004669F7"/>
    <w:rsid w:val="00467C2A"/>
    <w:rsid w:val="00491D11"/>
    <w:rsid w:val="0049360E"/>
    <w:rsid w:val="004D286D"/>
    <w:rsid w:val="004D56BB"/>
    <w:rsid w:val="004D6CDA"/>
    <w:rsid w:val="004E1BED"/>
    <w:rsid w:val="00504555"/>
    <w:rsid w:val="00530F5B"/>
    <w:rsid w:val="005356E8"/>
    <w:rsid w:val="00551AF6"/>
    <w:rsid w:val="00566332"/>
    <w:rsid w:val="00577C71"/>
    <w:rsid w:val="0058383B"/>
    <w:rsid w:val="00592934"/>
    <w:rsid w:val="005A6081"/>
    <w:rsid w:val="005A66D9"/>
    <w:rsid w:val="005C36D9"/>
    <w:rsid w:val="005D0910"/>
    <w:rsid w:val="005E6BC4"/>
    <w:rsid w:val="005E6EBC"/>
    <w:rsid w:val="006351D7"/>
    <w:rsid w:val="006642D3"/>
    <w:rsid w:val="00664B01"/>
    <w:rsid w:val="006712BE"/>
    <w:rsid w:val="00676A05"/>
    <w:rsid w:val="006924DE"/>
    <w:rsid w:val="0069447D"/>
    <w:rsid w:val="006A3605"/>
    <w:rsid w:val="006A4AEB"/>
    <w:rsid w:val="006B6E72"/>
    <w:rsid w:val="006C2C1C"/>
    <w:rsid w:val="006C482A"/>
    <w:rsid w:val="006D4889"/>
    <w:rsid w:val="006F365B"/>
    <w:rsid w:val="00700E97"/>
    <w:rsid w:val="00704456"/>
    <w:rsid w:val="0071476C"/>
    <w:rsid w:val="007408C1"/>
    <w:rsid w:val="00741E0E"/>
    <w:rsid w:val="007620EE"/>
    <w:rsid w:val="0076561E"/>
    <w:rsid w:val="007657B8"/>
    <w:rsid w:val="00767FF1"/>
    <w:rsid w:val="007739E7"/>
    <w:rsid w:val="007C1CE4"/>
    <w:rsid w:val="007F4FA8"/>
    <w:rsid w:val="00801AF5"/>
    <w:rsid w:val="00811075"/>
    <w:rsid w:val="00834483"/>
    <w:rsid w:val="008478EC"/>
    <w:rsid w:val="0085287A"/>
    <w:rsid w:val="00852F4C"/>
    <w:rsid w:val="00887BB0"/>
    <w:rsid w:val="00896809"/>
    <w:rsid w:val="008A2B7E"/>
    <w:rsid w:val="008A796A"/>
    <w:rsid w:val="008D71BC"/>
    <w:rsid w:val="008E7730"/>
    <w:rsid w:val="009059A5"/>
    <w:rsid w:val="00907F82"/>
    <w:rsid w:val="00914495"/>
    <w:rsid w:val="0091614F"/>
    <w:rsid w:val="00920E32"/>
    <w:rsid w:val="00923D57"/>
    <w:rsid w:val="00925984"/>
    <w:rsid w:val="00931345"/>
    <w:rsid w:val="0093389B"/>
    <w:rsid w:val="009500EE"/>
    <w:rsid w:val="00953BEA"/>
    <w:rsid w:val="00957061"/>
    <w:rsid w:val="009737B0"/>
    <w:rsid w:val="00975127"/>
    <w:rsid w:val="00996DDF"/>
    <w:rsid w:val="009B011E"/>
    <w:rsid w:val="009E553C"/>
    <w:rsid w:val="009F41A2"/>
    <w:rsid w:val="00A12187"/>
    <w:rsid w:val="00A342D6"/>
    <w:rsid w:val="00A50A4E"/>
    <w:rsid w:val="00A530BD"/>
    <w:rsid w:val="00A57F3A"/>
    <w:rsid w:val="00A67D93"/>
    <w:rsid w:val="00A92DFF"/>
    <w:rsid w:val="00A96680"/>
    <w:rsid w:val="00AB3427"/>
    <w:rsid w:val="00AB6831"/>
    <w:rsid w:val="00AC0040"/>
    <w:rsid w:val="00AD01ED"/>
    <w:rsid w:val="00AD0A54"/>
    <w:rsid w:val="00AE23A0"/>
    <w:rsid w:val="00AE35A7"/>
    <w:rsid w:val="00AF55D5"/>
    <w:rsid w:val="00B11207"/>
    <w:rsid w:val="00B202A4"/>
    <w:rsid w:val="00B46A6F"/>
    <w:rsid w:val="00B66F9E"/>
    <w:rsid w:val="00B843E3"/>
    <w:rsid w:val="00BA3CC7"/>
    <w:rsid w:val="00BB5D6D"/>
    <w:rsid w:val="00C11737"/>
    <w:rsid w:val="00C23772"/>
    <w:rsid w:val="00C27281"/>
    <w:rsid w:val="00C54405"/>
    <w:rsid w:val="00C6710D"/>
    <w:rsid w:val="00C73B29"/>
    <w:rsid w:val="00C82853"/>
    <w:rsid w:val="00C847A5"/>
    <w:rsid w:val="00C852B8"/>
    <w:rsid w:val="00CA7080"/>
    <w:rsid w:val="00CB2DD8"/>
    <w:rsid w:val="00CD31D4"/>
    <w:rsid w:val="00CD76EA"/>
    <w:rsid w:val="00CF4572"/>
    <w:rsid w:val="00D73541"/>
    <w:rsid w:val="00D84A64"/>
    <w:rsid w:val="00D9390C"/>
    <w:rsid w:val="00DB2E3B"/>
    <w:rsid w:val="00DC10FC"/>
    <w:rsid w:val="00DC2182"/>
    <w:rsid w:val="00DE17B7"/>
    <w:rsid w:val="00DF4D03"/>
    <w:rsid w:val="00DF5B23"/>
    <w:rsid w:val="00E0464C"/>
    <w:rsid w:val="00E13067"/>
    <w:rsid w:val="00E60B5D"/>
    <w:rsid w:val="00E72841"/>
    <w:rsid w:val="00E7326A"/>
    <w:rsid w:val="00E76407"/>
    <w:rsid w:val="00E84A1F"/>
    <w:rsid w:val="00E97244"/>
    <w:rsid w:val="00EA0647"/>
    <w:rsid w:val="00EA34DB"/>
    <w:rsid w:val="00EB12ED"/>
    <w:rsid w:val="00EB2C0F"/>
    <w:rsid w:val="00EB4092"/>
    <w:rsid w:val="00EC7DE3"/>
    <w:rsid w:val="00ED3604"/>
    <w:rsid w:val="00EE4CD5"/>
    <w:rsid w:val="00F11003"/>
    <w:rsid w:val="00F327F6"/>
    <w:rsid w:val="00F514E7"/>
    <w:rsid w:val="00F9081C"/>
    <w:rsid w:val="00F9359B"/>
    <w:rsid w:val="00FA340A"/>
    <w:rsid w:val="00FB1F18"/>
    <w:rsid w:val="00FD107C"/>
    <w:rsid w:val="00FD623D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228A"/>
  <w15:chartTrackingRefBased/>
  <w15:docId w15:val="{17E59D4E-01FE-4552-954F-945AA046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2A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081"/>
    <w:rPr>
      <w:color w:val="2F5496" w:themeColor="accent1" w:themeShade="BF"/>
      <w:u w:val="non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A7080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">
    <w:name w:val="List Table 4"/>
    <w:basedOn w:val="TableNorma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A6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081"/>
    <w:rPr>
      <w:color w:val="2F5496" w:themeColor="accent1" w:themeShade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tes.google.com/view/rijnijssel-ao/sjablonen/25187/kerntaak-1-k1/werkproces-1-2?authuser=0" TargetMode="External"/><Relationship Id="rId18" Type="http://schemas.openxmlformats.org/officeDocument/2006/relationships/hyperlink" Target="https://sites.google.com/view/rijnijssel-ao/sjablonen/25187/kerntaak-1-k1/werkproces-1-2?authuser=0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sites.google.com/view/rijnijssel-ao/sjablonen/25187/kerntaak-1-k1/werkproces-1-2?authuser=0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tes.google.com/view/rijnijssel-ao/sjablonen/25187/algemeen?authuser=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en\Desktop\25187-sjablonen-master\25187-sjablonen-master\Kerntaak%201%20-%20Levert%20een%20bijdrage%20aan%20het%20ontwikkeltraject\Werkproces%202%20-%20Levert%20een%20bijdrage%20aan%20het%20projectplan\B1K1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B8971AF6D74710909FB092FDB1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2F0A-9691-4C2D-9EFE-EB9572C7C20D}"/>
      </w:docPartPr>
      <w:docPartBody>
        <w:p w:rsidR="00A414E2" w:rsidRDefault="00774F4F">
          <w:pPr>
            <w:pStyle w:val="CEB8971AF6D74710909FB092FDB123E5"/>
          </w:pPr>
          <w:r w:rsidRPr="00F166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DDA5D05414ABCA8939C2087A8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606D-8433-40A2-8875-79FE3B63E3DE}"/>
      </w:docPartPr>
      <w:docPartBody>
        <w:p w:rsidR="00A414E2" w:rsidRDefault="00774F4F">
          <w:pPr>
            <w:pStyle w:val="631DDA5D05414ABCA8939C2087A8163B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15CE35FC1F447EA1C6B7565B2A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FB77-4CD6-4E5E-A356-DE8FDC0A61E9}"/>
      </w:docPartPr>
      <w:docPartBody>
        <w:p w:rsidR="00A414E2" w:rsidRDefault="00774F4F">
          <w:pPr>
            <w:pStyle w:val="1E15CE35FC1F447EA1C6B7565B2A5AD0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5E2A3E6974B049A35B0754EA87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0CB9E-8CD7-4BDC-A027-8DE3415C0518}"/>
      </w:docPartPr>
      <w:docPartBody>
        <w:p w:rsidR="00A414E2" w:rsidRDefault="00774F4F">
          <w:pPr>
            <w:pStyle w:val="F0D5E2A3E6974B049A35B0754EA8772A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6B49329CA7405EA3C3582278B4B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1DEA-AB05-45B8-8045-45CDC271A80A}"/>
      </w:docPartPr>
      <w:docPartBody>
        <w:p w:rsidR="00A414E2" w:rsidRDefault="00774F4F">
          <w:pPr>
            <w:pStyle w:val="956B49329CA7405EA3C3582278B4B5EB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1FFD4297624C609616C885E9FC0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62B83-7C94-4A00-A894-F994D4237E5B}"/>
      </w:docPartPr>
      <w:docPartBody>
        <w:p w:rsidR="00A414E2" w:rsidRDefault="00774F4F">
          <w:pPr>
            <w:pStyle w:val="991FFD4297624C609616C885E9FC0C60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535019D9FD4E818F982276C03A4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81FB9-4445-4C1F-B18E-185FDE473F58}"/>
      </w:docPartPr>
      <w:docPartBody>
        <w:p w:rsidR="00000000" w:rsidRDefault="00FB01EE" w:rsidP="00FB01EE">
          <w:pPr>
            <w:pStyle w:val="9E535019D9FD4E818F982276C03A4B35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40CC2083814695BDA31A838A884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E462B-7D68-4D47-9730-9D476C9E6B3D}"/>
      </w:docPartPr>
      <w:docPartBody>
        <w:p w:rsidR="00000000" w:rsidRDefault="00FB01EE" w:rsidP="00FB01EE">
          <w:pPr>
            <w:pStyle w:val="3240CC2083814695BDA31A838A88419F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2A7FD5F9A44911ACBA0BF022F4E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0F6F3-C20E-4C6F-A6A5-1A4B95513AB6}"/>
      </w:docPartPr>
      <w:docPartBody>
        <w:p w:rsidR="00000000" w:rsidRDefault="00FB01EE" w:rsidP="00FB01EE">
          <w:pPr>
            <w:pStyle w:val="722A7FD5F9A44911ACBA0BF022F4E9B2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0CAA2CC65B47A889D76C1B29D0E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29CAD-A271-46B6-BF20-7D8F97A05C2F}"/>
      </w:docPartPr>
      <w:docPartBody>
        <w:p w:rsidR="00000000" w:rsidRDefault="00FB01EE" w:rsidP="00FB01EE">
          <w:pPr>
            <w:pStyle w:val="000CAA2CC65B47A889D76C1B29D0E5D8"/>
          </w:pPr>
          <w:r w:rsidRPr="009338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B2814461B7410D9D342E7FD8DDA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EC2C0-A2EF-4A24-AEA1-B070A881D9EB}"/>
      </w:docPartPr>
      <w:docPartBody>
        <w:p w:rsidR="00000000" w:rsidRDefault="00FB01EE" w:rsidP="00FB01EE">
          <w:pPr>
            <w:pStyle w:val="F7B2814461B7410D9D342E7FD8DDA685"/>
          </w:pPr>
          <w:r w:rsidRPr="00570C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1"/>
    <w:rsid w:val="002C1C41"/>
    <w:rsid w:val="00600AF5"/>
    <w:rsid w:val="00774F4F"/>
    <w:rsid w:val="008F695C"/>
    <w:rsid w:val="00A414E2"/>
    <w:rsid w:val="00B50A73"/>
    <w:rsid w:val="00FB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1EE"/>
    <w:rPr>
      <w:color w:val="808080"/>
    </w:rPr>
  </w:style>
  <w:style w:type="paragraph" w:customStyle="1" w:styleId="CEB8971AF6D74710909FB092FDB123E5">
    <w:name w:val="CEB8971AF6D74710909FB092FDB123E5"/>
  </w:style>
  <w:style w:type="paragraph" w:customStyle="1" w:styleId="631DDA5D05414ABCA8939C2087A8163B">
    <w:name w:val="631DDA5D05414ABCA8939C2087A8163B"/>
  </w:style>
  <w:style w:type="paragraph" w:customStyle="1" w:styleId="1E15CE35FC1F447EA1C6B7565B2A5AD0">
    <w:name w:val="1E15CE35FC1F447EA1C6B7565B2A5AD0"/>
  </w:style>
  <w:style w:type="paragraph" w:customStyle="1" w:styleId="F0D5E2A3E6974B049A35B0754EA8772A">
    <w:name w:val="F0D5E2A3E6974B049A35B0754EA8772A"/>
  </w:style>
  <w:style w:type="paragraph" w:customStyle="1" w:styleId="956B49329CA7405EA3C3582278B4B5EB">
    <w:name w:val="956B49329CA7405EA3C3582278B4B5EB"/>
  </w:style>
  <w:style w:type="paragraph" w:customStyle="1" w:styleId="991FFD4297624C609616C885E9FC0C60">
    <w:name w:val="991FFD4297624C609616C885E9FC0C60"/>
  </w:style>
  <w:style w:type="paragraph" w:customStyle="1" w:styleId="7CA7F8482C114C0EB3DBE1AAE1E4F5D1">
    <w:name w:val="7CA7F8482C114C0EB3DBE1AAE1E4F5D1"/>
    <w:rsid w:val="002C1C41"/>
  </w:style>
  <w:style w:type="paragraph" w:customStyle="1" w:styleId="2BD8027917EB4AACA969C5352BF2367E">
    <w:name w:val="2BD8027917EB4AACA969C5352BF2367E"/>
    <w:rsid w:val="002C1C41"/>
  </w:style>
  <w:style w:type="paragraph" w:customStyle="1" w:styleId="39F227C2993E4B648266FE8030F21C31">
    <w:name w:val="39F227C2993E4B648266FE8030F21C31"/>
    <w:rsid w:val="002C1C41"/>
  </w:style>
  <w:style w:type="paragraph" w:customStyle="1" w:styleId="9F837164278B4FD98E5ADB0F7112CA23">
    <w:name w:val="9F837164278B4FD98E5ADB0F7112CA23"/>
    <w:rsid w:val="002C1C41"/>
  </w:style>
  <w:style w:type="paragraph" w:customStyle="1" w:styleId="0F1F28E7565F476D83F30841732595C3">
    <w:name w:val="0F1F28E7565F476D83F30841732595C3"/>
    <w:rsid w:val="002C1C41"/>
  </w:style>
  <w:style w:type="paragraph" w:customStyle="1" w:styleId="9E535019D9FD4E818F982276C03A4B35">
    <w:name w:val="9E535019D9FD4E818F982276C03A4B35"/>
    <w:rsid w:val="00FB01EE"/>
    <w:rPr>
      <w:lang w:val="nl-NL" w:eastAsia="nl-NL"/>
    </w:rPr>
  </w:style>
  <w:style w:type="paragraph" w:customStyle="1" w:styleId="3240CC2083814695BDA31A838A88419F">
    <w:name w:val="3240CC2083814695BDA31A838A88419F"/>
    <w:rsid w:val="00FB01EE"/>
    <w:rPr>
      <w:lang w:val="nl-NL" w:eastAsia="nl-NL"/>
    </w:rPr>
  </w:style>
  <w:style w:type="paragraph" w:customStyle="1" w:styleId="722A7FD5F9A44911ACBA0BF022F4E9B2">
    <w:name w:val="722A7FD5F9A44911ACBA0BF022F4E9B2"/>
    <w:rsid w:val="00FB01EE"/>
    <w:rPr>
      <w:lang w:val="nl-NL" w:eastAsia="nl-NL"/>
    </w:rPr>
  </w:style>
  <w:style w:type="paragraph" w:customStyle="1" w:styleId="000CAA2CC65B47A889D76C1B29D0E5D8">
    <w:name w:val="000CAA2CC65B47A889D76C1B29D0E5D8"/>
    <w:rsid w:val="00FB01EE"/>
    <w:rPr>
      <w:lang w:val="nl-NL" w:eastAsia="nl-NL"/>
    </w:rPr>
  </w:style>
  <w:style w:type="paragraph" w:customStyle="1" w:styleId="F7B2814461B7410D9D342E7FD8DDA685">
    <w:name w:val="F7B2814461B7410D9D342E7FD8DDA685"/>
    <w:rsid w:val="00FB01EE"/>
    <w:rPr>
      <w:lang w:val="nl-NL" w:eastAsia="nl-NL"/>
    </w:rPr>
  </w:style>
  <w:style w:type="paragraph" w:customStyle="1" w:styleId="A80B5D831C1047BBB8FBBFD24F277809">
    <w:name w:val="A80B5D831C1047BBB8FBBFD24F277809"/>
    <w:rsid w:val="00FB01EE"/>
    <w:rPr>
      <w:lang w:val="nl-NL" w:eastAsia="nl-NL"/>
    </w:rPr>
  </w:style>
  <w:style w:type="paragraph" w:customStyle="1" w:styleId="AD991738E3124D1EA122C007AE2DE4C1">
    <w:name w:val="AD991738E3124D1EA122C007AE2DE4C1"/>
    <w:rsid w:val="00FB01EE"/>
    <w:rPr>
      <w:lang w:val="nl-NL" w:eastAsia="nl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90FD8E2AB6E4DAA8DE63570D6AFA3" ma:contentTypeVersion="8" ma:contentTypeDescription="Een nieuw document maken." ma:contentTypeScope="" ma:versionID="5b7fdcf29434dad92f0ac3a0dd293b1e">
  <xsd:schema xmlns:xsd="http://www.w3.org/2001/XMLSchema" xmlns:xs="http://www.w3.org/2001/XMLSchema" xmlns:p="http://schemas.microsoft.com/office/2006/metadata/properties" xmlns:ns2="45fa6d14-934b-44a0-9747-c035f1438e9b" xmlns:ns3="9b23f896-9a04-4114-b73b-55cbe372e205" targetNamespace="http://schemas.microsoft.com/office/2006/metadata/properties" ma:root="true" ma:fieldsID="30fa0da3bc8d4f53acf812560ee6efb4" ns2:_="" ns3:_="">
    <xsd:import namespace="45fa6d14-934b-44a0-9747-c035f1438e9b"/>
    <xsd:import namespace="9b23f896-9a04-4114-b73b-55cbe372e2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a6d14-934b-44a0-9747-c035f143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3f896-9a04-4114-b73b-55cbe372e2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83769-B492-43A8-854A-903B4EA6D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a6d14-934b-44a0-9747-c035f1438e9b"/>
    <ds:schemaRef ds:uri="9b23f896-9a04-4114-b73b-55cbe372e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A582E8-25F7-40B5-9A65-1CE56A794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B1K1W2_PP_Project Plan.dotx</Template>
  <TotalTime>0</TotalTime>
  <Pages>7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 Noordhoff</dc:creator>
  <cp:keywords/>
  <dc:description/>
  <cp:lastModifiedBy>Jan-Willem Wiltingh</cp:lastModifiedBy>
  <cp:revision>42</cp:revision>
  <cp:lastPrinted>2018-09-01T10:46:00Z</cp:lastPrinted>
  <dcterms:created xsi:type="dcterms:W3CDTF">2021-09-22T11:42:00Z</dcterms:created>
  <dcterms:modified xsi:type="dcterms:W3CDTF">2021-09-23T10:51:00Z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0x010100A5890FD8E2AB6E4DAA8DE63570D6AFA3</vt:lpwstr>
  </property>
</Properties>
</file>