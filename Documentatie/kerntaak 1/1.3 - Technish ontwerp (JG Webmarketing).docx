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AAC6" w14:textId="77777777" w:rsidR="00453A11" w:rsidRPr="00453A11" w:rsidRDefault="00F13A2B" w:rsidP="00453A11">
      <w:pPr>
        <w:pStyle w:val="Title"/>
        <w:rPr>
          <w:lang w:val="en-US"/>
        </w:rPr>
      </w:pPr>
      <w:hyperlink r:id="rId11" w:anchor="h.p_Ty7aduG2GfRB" w:history="1">
        <w:r w:rsidR="004A03CA" w:rsidRPr="0095568A">
          <w:rPr>
            <w:rStyle w:val="Hyperlink"/>
            <w:lang w:val="en-US"/>
          </w:rPr>
          <w:t>Technisch ontwerp</w:t>
        </w:r>
      </w:hyperlink>
    </w:p>
    <w:sdt>
      <w:sdtPr>
        <w:rPr>
          <w:lang w:val="en-US"/>
        </w:rPr>
        <w:alias w:val="Projectnaam"/>
        <w:tag w:val="Projectnaam"/>
        <w:id w:val="-914392091"/>
        <w:placeholder>
          <w:docPart w:val="074952339F3848A09E2C61513139BE43"/>
        </w:placeholder>
        <w:showingPlcHdr/>
        <w:text/>
      </w:sdtPr>
      <w:sdtEndPr/>
      <w:sdtContent>
        <w:p w14:paraId="566166B7" w14:textId="77777777" w:rsidR="008A2B7E" w:rsidRPr="00453A11" w:rsidRDefault="00D73DBF" w:rsidP="008A2B7E">
          <w:pPr>
            <w:rPr>
              <w:lang w:val="en-US"/>
            </w:rPr>
          </w:pPr>
          <w:r w:rsidRPr="00C34CCE">
            <w:rPr>
              <w:rStyle w:val="PlaceholderText"/>
              <w:lang w:val="en-US"/>
            </w:rPr>
            <w:t>Click or tap here to enter text.</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3BA1EE57" w14:textId="77777777" w:rsidTr="004E1C8F">
        <w:tc>
          <w:tcPr>
            <w:tcW w:w="1485" w:type="dxa"/>
          </w:tcPr>
          <w:p w14:paraId="71AE4CD3" w14:textId="77777777" w:rsidR="004E1C8F" w:rsidRPr="004E1C8F" w:rsidRDefault="004E1C8F" w:rsidP="004E1C8F">
            <w:pPr>
              <w:pStyle w:val="NoSpacing"/>
              <w:rPr>
                <w:lang w:val="en-US"/>
              </w:rPr>
            </w:pPr>
            <w:r w:rsidRPr="004E1C8F">
              <w:rPr>
                <w:lang w:val="en-US"/>
              </w:rPr>
              <w:t>Leereenheid:</w:t>
            </w:r>
          </w:p>
        </w:tc>
        <w:bookmarkStart w:id="0" w:name="Leereenheid"/>
        <w:tc>
          <w:tcPr>
            <w:tcW w:w="4536" w:type="dxa"/>
          </w:tcPr>
          <w:p w14:paraId="46C62C65" w14:textId="77777777" w:rsidR="004E1C8F" w:rsidRPr="004E1C8F" w:rsidRDefault="00F13A2B" w:rsidP="004E1C8F">
            <w:pPr>
              <w:pStyle w:val="NoSpacing"/>
              <w:rPr>
                <w:lang w:val="en-US"/>
              </w:rPr>
            </w:pPr>
            <w:sdt>
              <w:sdtPr>
                <w:alias w:val="Naam van leereenheid"/>
                <w:tag w:val="LEname"/>
                <w:id w:val="44343546"/>
                <w:placeholder>
                  <w:docPart w:val="C0FE186F5DA14FF993C5B8891D70EA56"/>
                </w:placeholder>
                <w:showingPlcHdr/>
                <w:text/>
              </w:sdtPr>
              <w:sdtEndPr/>
              <w:sdtContent>
                <w:r w:rsidR="004E1C8F" w:rsidRPr="004E1C8F">
                  <w:rPr>
                    <w:rStyle w:val="PlaceholderText"/>
                    <w:lang w:val="en-US"/>
                  </w:rPr>
                  <w:t>Click or tap here to enter text.</w:t>
                </w:r>
              </w:sdtContent>
            </w:sdt>
            <w:bookmarkEnd w:id="0"/>
          </w:p>
        </w:tc>
      </w:tr>
      <w:tr w:rsidR="004E1C8F" w:rsidRPr="003479BA" w14:paraId="020EBAAF" w14:textId="77777777" w:rsidTr="004E1C8F">
        <w:tc>
          <w:tcPr>
            <w:tcW w:w="1485" w:type="dxa"/>
          </w:tcPr>
          <w:p w14:paraId="4E415CAA" w14:textId="77777777" w:rsidR="004E1C8F" w:rsidRPr="004E1C8F" w:rsidRDefault="004E1C8F" w:rsidP="004E1C8F">
            <w:pPr>
              <w:pStyle w:val="NoSpacing"/>
              <w:rPr>
                <w:lang w:val="en-US"/>
              </w:rPr>
            </w:pPr>
            <w:r w:rsidRPr="004E1C8F">
              <w:rPr>
                <w:lang w:val="en-US"/>
              </w:rPr>
              <w:t>Versienummer:</w:t>
            </w:r>
          </w:p>
        </w:tc>
        <w:bookmarkStart w:id="1" w:name="Versienummer"/>
        <w:tc>
          <w:tcPr>
            <w:tcW w:w="4536" w:type="dxa"/>
          </w:tcPr>
          <w:p w14:paraId="3C8CD687" w14:textId="77777777" w:rsidR="004E1C8F" w:rsidRPr="004E1C8F" w:rsidRDefault="00F13A2B" w:rsidP="004E1C8F">
            <w:pPr>
              <w:pStyle w:val="NoSpacing"/>
              <w:rPr>
                <w:lang w:val="en-US"/>
              </w:rPr>
            </w:pPr>
            <w:sdt>
              <w:sdtPr>
                <w:alias w:val="Versienummer"/>
                <w:tag w:val="Version"/>
                <w:id w:val="-193926220"/>
                <w:placeholder>
                  <w:docPart w:val="4FCAF37B8140492FA83EDF924E478F43"/>
                </w:placeholder>
                <w:showingPlcHdr/>
                <w:text/>
              </w:sdtPr>
              <w:sdtEndPr/>
              <w:sdtContent>
                <w:r w:rsidR="004E1C8F" w:rsidRPr="004E1C8F">
                  <w:rPr>
                    <w:rStyle w:val="PlaceholderText"/>
                    <w:lang w:val="en-US"/>
                  </w:rPr>
                  <w:t>Click or tap here to enter text.</w:t>
                </w:r>
              </w:sdtContent>
            </w:sdt>
            <w:bookmarkEnd w:id="1"/>
          </w:p>
        </w:tc>
      </w:tr>
      <w:tr w:rsidR="004E1C8F" w:rsidRPr="003479BA" w14:paraId="3434CF84" w14:textId="77777777" w:rsidTr="004E1C8F">
        <w:tc>
          <w:tcPr>
            <w:tcW w:w="1485" w:type="dxa"/>
          </w:tcPr>
          <w:p w14:paraId="0A1C838D"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02EF5FA4" w14:textId="77777777" w:rsidR="004E1C8F" w:rsidRPr="004E1C8F" w:rsidRDefault="00F13A2B" w:rsidP="004E1C8F">
            <w:pPr>
              <w:pStyle w:val="NoSpacing"/>
              <w:rPr>
                <w:lang w:val="en-US"/>
              </w:rPr>
            </w:pPr>
            <w:sdt>
              <w:sdtPr>
                <w:alias w:val="Naam van de auteur"/>
                <w:tag w:val="Authors"/>
                <w:id w:val="1931920483"/>
                <w:placeholder>
                  <w:docPart w:val="F7E8D07A9F5C42A7B628EF4EAB1054B2"/>
                </w:placeholder>
                <w:showingPlcHdr/>
                <w:text/>
              </w:sdtPr>
              <w:sdtEndPr/>
              <w:sdtContent>
                <w:r w:rsidR="004E1C8F" w:rsidRPr="004E1C8F">
                  <w:rPr>
                    <w:rStyle w:val="PlaceholderText"/>
                    <w:lang w:val="en-US"/>
                  </w:rPr>
                  <w:t>Click or tap here to enter text.</w:t>
                </w:r>
              </w:sdtContent>
            </w:sdt>
            <w:bookmarkEnd w:id="2"/>
          </w:p>
        </w:tc>
      </w:tr>
      <w:tr w:rsidR="004E1C8F" w:rsidRPr="003479BA" w14:paraId="6E6646EE" w14:textId="77777777" w:rsidTr="004E1C8F">
        <w:tc>
          <w:tcPr>
            <w:tcW w:w="1485" w:type="dxa"/>
          </w:tcPr>
          <w:p w14:paraId="6909C755" w14:textId="77777777" w:rsidR="004E1C8F" w:rsidRPr="004E1C8F" w:rsidRDefault="004E1C8F" w:rsidP="004E1C8F">
            <w:pPr>
              <w:pStyle w:val="NoSpacing"/>
              <w:rPr>
                <w:lang w:val="en-US"/>
              </w:rPr>
            </w:pPr>
            <w:r w:rsidRPr="004E1C8F">
              <w:rPr>
                <w:lang w:val="en-US"/>
              </w:rPr>
              <w:t>Datum:</w:t>
            </w:r>
          </w:p>
        </w:tc>
        <w:tc>
          <w:tcPr>
            <w:tcW w:w="4536" w:type="dxa"/>
          </w:tcPr>
          <w:p w14:paraId="373103A9" w14:textId="77777777" w:rsidR="004E1C8F" w:rsidRPr="000534B2" w:rsidRDefault="00F13A2B" w:rsidP="004E1C8F">
            <w:pPr>
              <w:pStyle w:val="NoSpacing"/>
              <w:rPr>
                <w:lang w:val="en-US"/>
              </w:rPr>
            </w:pPr>
            <w:sdt>
              <w:sdtPr>
                <w:alias w:val="Datum"/>
                <w:tag w:val="Date"/>
                <w:id w:val="-1127611690"/>
                <w:placeholder>
                  <w:docPart w:val="F9AC53214B8D45418B141B1B7984E6BA"/>
                </w:placeholder>
                <w:showingPlcHdr/>
                <w:text/>
              </w:sdtPr>
              <w:sdtEndPr/>
              <w:sdtContent>
                <w:r w:rsidR="004E1C8F" w:rsidRPr="004E1C8F">
                  <w:rPr>
                    <w:rStyle w:val="PlaceholderText"/>
                    <w:lang w:val="en-US"/>
                  </w:rPr>
                  <w:t>Click or tap here to enter text.</w:t>
                </w:r>
              </w:sdtContent>
            </w:sdt>
          </w:p>
        </w:tc>
      </w:tr>
    </w:tbl>
    <w:p w14:paraId="64BBFED0"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60659713" wp14:editId="3461A964">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59713"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" stroked="f">
                <v:textbox>
                  <w:txbxContent>
                    <w:p w14:paraId="2F09730B"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8F27F8"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bookmarkStart w:id="3" w:name="_Toc5569916"/>
    <w:p w14:paraId="1B2B5033" w14:textId="77777777" w:rsidR="008A2B7E" w:rsidRPr="0093389B" w:rsidRDefault="00017CDD" w:rsidP="008A2B7E">
      <w:pPr>
        <w:pStyle w:val="Heading1"/>
      </w:pPr>
      <w:r>
        <w:lastRenderedPageBreak/>
        <w:fldChar w:fldCharType="begin"/>
      </w:r>
      <w:r>
        <w:instrText xml:space="preserve"> HYPERLINK "https://sites.google.com/view/rijnijssel-ao/sjablonen/25187/algemeen" \l "h.p_eKG6nG44Kd0X" </w:instrText>
      </w:r>
      <w:r>
        <w:fldChar w:fldCharType="separate"/>
      </w:r>
      <w:r w:rsidR="008A2B7E" w:rsidRPr="00017CDD">
        <w:rPr>
          <w:rStyle w:val="Hyperlink"/>
        </w:rPr>
        <w:t>Versiebeheer</w:t>
      </w:r>
      <w:bookmarkEnd w:id="3"/>
      <w:r>
        <w:fldChar w:fldCharType="end"/>
      </w:r>
    </w:p>
    <w:p w14:paraId="67B077D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0606FF10"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7F144BF" w14:textId="77777777" w:rsidR="008A2B7E" w:rsidRPr="0093389B" w:rsidRDefault="008A2B7E" w:rsidP="00AF55D5">
            <w:pPr>
              <w:pStyle w:val="NoSpacing"/>
            </w:pPr>
            <w:r w:rsidRPr="0093389B">
              <w:t>Datum</w:t>
            </w:r>
          </w:p>
        </w:tc>
        <w:tc>
          <w:tcPr>
            <w:tcW w:w="788" w:type="dxa"/>
          </w:tcPr>
          <w:p w14:paraId="7DE7399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A99266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50632172"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8B602B3"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73CAD3" w14:textId="77777777" w:rsidR="008A2B7E" w:rsidRPr="0093389B" w:rsidRDefault="00B843E3" w:rsidP="00AF55D5">
            <w:pPr>
              <w:pStyle w:val="NoSpacing"/>
              <w:jc w:val="center"/>
              <w:rPr>
                <w:b w:val="0"/>
              </w:rPr>
            </w:pPr>
            <w:r w:rsidRPr="0093389B">
              <w:rPr>
                <w:b w:val="0"/>
              </w:rPr>
              <w:t>yyyy-mm-dd</w:t>
            </w:r>
          </w:p>
        </w:tc>
        <w:tc>
          <w:tcPr>
            <w:tcW w:w="788" w:type="dxa"/>
          </w:tcPr>
          <w:p w14:paraId="5638DB77"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962" w:type="dxa"/>
          </w:tcPr>
          <w:p w14:paraId="5E4843C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155C806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14AC291E"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992515D" w14:textId="77777777" w:rsidR="008A2B7E" w:rsidRPr="0093389B" w:rsidRDefault="008A2B7E" w:rsidP="00AF55D5">
            <w:pPr>
              <w:pStyle w:val="NoSpacing"/>
              <w:jc w:val="center"/>
              <w:rPr>
                <w:b w:val="0"/>
              </w:rPr>
            </w:pPr>
          </w:p>
        </w:tc>
        <w:tc>
          <w:tcPr>
            <w:tcW w:w="788" w:type="dxa"/>
          </w:tcPr>
          <w:p w14:paraId="1D482970"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46A808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4D2C3B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2CB4659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B21640" w14:textId="77777777" w:rsidR="008A2B7E" w:rsidRPr="0093389B" w:rsidRDefault="008A2B7E" w:rsidP="00AF55D5">
            <w:pPr>
              <w:pStyle w:val="NoSpacing"/>
              <w:jc w:val="center"/>
              <w:rPr>
                <w:b w:val="0"/>
              </w:rPr>
            </w:pPr>
          </w:p>
        </w:tc>
        <w:tc>
          <w:tcPr>
            <w:tcW w:w="788" w:type="dxa"/>
          </w:tcPr>
          <w:p w14:paraId="6A0C717C"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A6A92E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591FD6F"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99A14B1"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1FAB0D28" w14:textId="77777777" w:rsidR="008A2B7E" w:rsidRPr="0093389B" w:rsidRDefault="008A2B7E" w:rsidP="00AF55D5">
            <w:pPr>
              <w:pStyle w:val="NoSpacing"/>
              <w:jc w:val="center"/>
              <w:rPr>
                <w:b w:val="0"/>
              </w:rPr>
            </w:pPr>
          </w:p>
        </w:tc>
        <w:tc>
          <w:tcPr>
            <w:tcW w:w="788" w:type="dxa"/>
          </w:tcPr>
          <w:p w14:paraId="00247833"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223E6A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653D835"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718B97B" w14:textId="77777777" w:rsidR="008A2B7E" w:rsidRPr="0093389B" w:rsidRDefault="008A2B7E" w:rsidP="008A2B7E">
      <w:pPr>
        <w:pStyle w:val="NoSpacing"/>
      </w:pPr>
    </w:p>
    <w:p w14:paraId="5A904DF1" w14:textId="77777777" w:rsidR="008A2B7E" w:rsidRPr="0093389B" w:rsidRDefault="008A2B7E">
      <w:r w:rsidRPr="0093389B">
        <w:br w:type="page"/>
      </w:r>
    </w:p>
    <w:p w14:paraId="6D0B0179" w14:textId="77777777" w:rsidR="008A2B7E" w:rsidRPr="0093389B" w:rsidRDefault="00F13A2B" w:rsidP="008A2B7E">
      <w:pPr>
        <w:pStyle w:val="Header1inhoudsopave"/>
      </w:pPr>
      <w:hyperlink r:id="rId12" w:anchor="h.p_LqQOy3HgMP51" w:history="1">
        <w:r w:rsidR="008A2B7E" w:rsidRPr="00017CDD">
          <w:rPr>
            <w:rStyle w:val="Hyperlink"/>
          </w:rPr>
          <w:t>Inhoudsopgave</w:t>
        </w:r>
      </w:hyperlink>
    </w:p>
    <w:p w14:paraId="5A446083" w14:textId="77777777" w:rsidR="008A2B7E" w:rsidRPr="0093389B" w:rsidRDefault="008A2B7E" w:rsidP="008A2B7E">
      <w:pPr>
        <w:pStyle w:val="NoSpacing"/>
      </w:pPr>
    </w:p>
    <w:p w14:paraId="0C376E9D" w14:textId="77777777" w:rsidR="00FD10F2"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569916" w:history="1">
        <w:r w:rsidR="00FD10F2" w:rsidRPr="005C19BE">
          <w:rPr>
            <w:rStyle w:val="Hyperlink"/>
            <w:noProof/>
          </w:rPr>
          <w:t>Versiebeheer</w:t>
        </w:r>
        <w:r w:rsidR="00FD10F2">
          <w:rPr>
            <w:noProof/>
            <w:webHidden/>
          </w:rPr>
          <w:tab/>
        </w:r>
        <w:r w:rsidR="00FD10F2">
          <w:rPr>
            <w:noProof/>
            <w:webHidden/>
          </w:rPr>
          <w:fldChar w:fldCharType="begin"/>
        </w:r>
        <w:r w:rsidR="00FD10F2">
          <w:rPr>
            <w:noProof/>
            <w:webHidden/>
          </w:rPr>
          <w:instrText xml:space="preserve"> PAGEREF _Toc5569916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459B3B86" w14:textId="77777777" w:rsidR="00FD10F2" w:rsidRDefault="00F13A2B">
      <w:pPr>
        <w:pStyle w:val="TOC1"/>
        <w:tabs>
          <w:tab w:val="right" w:leader="dot" w:pos="9062"/>
        </w:tabs>
        <w:rPr>
          <w:rFonts w:eastAsiaTheme="minorEastAsia"/>
          <w:noProof/>
          <w:lang w:eastAsia="nl-NL"/>
        </w:rPr>
      </w:pPr>
      <w:hyperlink w:anchor="_Toc5569917" w:history="1">
        <w:r w:rsidR="00FD10F2" w:rsidRPr="005C19BE">
          <w:rPr>
            <w:rStyle w:val="Hyperlink"/>
            <w:noProof/>
          </w:rPr>
          <w:t>Inleiding</w:t>
        </w:r>
        <w:r w:rsidR="00FD10F2">
          <w:rPr>
            <w:noProof/>
            <w:webHidden/>
          </w:rPr>
          <w:tab/>
        </w:r>
        <w:r w:rsidR="00FD10F2">
          <w:rPr>
            <w:noProof/>
            <w:webHidden/>
          </w:rPr>
          <w:fldChar w:fldCharType="begin"/>
        </w:r>
        <w:r w:rsidR="00FD10F2">
          <w:rPr>
            <w:noProof/>
            <w:webHidden/>
          </w:rPr>
          <w:instrText xml:space="preserve"> PAGEREF _Toc5569917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6F477040" w14:textId="77777777" w:rsidR="00FD10F2" w:rsidRDefault="00F13A2B">
      <w:pPr>
        <w:pStyle w:val="TOC2"/>
        <w:tabs>
          <w:tab w:val="right" w:leader="dot" w:pos="9062"/>
        </w:tabs>
        <w:rPr>
          <w:rFonts w:eastAsiaTheme="minorEastAsia"/>
          <w:noProof/>
          <w:lang w:eastAsia="nl-NL"/>
        </w:rPr>
      </w:pPr>
      <w:hyperlink w:anchor="_Toc5569918" w:history="1">
        <w:r w:rsidR="00FD10F2" w:rsidRPr="005C19BE">
          <w:rPr>
            <w:rStyle w:val="Hyperlink"/>
            <w:noProof/>
          </w:rPr>
          <w:t>Over dit document</w:t>
        </w:r>
        <w:r w:rsidR="00FD10F2">
          <w:rPr>
            <w:noProof/>
            <w:webHidden/>
          </w:rPr>
          <w:tab/>
        </w:r>
        <w:r w:rsidR="00FD10F2">
          <w:rPr>
            <w:noProof/>
            <w:webHidden/>
          </w:rPr>
          <w:fldChar w:fldCharType="begin"/>
        </w:r>
        <w:r w:rsidR="00FD10F2">
          <w:rPr>
            <w:noProof/>
            <w:webHidden/>
          </w:rPr>
          <w:instrText xml:space="preserve"> PAGEREF _Toc5569918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22AA28A9" w14:textId="77777777" w:rsidR="00FD10F2" w:rsidRDefault="00F13A2B">
      <w:pPr>
        <w:pStyle w:val="TOC2"/>
        <w:tabs>
          <w:tab w:val="right" w:leader="dot" w:pos="9062"/>
        </w:tabs>
        <w:rPr>
          <w:rFonts w:eastAsiaTheme="minorEastAsia"/>
          <w:noProof/>
          <w:lang w:eastAsia="nl-NL"/>
        </w:rPr>
      </w:pPr>
      <w:hyperlink w:anchor="_Toc5569919" w:history="1">
        <w:r w:rsidR="00FD10F2" w:rsidRPr="005C19BE">
          <w:rPr>
            <w:rStyle w:val="Hyperlink"/>
            <w:noProof/>
          </w:rPr>
          <w:t>Over het project en de opdrachtgever</w:t>
        </w:r>
        <w:r w:rsidR="00FD10F2">
          <w:rPr>
            <w:noProof/>
            <w:webHidden/>
          </w:rPr>
          <w:tab/>
        </w:r>
        <w:r w:rsidR="00FD10F2">
          <w:rPr>
            <w:noProof/>
            <w:webHidden/>
          </w:rPr>
          <w:fldChar w:fldCharType="begin"/>
        </w:r>
        <w:r w:rsidR="00FD10F2">
          <w:rPr>
            <w:noProof/>
            <w:webHidden/>
          </w:rPr>
          <w:instrText xml:space="preserve"> PAGEREF _Toc5569919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74E693F6" w14:textId="77777777" w:rsidR="00FD10F2" w:rsidRDefault="00F13A2B">
      <w:pPr>
        <w:pStyle w:val="TOC1"/>
        <w:tabs>
          <w:tab w:val="right" w:leader="dot" w:pos="9062"/>
        </w:tabs>
        <w:rPr>
          <w:rFonts w:eastAsiaTheme="minorEastAsia"/>
          <w:noProof/>
          <w:lang w:eastAsia="nl-NL"/>
        </w:rPr>
      </w:pPr>
      <w:hyperlink w:anchor="_Toc5569920" w:history="1">
        <w:r w:rsidR="00FD10F2" w:rsidRPr="005C19BE">
          <w:rPr>
            <w:rStyle w:val="Hyperlink"/>
            <w:noProof/>
          </w:rPr>
          <w:t>Applicatie componenten</w:t>
        </w:r>
        <w:r w:rsidR="00FD10F2">
          <w:rPr>
            <w:noProof/>
            <w:webHidden/>
          </w:rPr>
          <w:tab/>
        </w:r>
        <w:r w:rsidR="00FD10F2">
          <w:rPr>
            <w:noProof/>
            <w:webHidden/>
          </w:rPr>
          <w:fldChar w:fldCharType="begin"/>
        </w:r>
        <w:r w:rsidR="00FD10F2">
          <w:rPr>
            <w:noProof/>
            <w:webHidden/>
          </w:rPr>
          <w:instrText xml:space="preserve"> PAGEREF _Toc5569920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4CC749E4" w14:textId="77777777" w:rsidR="00FD10F2" w:rsidRDefault="00F13A2B">
      <w:pPr>
        <w:pStyle w:val="TOC1"/>
        <w:tabs>
          <w:tab w:val="right" w:leader="dot" w:pos="9062"/>
        </w:tabs>
        <w:rPr>
          <w:rFonts w:eastAsiaTheme="minorEastAsia"/>
          <w:noProof/>
          <w:lang w:eastAsia="nl-NL"/>
        </w:rPr>
      </w:pPr>
      <w:hyperlink w:anchor="_Toc5569921" w:history="1">
        <w:r w:rsidR="00FD10F2" w:rsidRPr="005C19BE">
          <w:rPr>
            <w:rStyle w:val="Hyperlink"/>
            <w:noProof/>
          </w:rPr>
          <w:t>Application flow</w:t>
        </w:r>
        <w:r w:rsidR="00FD10F2">
          <w:rPr>
            <w:noProof/>
            <w:webHidden/>
          </w:rPr>
          <w:tab/>
        </w:r>
        <w:r w:rsidR="00FD10F2">
          <w:rPr>
            <w:noProof/>
            <w:webHidden/>
          </w:rPr>
          <w:fldChar w:fldCharType="begin"/>
        </w:r>
        <w:r w:rsidR="00FD10F2">
          <w:rPr>
            <w:noProof/>
            <w:webHidden/>
          </w:rPr>
          <w:instrText xml:space="preserve"> PAGEREF _Toc5569921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46A7DAE" w14:textId="77777777" w:rsidR="00FD10F2" w:rsidRDefault="00F13A2B">
      <w:pPr>
        <w:pStyle w:val="TOC3"/>
        <w:tabs>
          <w:tab w:val="right" w:leader="dot" w:pos="9062"/>
        </w:tabs>
        <w:rPr>
          <w:rFonts w:eastAsiaTheme="minorEastAsia"/>
          <w:noProof/>
          <w:lang w:eastAsia="nl-NL"/>
        </w:rPr>
      </w:pPr>
      <w:hyperlink w:anchor="_Toc5569922" w:history="1">
        <w:r w:rsidR="00FD10F2" w:rsidRPr="005C19BE">
          <w:rPr>
            <w:rStyle w:val="Hyperlink"/>
            <w:noProof/>
          </w:rPr>
          <w:t>Functie: Login</w:t>
        </w:r>
        <w:r w:rsidR="00FD10F2">
          <w:rPr>
            <w:noProof/>
            <w:webHidden/>
          </w:rPr>
          <w:tab/>
        </w:r>
        <w:r w:rsidR="00FD10F2">
          <w:rPr>
            <w:noProof/>
            <w:webHidden/>
          </w:rPr>
          <w:fldChar w:fldCharType="begin"/>
        </w:r>
        <w:r w:rsidR="00FD10F2">
          <w:rPr>
            <w:noProof/>
            <w:webHidden/>
          </w:rPr>
          <w:instrText xml:space="preserve"> PAGEREF _Toc5569922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54644B7C" w14:textId="77777777" w:rsidR="00FD10F2" w:rsidRDefault="00F13A2B">
      <w:pPr>
        <w:pStyle w:val="TOC3"/>
        <w:tabs>
          <w:tab w:val="right" w:leader="dot" w:pos="9062"/>
        </w:tabs>
        <w:rPr>
          <w:rFonts w:eastAsiaTheme="minorEastAsia"/>
          <w:noProof/>
          <w:lang w:eastAsia="nl-NL"/>
        </w:rPr>
      </w:pPr>
      <w:hyperlink w:anchor="_Toc5569923" w:history="1">
        <w:r w:rsidR="00FD10F2" w:rsidRPr="005C19BE">
          <w:rPr>
            <w:rStyle w:val="Hyperlink"/>
            <w:noProof/>
            <w:lang w:val="en-GB"/>
          </w:rPr>
          <w:t>Functie: Functienaam 2</w:t>
        </w:r>
        <w:r w:rsidR="00FD10F2">
          <w:rPr>
            <w:noProof/>
            <w:webHidden/>
          </w:rPr>
          <w:tab/>
        </w:r>
        <w:r w:rsidR="00FD10F2">
          <w:rPr>
            <w:noProof/>
            <w:webHidden/>
          </w:rPr>
          <w:fldChar w:fldCharType="begin"/>
        </w:r>
        <w:r w:rsidR="00FD10F2">
          <w:rPr>
            <w:noProof/>
            <w:webHidden/>
          </w:rPr>
          <w:instrText xml:space="preserve"> PAGEREF _Toc5569923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26B0B4A2" w14:textId="77777777" w:rsidR="00FD10F2" w:rsidRDefault="00F13A2B">
      <w:pPr>
        <w:pStyle w:val="TOC3"/>
        <w:tabs>
          <w:tab w:val="right" w:leader="dot" w:pos="9062"/>
        </w:tabs>
        <w:rPr>
          <w:rFonts w:eastAsiaTheme="minorEastAsia"/>
          <w:noProof/>
          <w:lang w:eastAsia="nl-NL"/>
        </w:rPr>
      </w:pPr>
      <w:hyperlink w:anchor="_Toc5569924" w:history="1">
        <w:r w:rsidR="00FD10F2" w:rsidRPr="005C19BE">
          <w:rPr>
            <w:rStyle w:val="Hyperlink"/>
            <w:noProof/>
            <w:lang w:val="en-GB"/>
          </w:rPr>
          <w:t>Functie: Functienaam</w:t>
        </w:r>
        <w:r w:rsidR="00FD10F2" w:rsidRPr="005C19BE">
          <w:rPr>
            <w:rStyle w:val="Hyperlink"/>
            <w:noProof/>
          </w:rPr>
          <w:t xml:space="preserve"> 3</w:t>
        </w:r>
        <w:r w:rsidR="00FD10F2">
          <w:rPr>
            <w:noProof/>
            <w:webHidden/>
          </w:rPr>
          <w:tab/>
        </w:r>
        <w:r w:rsidR="00FD10F2">
          <w:rPr>
            <w:noProof/>
            <w:webHidden/>
          </w:rPr>
          <w:fldChar w:fldCharType="begin"/>
        </w:r>
        <w:r w:rsidR="00FD10F2">
          <w:rPr>
            <w:noProof/>
            <w:webHidden/>
          </w:rPr>
          <w:instrText xml:space="preserve"> PAGEREF _Toc5569924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640E637F" w14:textId="77777777" w:rsidR="00FD10F2" w:rsidRDefault="00F13A2B">
      <w:pPr>
        <w:pStyle w:val="TOC1"/>
        <w:tabs>
          <w:tab w:val="right" w:leader="dot" w:pos="9062"/>
        </w:tabs>
        <w:rPr>
          <w:rFonts w:eastAsiaTheme="minorEastAsia"/>
          <w:noProof/>
          <w:lang w:eastAsia="nl-NL"/>
        </w:rPr>
      </w:pPr>
      <w:hyperlink w:anchor="_Toc5569925" w:history="1">
        <w:r w:rsidR="00FD10F2" w:rsidRPr="005C19BE">
          <w:rPr>
            <w:rStyle w:val="Hyperlink"/>
            <w:noProof/>
          </w:rPr>
          <w:t>Activity diagrams</w:t>
        </w:r>
        <w:r w:rsidR="00FD10F2">
          <w:rPr>
            <w:noProof/>
            <w:webHidden/>
          </w:rPr>
          <w:tab/>
        </w:r>
        <w:r w:rsidR="00FD10F2">
          <w:rPr>
            <w:noProof/>
            <w:webHidden/>
          </w:rPr>
          <w:fldChar w:fldCharType="begin"/>
        </w:r>
        <w:r w:rsidR="00FD10F2">
          <w:rPr>
            <w:noProof/>
            <w:webHidden/>
          </w:rPr>
          <w:instrText xml:space="preserve"> PAGEREF _Toc5569925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70BE544" w14:textId="77777777" w:rsidR="00FD10F2" w:rsidRDefault="00F13A2B">
      <w:pPr>
        <w:pStyle w:val="TOC2"/>
        <w:tabs>
          <w:tab w:val="right" w:leader="dot" w:pos="9062"/>
        </w:tabs>
        <w:rPr>
          <w:rFonts w:eastAsiaTheme="minorEastAsia"/>
          <w:noProof/>
          <w:lang w:eastAsia="nl-NL"/>
        </w:rPr>
      </w:pPr>
      <w:hyperlink w:anchor="_Toc5569926" w:history="1">
        <w:r w:rsidR="00FD10F2" w:rsidRPr="005C19BE">
          <w:rPr>
            <w:rStyle w:val="Hyperlink"/>
            <w:noProof/>
          </w:rPr>
          <w:t>Functie functienaam (, functienaam en functienaam)</w:t>
        </w:r>
        <w:r w:rsidR="00FD10F2">
          <w:rPr>
            <w:noProof/>
            <w:webHidden/>
          </w:rPr>
          <w:tab/>
        </w:r>
        <w:r w:rsidR="00FD10F2">
          <w:rPr>
            <w:noProof/>
            <w:webHidden/>
          </w:rPr>
          <w:fldChar w:fldCharType="begin"/>
        </w:r>
        <w:r w:rsidR="00FD10F2">
          <w:rPr>
            <w:noProof/>
            <w:webHidden/>
          </w:rPr>
          <w:instrText xml:space="preserve"> PAGEREF _Toc5569926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E672B48" w14:textId="77777777" w:rsidR="00FD10F2" w:rsidRDefault="00F13A2B">
      <w:pPr>
        <w:pStyle w:val="TOC2"/>
        <w:tabs>
          <w:tab w:val="right" w:leader="dot" w:pos="9062"/>
        </w:tabs>
        <w:rPr>
          <w:rFonts w:eastAsiaTheme="minorEastAsia"/>
          <w:noProof/>
          <w:lang w:eastAsia="nl-NL"/>
        </w:rPr>
      </w:pPr>
      <w:hyperlink w:anchor="_Toc5569927" w:history="1">
        <w:r w:rsidR="00FD10F2" w:rsidRPr="005C19BE">
          <w:rPr>
            <w:rStyle w:val="Hyperlink"/>
            <w:noProof/>
          </w:rPr>
          <w:t>Functie functienaam (, functienaam en functienaam)</w:t>
        </w:r>
        <w:r w:rsidR="00FD10F2">
          <w:rPr>
            <w:noProof/>
            <w:webHidden/>
          </w:rPr>
          <w:tab/>
        </w:r>
        <w:r w:rsidR="00FD10F2">
          <w:rPr>
            <w:noProof/>
            <w:webHidden/>
          </w:rPr>
          <w:fldChar w:fldCharType="begin"/>
        </w:r>
        <w:r w:rsidR="00FD10F2">
          <w:rPr>
            <w:noProof/>
            <w:webHidden/>
          </w:rPr>
          <w:instrText xml:space="preserve"> PAGEREF _Toc5569927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16F4513C" w14:textId="77777777" w:rsidR="00FD10F2" w:rsidRDefault="00F13A2B">
      <w:pPr>
        <w:pStyle w:val="TOC1"/>
        <w:tabs>
          <w:tab w:val="right" w:leader="dot" w:pos="9062"/>
        </w:tabs>
        <w:rPr>
          <w:rFonts w:eastAsiaTheme="minorEastAsia"/>
          <w:noProof/>
          <w:lang w:eastAsia="nl-NL"/>
        </w:rPr>
      </w:pPr>
      <w:hyperlink w:anchor="_Toc5569928" w:history="1">
        <w:r w:rsidR="00FD10F2" w:rsidRPr="005C19BE">
          <w:rPr>
            <w:rStyle w:val="Hyperlink"/>
            <w:noProof/>
          </w:rPr>
          <w:t>User Interface Design</w:t>
        </w:r>
        <w:r w:rsidR="00FD10F2">
          <w:rPr>
            <w:noProof/>
            <w:webHidden/>
          </w:rPr>
          <w:tab/>
        </w:r>
        <w:r w:rsidR="00FD10F2">
          <w:rPr>
            <w:noProof/>
            <w:webHidden/>
          </w:rPr>
          <w:fldChar w:fldCharType="begin"/>
        </w:r>
        <w:r w:rsidR="00FD10F2">
          <w:rPr>
            <w:noProof/>
            <w:webHidden/>
          </w:rPr>
          <w:instrText xml:space="preserve"> PAGEREF _Toc5569928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5DD29BD" w14:textId="77777777" w:rsidR="00FD10F2" w:rsidRDefault="00F13A2B">
      <w:pPr>
        <w:pStyle w:val="TOC2"/>
        <w:tabs>
          <w:tab w:val="right" w:leader="dot" w:pos="9062"/>
        </w:tabs>
        <w:rPr>
          <w:rFonts w:eastAsiaTheme="minorEastAsia"/>
          <w:noProof/>
          <w:lang w:eastAsia="nl-NL"/>
        </w:rPr>
      </w:pPr>
      <w:hyperlink w:anchor="_Toc5569929" w:history="1">
        <w:r w:rsidR="00FD10F2" w:rsidRPr="005C19BE">
          <w:rPr>
            <w:rStyle w:val="Hyperlink"/>
            <w:noProof/>
          </w:rPr>
          <w:t>Scherm: Login</w:t>
        </w:r>
        <w:r w:rsidR="00FD10F2">
          <w:rPr>
            <w:noProof/>
            <w:webHidden/>
          </w:rPr>
          <w:tab/>
        </w:r>
        <w:r w:rsidR="00FD10F2">
          <w:rPr>
            <w:noProof/>
            <w:webHidden/>
          </w:rPr>
          <w:fldChar w:fldCharType="begin"/>
        </w:r>
        <w:r w:rsidR="00FD10F2">
          <w:rPr>
            <w:noProof/>
            <w:webHidden/>
          </w:rPr>
          <w:instrText xml:space="preserve"> PAGEREF _Toc5569929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00970152" w14:textId="77777777" w:rsidR="00FD10F2" w:rsidRDefault="00F13A2B">
      <w:pPr>
        <w:pStyle w:val="TOC2"/>
        <w:tabs>
          <w:tab w:val="right" w:leader="dot" w:pos="9062"/>
        </w:tabs>
        <w:rPr>
          <w:rFonts w:eastAsiaTheme="minorEastAsia"/>
          <w:noProof/>
          <w:lang w:eastAsia="nl-NL"/>
        </w:rPr>
      </w:pPr>
      <w:hyperlink w:anchor="_Toc5569930" w:history="1">
        <w:r w:rsidR="00FD10F2" w:rsidRPr="005C19BE">
          <w:rPr>
            <w:rStyle w:val="Hyperlink"/>
            <w:noProof/>
          </w:rPr>
          <w:t>Scherm: Schermnaam 2</w:t>
        </w:r>
        <w:r w:rsidR="00FD10F2">
          <w:rPr>
            <w:noProof/>
            <w:webHidden/>
          </w:rPr>
          <w:tab/>
        </w:r>
        <w:r w:rsidR="00FD10F2">
          <w:rPr>
            <w:noProof/>
            <w:webHidden/>
          </w:rPr>
          <w:fldChar w:fldCharType="begin"/>
        </w:r>
        <w:r w:rsidR="00FD10F2">
          <w:rPr>
            <w:noProof/>
            <w:webHidden/>
          </w:rPr>
          <w:instrText xml:space="preserve"> PAGEREF _Toc5569930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3C1A491B" w14:textId="77777777" w:rsidR="00FD10F2" w:rsidRDefault="00F13A2B">
      <w:pPr>
        <w:pStyle w:val="TOC1"/>
        <w:tabs>
          <w:tab w:val="right" w:leader="dot" w:pos="9062"/>
        </w:tabs>
        <w:rPr>
          <w:rFonts w:eastAsiaTheme="minorEastAsia"/>
          <w:noProof/>
          <w:lang w:eastAsia="nl-NL"/>
        </w:rPr>
      </w:pPr>
      <w:hyperlink w:anchor="_Toc5569931" w:history="1">
        <w:r w:rsidR="00FD10F2" w:rsidRPr="005C19BE">
          <w:rPr>
            <w:rStyle w:val="Hyperlink"/>
            <w:noProof/>
          </w:rPr>
          <w:t>Data(base) structuur</w:t>
        </w:r>
        <w:r w:rsidR="00FD10F2">
          <w:rPr>
            <w:noProof/>
            <w:webHidden/>
          </w:rPr>
          <w:tab/>
        </w:r>
        <w:r w:rsidR="00FD10F2">
          <w:rPr>
            <w:noProof/>
            <w:webHidden/>
          </w:rPr>
          <w:fldChar w:fldCharType="begin"/>
        </w:r>
        <w:r w:rsidR="00FD10F2">
          <w:rPr>
            <w:noProof/>
            <w:webHidden/>
          </w:rPr>
          <w:instrText xml:space="preserve"> PAGEREF _Toc5569931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577371FE" w14:textId="77777777" w:rsidR="00FD10F2" w:rsidRDefault="00F13A2B">
      <w:pPr>
        <w:pStyle w:val="TOC1"/>
        <w:tabs>
          <w:tab w:val="right" w:leader="dot" w:pos="9062"/>
        </w:tabs>
        <w:rPr>
          <w:rFonts w:eastAsiaTheme="minorEastAsia"/>
          <w:noProof/>
          <w:lang w:eastAsia="nl-NL"/>
        </w:rPr>
      </w:pPr>
      <w:hyperlink w:anchor="_Toc5569932" w:history="1">
        <w:r w:rsidR="00FD10F2" w:rsidRPr="005C19BE">
          <w:rPr>
            <w:rStyle w:val="Hyperlink"/>
            <w:noProof/>
          </w:rPr>
          <w:t>Akkoord opdrachtgever</w:t>
        </w:r>
        <w:r w:rsidR="00FD10F2">
          <w:rPr>
            <w:noProof/>
            <w:webHidden/>
          </w:rPr>
          <w:tab/>
        </w:r>
        <w:r w:rsidR="00FD10F2">
          <w:rPr>
            <w:noProof/>
            <w:webHidden/>
          </w:rPr>
          <w:fldChar w:fldCharType="begin"/>
        </w:r>
        <w:r w:rsidR="00FD10F2">
          <w:rPr>
            <w:noProof/>
            <w:webHidden/>
          </w:rPr>
          <w:instrText xml:space="preserve"> PAGEREF _Toc5569932 \h </w:instrText>
        </w:r>
        <w:r w:rsidR="00FD10F2">
          <w:rPr>
            <w:noProof/>
            <w:webHidden/>
          </w:rPr>
        </w:r>
        <w:r w:rsidR="00FD10F2">
          <w:rPr>
            <w:noProof/>
            <w:webHidden/>
          </w:rPr>
          <w:fldChar w:fldCharType="separate"/>
        </w:r>
        <w:r w:rsidR="0095568A">
          <w:rPr>
            <w:noProof/>
            <w:webHidden/>
          </w:rPr>
          <w:t>2</w:t>
        </w:r>
        <w:r w:rsidR="00FD10F2">
          <w:rPr>
            <w:noProof/>
            <w:webHidden/>
          </w:rPr>
          <w:fldChar w:fldCharType="end"/>
        </w:r>
      </w:hyperlink>
    </w:p>
    <w:p w14:paraId="02E8F2C5" w14:textId="77777777" w:rsidR="008A2B7E" w:rsidRPr="0093389B" w:rsidRDefault="008A2B7E" w:rsidP="0015692D">
      <w:pPr>
        <w:pStyle w:val="NoSpacing"/>
      </w:pPr>
      <w:r w:rsidRPr="0093389B">
        <w:fldChar w:fldCharType="end"/>
      </w:r>
    </w:p>
    <w:p w14:paraId="3DB62CB5" w14:textId="77777777" w:rsidR="008A2B7E" w:rsidRPr="0093389B" w:rsidRDefault="008A2B7E" w:rsidP="0015692D">
      <w:pPr>
        <w:pStyle w:val="NoSpacing"/>
      </w:pPr>
      <w:r w:rsidRPr="0093389B">
        <w:br/>
      </w:r>
    </w:p>
    <w:p w14:paraId="10DDFDFE" w14:textId="77777777" w:rsidR="008A2B7E" w:rsidRPr="0093389B" w:rsidRDefault="008A2B7E" w:rsidP="0015692D">
      <w:pPr>
        <w:pStyle w:val="NoSpacing"/>
      </w:pPr>
      <w:r w:rsidRPr="0093389B">
        <w:br w:type="page"/>
      </w:r>
    </w:p>
    <w:bookmarkStart w:id="4" w:name="_Toc5569917"/>
    <w:p w14:paraId="2F65A269" w14:textId="77777777" w:rsidR="0015692D" w:rsidRPr="0093389B" w:rsidRDefault="00017CDD" w:rsidP="003A2EE7">
      <w:pPr>
        <w:pStyle w:val="Heading1"/>
      </w:pPr>
      <w:r>
        <w:lastRenderedPageBreak/>
        <w:fldChar w:fldCharType="begin"/>
      </w:r>
      <w:r>
        <w:instrText xml:space="preserve"> HYPERLINK "https://sites.google.com/view/rijnijssel-ao/sjablonen/25187/algemeen" \l "h.p_nScE_Y3RO7c3" </w:instrText>
      </w:r>
      <w:r>
        <w:fldChar w:fldCharType="separate"/>
      </w:r>
      <w:r w:rsidR="0015692D" w:rsidRPr="00017CDD">
        <w:rPr>
          <w:rStyle w:val="Hyperlink"/>
        </w:rPr>
        <w:t>Inleiding</w:t>
      </w:r>
      <w:bookmarkEnd w:id="4"/>
      <w:r>
        <w:fldChar w:fldCharType="end"/>
      </w:r>
    </w:p>
    <w:p w14:paraId="69146544" w14:textId="77777777" w:rsidR="00A50A4E" w:rsidRPr="0093389B" w:rsidRDefault="00C27281" w:rsidP="00C27281">
      <w:pPr>
        <w:pStyle w:val="Heading2"/>
      </w:pPr>
      <w:bookmarkStart w:id="5" w:name="_Toc5569918"/>
      <w:r w:rsidRPr="0093389B">
        <w:t xml:space="preserve">Over </w:t>
      </w:r>
      <w:r w:rsidR="007739E7" w:rsidRPr="0093389B">
        <w:t xml:space="preserve">dit </w:t>
      </w:r>
      <w:r w:rsidRPr="0093389B">
        <w:t>document</w:t>
      </w:r>
      <w:bookmarkEnd w:id="5"/>
    </w:p>
    <w:p w14:paraId="4E7DDAB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D3C5F5E"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20237E87" w14:textId="77777777" w:rsidR="00741E0E" w:rsidRPr="0093389B" w:rsidRDefault="00741E0E" w:rsidP="00AF55D5">
      <w:pPr>
        <w:pStyle w:val="Heading2"/>
      </w:pPr>
      <w:bookmarkStart w:id="6" w:name="_Toc5569919"/>
      <w:r w:rsidRPr="0093389B">
        <w:t>Over het project en de opdrachtgever</w:t>
      </w:r>
      <w:bookmarkEnd w:id="6"/>
    </w:p>
    <w:p w14:paraId="0CB9D1AB" w14:textId="77777777" w:rsidR="00C27281" w:rsidRPr="0093389B" w:rsidRDefault="00CF6003" w:rsidP="00AF55D5">
      <w:r>
        <w:t xml:space="preserve">. . . </w:t>
      </w:r>
    </w:p>
    <w:p w14:paraId="4FAD51AE" w14:textId="77777777" w:rsidR="00154473" w:rsidRDefault="00154473">
      <w:r>
        <w:br w:type="page"/>
      </w:r>
    </w:p>
    <w:p w14:paraId="472361C4" w14:textId="77777777" w:rsidR="00B41910" w:rsidRDefault="00766273" w:rsidP="00911EB1">
      <w:pPr>
        <w:pStyle w:val="Heading1"/>
      </w:pPr>
      <w:bookmarkStart w:id="7" w:name="_Toc5569920"/>
      <w:r w:rsidRPr="0093389B">
        <w:rPr>
          <w:noProof/>
        </w:rPr>
        <w:lastRenderedPageBreak/>
        <mc:AlternateContent>
          <mc:Choice Requires="wps">
            <w:drawing>
              <wp:anchor distT="45720" distB="45720" distL="114300" distR="114300" simplePos="0" relativeHeight="251681792" behindDoc="1" locked="0" layoutInCell="1" allowOverlap="1" wp14:anchorId="21AC33FA" wp14:editId="6652BEB5">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33FA"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" stroked="f">
                <v:textbox>
                  <w:txbxContent>
                    <w:p w14:paraId="73F6BDF1"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3" w:anchor="h.p_PB99Pyk0nnHH" w:history="1">
        <w:r w:rsidR="0040580E" w:rsidRPr="00017CDD">
          <w:rPr>
            <w:rStyle w:val="Hyperlink"/>
          </w:rPr>
          <w:t>Applicatie componenten</w:t>
        </w:r>
        <w:bookmarkEnd w:id="7"/>
      </w:hyperlink>
    </w:p>
    <w:p w14:paraId="336A8913" w14:textId="77777777" w:rsidR="0040580E" w:rsidRDefault="0040580E" w:rsidP="0040580E">
      <w:pPr>
        <w:pStyle w:val="NoSpacing"/>
      </w:pPr>
    </w:p>
    <w:p w14:paraId="191974D2" w14:textId="77777777" w:rsidR="0040580E" w:rsidRDefault="0040580E" w:rsidP="0040580E">
      <w:pPr>
        <w:pStyle w:val="NoSpacing"/>
      </w:pPr>
      <w:r>
        <w:t>In dit hoofdstuk wordt de structuur van de onderliggende componenten schematisch weergegeven</w:t>
      </w:r>
    </w:p>
    <w:p w14:paraId="00A36ABE" w14:textId="77777777" w:rsidR="0040580E" w:rsidRPr="0040580E" w:rsidRDefault="0040580E" w:rsidP="0040580E">
      <w:pPr>
        <w:pStyle w:val="NoSpacing"/>
      </w:pPr>
      <w:r>
        <w:rPr>
          <w:noProof/>
        </w:rPr>
        <w:drawing>
          <wp:anchor distT="0" distB="0" distL="114300" distR="114300" simplePos="0" relativeHeight="251674624" behindDoc="0" locked="0" layoutInCell="1" allowOverlap="1" wp14:anchorId="0F6B0B23" wp14:editId="1896E7FA">
            <wp:simplePos x="0" y="0"/>
            <wp:positionH relativeFrom="margin">
              <wp:align>center</wp:align>
            </wp:positionH>
            <wp:positionV relativeFrom="paragraph">
              <wp:posOffset>385445</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2B552" w14:textId="77777777" w:rsidR="0015692D" w:rsidRDefault="0015692D" w:rsidP="00911EB1">
      <w:pPr>
        <w:pStyle w:val="Heading1"/>
      </w:pPr>
      <w:r w:rsidRPr="0093389B">
        <w:br w:type="page"/>
      </w:r>
    </w:p>
    <w:p w14:paraId="5232CA67" w14:textId="77777777" w:rsidR="0015692D" w:rsidRDefault="00FD5DB1" w:rsidP="00FD5DB1">
      <w:pPr>
        <w:pStyle w:val="Heading1"/>
      </w:pPr>
      <w:bookmarkStart w:id="8" w:name="_Toc5569925"/>
      <w:r w:rsidRPr="0093389B">
        <w:rPr>
          <w:noProof/>
        </w:rPr>
        <w:lastRenderedPageBreak/>
        <mc:AlternateContent>
          <mc:Choice Requires="wps">
            <w:drawing>
              <wp:anchor distT="45720" distB="45720" distL="114300" distR="114300" simplePos="0" relativeHeight="251669504" behindDoc="1" locked="0" layoutInCell="1" allowOverlap="1" wp14:anchorId="704E2661" wp14:editId="012338CD">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E2661"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Y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" stroked="f">
                <v:textbox>
                  <w:txbxContent>
                    <w:p w14:paraId="7DB2A161"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5" w:anchor="h.p_w0-uLe_VGYiz" w:history="1">
        <w:r w:rsidRPr="00017CDD">
          <w:rPr>
            <w:rStyle w:val="Hyperlink"/>
          </w:rPr>
          <w:t>Activit</w:t>
        </w:r>
        <w:r w:rsidR="00911EB1" w:rsidRPr="00017CDD">
          <w:rPr>
            <w:rStyle w:val="Hyperlink"/>
          </w:rPr>
          <w:t>y diagrams</w:t>
        </w:r>
        <w:bookmarkEnd w:id="8"/>
      </w:hyperlink>
    </w:p>
    <w:p w14:paraId="018BBEEE"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692862A9" w14:textId="77777777" w:rsidR="002E56B3" w:rsidRPr="00FD5DB1" w:rsidRDefault="00DB3AE6" w:rsidP="002E56B3">
      <w:pPr>
        <w:pStyle w:val="Heading2"/>
      </w:pPr>
      <w:bookmarkStart w:id="9" w:name="_Toc5569926"/>
      <w:r>
        <w:rPr>
          <w:noProof/>
        </w:rPr>
        <w:drawing>
          <wp:anchor distT="0" distB="0" distL="114300" distR="114300" simplePos="0" relativeHeight="251679744" behindDoc="0" locked="0" layoutInCell="1" allowOverlap="1" wp14:anchorId="3F46B0C4" wp14:editId="15F83410">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 xml:space="preserve">Functie </w:t>
      </w:r>
      <w:r>
        <w:t>functienaam</w:t>
      </w:r>
      <w:r w:rsidR="002E56B3">
        <w:t xml:space="preserve"> (, </w:t>
      </w:r>
      <w:r>
        <w:t>functienaam</w:t>
      </w:r>
      <w:r w:rsidR="002E56B3">
        <w:t xml:space="preserve"> en </w:t>
      </w:r>
      <w:r>
        <w:t>functienaam)</w:t>
      </w:r>
      <w:bookmarkEnd w:id="9"/>
    </w:p>
    <w:p w14:paraId="4D5DE20F" w14:textId="77777777" w:rsidR="00FD5DB1" w:rsidRDefault="00FD5DB1" w:rsidP="00FD5DB1">
      <w:pPr>
        <w:pStyle w:val="NoSpacing"/>
        <w:keepNext/>
      </w:pPr>
      <w:r>
        <w:rPr>
          <w:noProof/>
        </w:rPr>
        <w:drawing>
          <wp:inline distT="0" distB="0" distL="0" distR="0" wp14:anchorId="6DF1F51E" wp14:editId="76557FA6">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25B637A3" w14:textId="77777777" w:rsidR="00DB3AE6" w:rsidRDefault="00DB3AE6" w:rsidP="00DB3AE6">
      <w:r>
        <w:t xml:space="preserve">. . . </w:t>
      </w:r>
    </w:p>
    <w:p w14:paraId="5A81280D" w14:textId="77777777" w:rsidR="00DB3AE6" w:rsidRPr="00FD5DB1" w:rsidRDefault="00DB3AE6" w:rsidP="00DB3AE6">
      <w:pPr>
        <w:pStyle w:val="Heading2"/>
      </w:pPr>
      <w:bookmarkStart w:id="10" w:name="_Toc5569927"/>
      <w:r>
        <w:t>Functie functienaam (, functienaam en functienaam)</w:t>
      </w:r>
      <w:bookmarkEnd w:id="10"/>
    </w:p>
    <w:p w14:paraId="27EA71A3" w14:textId="77777777" w:rsidR="002E56B3" w:rsidRDefault="00766273" w:rsidP="002E56B3">
      <w:r>
        <w:t xml:space="preserve">. . . </w:t>
      </w:r>
    </w:p>
    <w:p w14:paraId="681637CE" w14:textId="77777777" w:rsidR="00766273" w:rsidRPr="002E56B3" w:rsidRDefault="00766273" w:rsidP="002E56B3">
      <w:r>
        <w:t xml:space="preserve">. . . </w:t>
      </w:r>
    </w:p>
    <w:p w14:paraId="3767BF84" w14:textId="77777777" w:rsidR="00911EB1" w:rsidRDefault="00911EB1">
      <w:pPr>
        <w:rPr>
          <w:rFonts w:asciiTheme="majorHAnsi" w:eastAsiaTheme="majorEastAsia" w:hAnsiTheme="majorHAnsi" w:cstheme="majorBidi"/>
          <w:color w:val="2F5496" w:themeColor="accent1" w:themeShade="BF"/>
          <w:sz w:val="32"/>
          <w:szCs w:val="32"/>
        </w:rPr>
      </w:pPr>
      <w:r>
        <w:br w:type="page"/>
      </w:r>
    </w:p>
    <w:p w14:paraId="222AF117" w14:textId="77777777" w:rsidR="00FD5DB1" w:rsidRDefault="002E56B3" w:rsidP="00FD5DB1">
      <w:pPr>
        <w:pStyle w:val="Heading1"/>
      </w:pPr>
      <w:bookmarkStart w:id="11" w:name="_Toc5569928"/>
      <w:r w:rsidRPr="0093389B">
        <w:rPr>
          <w:noProof/>
        </w:rPr>
        <w:lastRenderedPageBreak/>
        <mc:AlternateContent>
          <mc:Choice Requires="wps">
            <w:drawing>
              <wp:anchor distT="45720" distB="45720" distL="114300" distR="114300" simplePos="0" relativeHeight="251671552" behindDoc="1" locked="0" layoutInCell="1" allowOverlap="1" wp14:anchorId="490EF7F8" wp14:editId="5E4BB7E3">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7F8"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aoIQIAACEEAAAOAAAAZHJzL2Uyb0RvYy54bWysU11v2yAUfZ+0/4B4X5y4SZZ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" stroked="f">
                <v:textbox>
                  <w:txbxContent>
                    <w:p w14:paraId="3B2793A8"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18" w:anchor="h.p_LMmfs6hZGnEK" w:history="1">
        <w:r w:rsidRPr="00017CDD">
          <w:rPr>
            <w:rStyle w:val="Hyperlink"/>
          </w:rPr>
          <w:t>User Interface Design</w:t>
        </w:r>
        <w:bookmarkEnd w:id="11"/>
      </w:hyperlink>
    </w:p>
    <w:p w14:paraId="646FB36E" w14:textId="77777777" w:rsidR="0015692D" w:rsidRDefault="002E56B3" w:rsidP="0015692D">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2C436605" w14:textId="77777777" w:rsidR="00B069D3" w:rsidRDefault="00B069D3" w:rsidP="00B069D3">
      <w:pPr>
        <w:pStyle w:val="Heading2"/>
      </w:pPr>
      <w:r>
        <w:t>Algemeen:</w:t>
      </w:r>
    </w:p>
    <w:p w14:paraId="30AD863D" w14:textId="77777777" w:rsidR="00CE5968" w:rsidRPr="00CE5968" w:rsidRDefault="009E3061" w:rsidP="00CE5968">
      <w:r>
        <w:t>. . .</w:t>
      </w:r>
    </w:p>
    <w:p w14:paraId="0C03A363" w14:textId="77777777" w:rsidR="0033497A" w:rsidRPr="0093389B" w:rsidRDefault="0033497A" w:rsidP="0033497A">
      <w:pPr>
        <w:pStyle w:val="Heading2"/>
      </w:pPr>
      <w:bookmarkStart w:id="12" w:name="_Toc5569929"/>
      <w:r>
        <w:t>Scherm: Login</w:t>
      </w:r>
      <w:bookmarkEnd w:id="12"/>
    </w:p>
    <w:p w14:paraId="029FBC8C" w14:textId="77777777" w:rsidR="0033497A" w:rsidRDefault="00DB3AE6" w:rsidP="0033497A">
      <w:pPr>
        <w:keepNext/>
      </w:pPr>
      <w:r>
        <w:rPr>
          <w:noProof/>
        </w:rPr>
        <w:drawing>
          <wp:inline distT="0" distB="0" distL="0" distR="0" wp14:anchorId="19DA74A8" wp14:editId="6CBA07CD">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81070"/>
                    </a:xfrm>
                    <a:prstGeom prst="rect">
                      <a:avLst/>
                    </a:prstGeom>
                  </pic:spPr>
                </pic:pic>
              </a:graphicData>
            </a:graphic>
          </wp:inline>
        </w:drawing>
      </w:r>
    </w:p>
    <w:p w14:paraId="45110773" w14:textId="77777777" w:rsidR="00766273" w:rsidRDefault="00766273" w:rsidP="00766273">
      <w:r>
        <w:t>. . .</w:t>
      </w:r>
    </w:p>
    <w:p w14:paraId="39579049" w14:textId="77777777" w:rsidR="0033497A" w:rsidRPr="00B41910" w:rsidRDefault="0033497A" w:rsidP="0033497A">
      <w:pPr>
        <w:pStyle w:val="Heading2"/>
      </w:pPr>
      <w:bookmarkStart w:id="13" w:name="_Toc5569930"/>
      <w:r w:rsidRPr="00B41910">
        <w:t>Scherm:</w:t>
      </w:r>
      <w:r w:rsidR="00911EB1" w:rsidRPr="00B41910">
        <w:t xml:space="preserve"> </w:t>
      </w:r>
      <w:r w:rsidR="00DB3AE6">
        <w:t>Schermnaam 2</w:t>
      </w:r>
      <w:bookmarkEnd w:id="13"/>
      <w:r w:rsidR="00525BEF">
        <w:t xml:space="preserve"> (optioneel)</w:t>
      </w:r>
    </w:p>
    <w:p w14:paraId="6F471244" w14:textId="77777777" w:rsidR="00DB3AE6" w:rsidRDefault="00DB3AE6">
      <w:r>
        <w:t>. . .</w:t>
      </w:r>
    </w:p>
    <w:p w14:paraId="14949B10" w14:textId="77777777" w:rsidR="00766273" w:rsidRDefault="00DB3AE6">
      <w:r>
        <w:t xml:space="preserve">. . . </w:t>
      </w:r>
    </w:p>
    <w:p w14:paraId="240D7F12" w14:textId="77777777" w:rsidR="00766273" w:rsidRDefault="00766273">
      <w:pPr>
        <w:rPr>
          <w:rFonts w:asciiTheme="majorHAnsi" w:eastAsiaTheme="majorEastAsia" w:hAnsiTheme="majorHAnsi" w:cstheme="majorBidi"/>
          <w:color w:val="2F5496" w:themeColor="accent1" w:themeShade="BF"/>
          <w:sz w:val="32"/>
          <w:szCs w:val="32"/>
        </w:rPr>
      </w:pPr>
      <w:r>
        <w:br w:type="page"/>
      </w:r>
    </w:p>
    <w:p w14:paraId="34D0893E" w14:textId="77777777" w:rsidR="0033497A" w:rsidRDefault="00F24D06" w:rsidP="0033497A">
      <w:pPr>
        <w:pStyle w:val="Heading1"/>
      </w:pPr>
      <w:bookmarkStart w:id="14" w:name="_Toc5569931"/>
      <w:r w:rsidRPr="0093389B">
        <w:rPr>
          <w:noProof/>
        </w:rPr>
        <w:lastRenderedPageBreak/>
        <mc:AlternateContent>
          <mc:Choice Requires="wps">
            <w:drawing>
              <wp:anchor distT="45720" distB="45720" distL="114300" distR="114300" simplePos="0" relativeHeight="251673600" behindDoc="1" locked="0" layoutInCell="1" allowOverlap="1" wp14:anchorId="37CA3B35" wp14:editId="644E444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3B35"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" stroked="f">
                <v:textbox>
                  <w:txbxContent>
                    <w:p w14:paraId="755BE01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0"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4"/>
      </w:hyperlink>
    </w:p>
    <w:p w14:paraId="3F2DCFBD" w14:textId="77777777" w:rsidR="0040580E" w:rsidRPr="0040580E" w:rsidRDefault="0040580E" w:rsidP="0040580E">
      <w:pPr>
        <w:pStyle w:val="NoSpacing"/>
      </w:pPr>
    </w:p>
    <w:p w14:paraId="5B8752AF"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717BF949" w14:textId="77777777" w:rsidR="0040580E" w:rsidRDefault="0040580E" w:rsidP="0040580E">
      <w:pPr>
        <w:pStyle w:val="NoSpacing"/>
      </w:pPr>
    </w:p>
    <w:p w14:paraId="3C174D12" w14:textId="77777777" w:rsidR="00911EB1" w:rsidRDefault="00911EB1" w:rsidP="00911EB1">
      <w:pPr>
        <w:pStyle w:val="NoSpacing"/>
      </w:pPr>
    </w:p>
    <w:p w14:paraId="64F48693" w14:textId="77777777" w:rsidR="00F24D06" w:rsidRDefault="00766273" w:rsidP="0040580E">
      <w:pPr>
        <w:keepNext/>
        <w:jc w:val="center"/>
      </w:pPr>
      <w:r>
        <w:rPr>
          <w:noProof/>
        </w:rPr>
        <w:drawing>
          <wp:inline distT="0" distB="0" distL="0" distR="0" wp14:anchorId="299E6ACE" wp14:editId="3D7422D9">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13DBA9D8" w14:textId="77777777" w:rsidR="00525F98" w:rsidRDefault="00525F98" w:rsidP="00D65259"/>
    <w:p w14:paraId="6D0F8148" w14:textId="77777777" w:rsidR="00525F98" w:rsidRDefault="00525F98">
      <w:r>
        <w:br w:type="page"/>
      </w:r>
    </w:p>
    <w:p w14:paraId="06DFA1BE" w14:textId="77777777" w:rsidR="0015692D" w:rsidRPr="0093389B" w:rsidRDefault="00467C2A" w:rsidP="00DC10FC">
      <w:pPr>
        <w:pStyle w:val="Heading1"/>
      </w:pPr>
      <w:bookmarkStart w:id="15" w:name="_Toc5569932"/>
      <w:r w:rsidRPr="0093389B">
        <w:rPr>
          <w:noProof/>
        </w:rPr>
        <w:lastRenderedPageBreak/>
        <mc:AlternateContent>
          <mc:Choice Requires="wps">
            <w:drawing>
              <wp:anchor distT="45720" distB="45720" distL="114300" distR="114300" simplePos="0" relativeHeight="251667456" behindDoc="1" locked="0" layoutInCell="1" allowOverlap="1" wp14:anchorId="2B69B9A6" wp14:editId="1203CE7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55CAC3" w14:textId="77777777" w:rsidR="00467C2A" w:rsidRPr="00AF55D5" w:rsidRDefault="00467C2A" w:rsidP="00467C2A">
                            <w:pPr>
                              <w:rPr>
                                <w:vanish/>
                                <w:color w:val="A6A6A6" w:themeColor="background1" w:themeShade="A6"/>
                                <w:sz w:val="16"/>
                                <w:szCs w:val="16"/>
                                <w:lang w:val="en-US"/>
                              </w:rPr>
                            </w:pPr>
                            <w:bookmarkStart w:id="16" w:name="_Hlk523577088"/>
                            <w:bookmarkStart w:id="17" w:name="_Hlk523577089"/>
                            <w:bookmarkStart w:id="18" w:name="_Hlk523577138"/>
                            <w:bookmarkStart w:id="19"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6"/>
                            <w:bookmarkEnd w:id="17"/>
                            <w:bookmarkEnd w:id="18"/>
                            <w:bookmarkEnd w:id="19"/>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B9A6"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" stroked="f">
                <v:textbox>
                  <w:txbxContent>
                    <w:p w14:paraId="6F55CAC3" w14:textId="77777777" w:rsidR="00467C2A" w:rsidRPr="00AF55D5" w:rsidRDefault="00467C2A"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0"/>
                      <w:bookmarkEnd w:id="21"/>
                      <w:bookmarkEnd w:id="22"/>
                      <w:bookmarkEnd w:id="23"/>
                      <w:r w:rsidR="00FD5DB1">
                        <w:rPr>
                          <w:vanish/>
                          <w:color w:val="A6A6A6" w:themeColor="background1" w:themeShade="A6"/>
                          <w:sz w:val="16"/>
                          <w:szCs w:val="16"/>
                          <w:lang w:val="en-US"/>
                        </w:rPr>
                        <w:t>9</w:t>
                      </w:r>
                    </w:p>
                  </w:txbxContent>
                </v:textbox>
                <w10:wrap anchorx="page"/>
              </v:shape>
            </w:pict>
          </mc:Fallback>
        </mc:AlternateContent>
      </w:r>
      <w:hyperlink r:id="rId22" w:anchor="h.p_B7VnvpcuT4K2" w:history="1">
        <w:r w:rsidR="00DC10FC" w:rsidRPr="00783447">
          <w:rPr>
            <w:rStyle w:val="Hyperlink"/>
          </w:rPr>
          <w:t xml:space="preserve">Akkoord </w:t>
        </w:r>
        <w:bookmarkEnd w:id="15"/>
        <w:r w:rsidR="003815BE">
          <w:rPr>
            <w:rStyle w:val="Hyperlink"/>
          </w:rPr>
          <w:t>leidinggevende</w:t>
        </w:r>
      </w:hyperlink>
    </w:p>
    <w:p w14:paraId="4C4CAFCB"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01A2DC23" w14:textId="77777777" w:rsidTr="00B11207">
        <w:trPr>
          <w:trHeight w:val="567"/>
        </w:trPr>
        <w:tc>
          <w:tcPr>
            <w:tcW w:w="988" w:type="dxa"/>
          </w:tcPr>
          <w:p w14:paraId="3500DA4F" w14:textId="77777777" w:rsidR="00DC10FC" w:rsidRPr="0093389B" w:rsidRDefault="00DC10FC" w:rsidP="00B11207">
            <w:pPr>
              <w:pStyle w:val="NoSpacing"/>
            </w:pPr>
            <w:r w:rsidRPr="0093389B">
              <w:t>Naam</w:t>
            </w:r>
          </w:p>
        </w:tc>
        <w:tc>
          <w:tcPr>
            <w:tcW w:w="8074" w:type="dxa"/>
          </w:tcPr>
          <w:p w14:paraId="7CC3E130" w14:textId="77777777" w:rsidR="00DC10FC" w:rsidRPr="0093389B" w:rsidRDefault="00DC10FC" w:rsidP="00DC10FC">
            <w:pPr>
              <w:pStyle w:val="NoSpacing"/>
            </w:pPr>
          </w:p>
        </w:tc>
      </w:tr>
      <w:tr w:rsidR="00DC10FC" w:rsidRPr="0093389B" w14:paraId="5B56AE2F" w14:textId="77777777" w:rsidTr="00B11207">
        <w:trPr>
          <w:trHeight w:val="567"/>
        </w:trPr>
        <w:tc>
          <w:tcPr>
            <w:tcW w:w="988" w:type="dxa"/>
          </w:tcPr>
          <w:p w14:paraId="5FE3DB31" w14:textId="77777777" w:rsidR="00DC10FC" w:rsidRPr="0093389B" w:rsidRDefault="00DC10FC" w:rsidP="00B11207">
            <w:pPr>
              <w:pStyle w:val="NoSpacing"/>
            </w:pPr>
            <w:r w:rsidRPr="0093389B">
              <w:t>Datum</w:t>
            </w:r>
          </w:p>
        </w:tc>
        <w:tc>
          <w:tcPr>
            <w:tcW w:w="8074" w:type="dxa"/>
          </w:tcPr>
          <w:p w14:paraId="435CD4A6" w14:textId="77777777" w:rsidR="00DC10FC" w:rsidRPr="0093389B" w:rsidRDefault="00DC10FC" w:rsidP="00DC10FC">
            <w:pPr>
              <w:pStyle w:val="NoSpacing"/>
            </w:pPr>
          </w:p>
        </w:tc>
      </w:tr>
      <w:tr w:rsidR="00DC10FC" w:rsidRPr="0093389B" w14:paraId="196C1F23" w14:textId="77777777" w:rsidTr="00B11207">
        <w:trPr>
          <w:trHeight w:val="1701"/>
        </w:trPr>
        <w:tc>
          <w:tcPr>
            <w:tcW w:w="988" w:type="dxa"/>
          </w:tcPr>
          <w:p w14:paraId="27651EA9" w14:textId="77777777" w:rsidR="00DC10FC" w:rsidRPr="0093389B" w:rsidRDefault="00DC10FC" w:rsidP="00B11207">
            <w:pPr>
              <w:pStyle w:val="NoSpacing"/>
            </w:pPr>
            <w:r w:rsidRPr="0093389B">
              <w:t>Handtekening</w:t>
            </w:r>
          </w:p>
        </w:tc>
        <w:tc>
          <w:tcPr>
            <w:tcW w:w="8074" w:type="dxa"/>
          </w:tcPr>
          <w:p w14:paraId="6D560E36" w14:textId="77777777" w:rsidR="00DC10FC" w:rsidRPr="0093389B" w:rsidRDefault="00DC10FC" w:rsidP="00DC10FC">
            <w:pPr>
              <w:pStyle w:val="NoSpacing"/>
            </w:pPr>
          </w:p>
        </w:tc>
      </w:tr>
    </w:tbl>
    <w:p w14:paraId="63F33C62" w14:textId="77777777" w:rsidR="00DC10FC" w:rsidRPr="0093389B" w:rsidRDefault="00DC10FC" w:rsidP="00DC10FC">
      <w:pPr>
        <w:pStyle w:val="NoSpacing"/>
      </w:pPr>
    </w:p>
    <w:p w14:paraId="05605E10" w14:textId="77777777" w:rsidR="004E1C8F" w:rsidRPr="00C93D3F" w:rsidRDefault="004E1C8F" w:rsidP="004E1C8F">
      <w:pPr>
        <w:pStyle w:val="Heading1"/>
        <w:rPr>
          <w:vanish/>
        </w:rPr>
      </w:pPr>
      <w:r w:rsidRPr="00C93D3F">
        <w:rPr>
          <w:vanish/>
          <w:color w:val="000000" w:themeColor="text1"/>
        </w:rPr>
        <w:t>Versiebeheer sjabloon</w:t>
      </w:r>
    </w:p>
    <w:p w14:paraId="5D0532D9" w14:textId="77777777" w:rsidR="00FD10F2" w:rsidRDefault="00FD10F2" w:rsidP="00FD10F2">
      <w:pPr>
        <w:pStyle w:val="NoSpacing"/>
        <w:rPr>
          <w:vanish/>
        </w:rPr>
      </w:pPr>
    </w:p>
    <w:p w14:paraId="2B7CA106" w14:textId="77777777" w:rsidR="00FD10F2" w:rsidRPr="00800E27" w:rsidRDefault="00FD10F2" w:rsidP="00FD10F2">
      <w:pPr>
        <w:pStyle w:val="NoSpacing"/>
        <w:rPr>
          <w:vanish/>
        </w:rPr>
      </w:pPr>
      <w:r w:rsidRPr="00800E27">
        <w:rPr>
          <w:vanish/>
        </w:rPr>
        <w:t xml:space="preserve">Actuele sjabloon versie datum: </w:t>
      </w:r>
      <w:bookmarkStart w:id="24" w:name="SjabloonVersie"/>
      <w:sdt>
        <w:sdtPr>
          <w:rPr>
            <w:vanish/>
          </w:rPr>
          <w:alias w:val="SjabloonVersie"/>
          <w:tag w:val="SjabloonVersie"/>
          <w:id w:val="1294486274"/>
          <w:placeholder>
            <w:docPart w:val="32569BB46DB34CE4A6428AC82837DC3C"/>
          </w:placeholder>
        </w:sdtPr>
        <w:sdtEndPr/>
        <w:sdtContent>
          <w:r w:rsidRPr="00EE6ED4">
            <w:rPr>
              <w:vanish/>
            </w:rPr>
            <w:t>2019-</w:t>
          </w:r>
          <w:r w:rsidR="00B153EE" w:rsidRPr="00EE6ED4">
            <w:rPr>
              <w:vanish/>
            </w:rPr>
            <w:t>11</w:t>
          </w:r>
          <w:r w:rsidRPr="00EE6ED4">
            <w:rPr>
              <w:vanish/>
            </w:rPr>
            <w:t>-</w:t>
          </w:r>
          <w:r w:rsidR="00B153EE" w:rsidRPr="00EE6ED4">
            <w:rPr>
              <w:vanish/>
            </w:rPr>
            <w:t>20</w:t>
          </w:r>
        </w:sdtContent>
      </w:sdt>
      <w:bookmarkEnd w:id="24"/>
      <w:r w:rsidR="00EE6ED4">
        <w:rPr>
          <w:vanish/>
        </w:rPr>
        <w:t xml:space="preserve"> </w:t>
      </w:r>
      <w:bookmarkStart w:id="25" w:name="_Hlk25177034"/>
      <w:r w:rsidR="00EE6ED4">
        <w:rPr>
          <w:vanish/>
          <w:lang w:val="en-NL"/>
        </w:rPr>
        <w:t>(</w:t>
      </w:r>
      <w:r w:rsidR="00EE6ED4">
        <w:rPr>
          <w:rFonts w:ascii="Arial" w:hAnsi="Arial" w:cs="Arial"/>
          <w:vanish/>
          <w:lang w:val="en-NL"/>
        </w:rPr>
        <w:t>◄ laatste wijzigingsdatum invullen)</w:t>
      </w:r>
      <w:bookmarkEnd w:id="25"/>
    </w:p>
    <w:p w14:paraId="673A3620"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6CBC133D"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3F3B4663"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600818DB"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31AE820B"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0EBFBCD6" w14:textId="77777777" w:rsidR="004E1C8F" w:rsidRPr="00C93D3F" w:rsidRDefault="004E1C8F" w:rsidP="00B473EC">
            <w:pPr>
              <w:pStyle w:val="NoSpacing"/>
              <w:rPr>
                <w:vanish/>
              </w:rPr>
            </w:pPr>
            <w:r w:rsidRPr="00C93D3F">
              <w:rPr>
                <w:vanish/>
              </w:rPr>
              <w:t>Wijzigingen</w:t>
            </w:r>
          </w:p>
        </w:tc>
      </w:tr>
      <w:tr w:rsidR="004E1C8F" w:rsidRPr="00FD10F2" w14:paraId="3642648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63AFF87"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206994F8"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0D84A70B"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5090645" w14:textId="77777777" w:rsidR="004E1C8F" w:rsidRPr="00FD10F2" w:rsidRDefault="004E1C8F" w:rsidP="00B473EC">
            <w:pPr>
              <w:pStyle w:val="NoSpacing"/>
              <w:rPr>
                <w:vanish/>
              </w:rPr>
            </w:pPr>
            <w:r w:rsidRPr="00FD10F2">
              <w:rPr>
                <w:vanish/>
              </w:rPr>
              <w:t>Initiële versie</w:t>
            </w:r>
          </w:p>
        </w:tc>
      </w:tr>
      <w:tr w:rsidR="004E1C8F" w:rsidRPr="00FD10F2" w14:paraId="624337AB" w14:textId="77777777" w:rsidTr="003479BA">
        <w:trPr>
          <w:hidden/>
        </w:trPr>
        <w:tc>
          <w:tcPr>
            <w:tcW w:w="1356" w:type="dxa"/>
            <w:tcBorders>
              <w:right w:val="single" w:sz="4" w:space="0" w:color="auto"/>
            </w:tcBorders>
          </w:tcPr>
          <w:p w14:paraId="2C175241"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15BB5ED5"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5031D557"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22D23AC8"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7625CBC4"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2307187D"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10DA429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47BB872B"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003D539E"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4BBD8374"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4068D5AE"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59103E3C" w14:textId="77777777" w:rsidTr="003479BA">
        <w:trPr>
          <w:hidden/>
        </w:trPr>
        <w:tc>
          <w:tcPr>
            <w:tcW w:w="1356" w:type="dxa"/>
            <w:tcBorders>
              <w:right w:val="single" w:sz="4" w:space="0" w:color="auto"/>
            </w:tcBorders>
          </w:tcPr>
          <w:p w14:paraId="20394E2F"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517924CF"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2F85FAD5"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41F48ADB"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5D7FC65A"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09E95FE3"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6F0D0200"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F307B88"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1FFF449"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334B733B"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709068AF"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5FB785E5" w14:textId="77777777" w:rsidTr="003479BA">
        <w:trPr>
          <w:hidden/>
        </w:trPr>
        <w:tc>
          <w:tcPr>
            <w:tcW w:w="1356" w:type="dxa"/>
            <w:tcBorders>
              <w:right w:val="single" w:sz="4" w:space="0" w:color="auto"/>
            </w:tcBorders>
          </w:tcPr>
          <w:p w14:paraId="6112A0BA"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22ACDA9C"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C4B60BF"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52CB6391" w14:textId="77777777" w:rsidR="00CF688B" w:rsidRPr="00CF688B" w:rsidRDefault="00CF688B" w:rsidP="00FD10F2">
            <w:pPr>
              <w:pStyle w:val="NoSpacing"/>
              <w:ind w:left="5"/>
              <w:rPr>
                <w:vanish/>
              </w:rPr>
            </w:pPr>
            <w:r>
              <w:rPr>
                <w:vanish/>
              </w:rPr>
              <w:t>Scherm 2 optioneel</w:t>
            </w:r>
          </w:p>
        </w:tc>
      </w:tr>
      <w:tr w:rsidR="00783447" w:rsidRPr="00783447" w14:paraId="667F743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E988254" w14:textId="77777777"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5BCC85B7" w14:textId="77777777"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503295F8" w14:textId="77777777"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3FB038CA" w14:textId="77777777" w:rsidR="00783447" w:rsidRPr="00783447" w:rsidRDefault="00783447" w:rsidP="00FD10F2">
            <w:pPr>
              <w:pStyle w:val="NoSpacing"/>
              <w:ind w:left="5"/>
              <w:rPr>
                <w:vanish/>
              </w:rPr>
            </w:pPr>
            <w:r>
              <w:rPr>
                <w:vanish/>
              </w:rPr>
              <w:t>Links naar helpteksten toegevoegd</w:t>
            </w:r>
          </w:p>
        </w:tc>
      </w:tr>
      <w:tr w:rsidR="0085047C" w:rsidRPr="00783447" w14:paraId="0EAEBC85" w14:textId="77777777" w:rsidTr="003479BA">
        <w:trPr>
          <w:hidden/>
        </w:trPr>
        <w:tc>
          <w:tcPr>
            <w:tcW w:w="1356" w:type="dxa"/>
            <w:tcBorders>
              <w:right w:val="single" w:sz="4" w:space="0" w:color="auto"/>
            </w:tcBorders>
          </w:tcPr>
          <w:p w14:paraId="429A9C8D" w14:textId="77777777"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4074B200" w14:textId="77777777"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57DD8F9A" w14:textId="77777777"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69DAEC79" w14:textId="77777777" w:rsidR="0085047C" w:rsidRDefault="0085047C" w:rsidP="00FD10F2">
            <w:pPr>
              <w:pStyle w:val="NoSpacing"/>
              <w:ind w:left="5"/>
              <w:rPr>
                <w:vanish/>
              </w:rPr>
            </w:pPr>
            <w:r>
              <w:rPr>
                <w:vanish/>
              </w:rPr>
              <w:t>Akkoord opdrachtgever -&gt; Akkoord leidinggevende</w:t>
            </w:r>
          </w:p>
        </w:tc>
      </w:tr>
      <w:tr w:rsidR="003479BA" w:rsidRPr="003479BA" w14:paraId="4DE8641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082F6A2" w14:textId="77777777"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1B3C8729" w14:textId="77777777"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7C19EF5B" w14:textId="77777777"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0A00707F" w14:textId="77777777"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bl>
    <w:p w14:paraId="6755C4A3" w14:textId="77777777" w:rsidR="00DC10FC" w:rsidRPr="003479BA" w:rsidRDefault="00DC10FC" w:rsidP="0015692D">
      <w:pPr>
        <w:pStyle w:val="NoSpacing"/>
      </w:pPr>
    </w:p>
    <w:sectPr w:rsidR="00DC10FC" w:rsidRPr="003479BA" w:rsidSect="00F8152B">
      <w:headerReference w:type="default" r:id="rId23"/>
      <w:footerReference w:type="even" r:id="rId24"/>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34AC" w14:textId="77777777" w:rsidR="00F13A2B" w:rsidRDefault="00F13A2B" w:rsidP="008A2B7E">
      <w:pPr>
        <w:spacing w:after="0" w:line="240" w:lineRule="auto"/>
      </w:pPr>
      <w:r>
        <w:separator/>
      </w:r>
    </w:p>
  </w:endnote>
  <w:endnote w:type="continuationSeparator" w:id="0">
    <w:p w14:paraId="33CCA4B3" w14:textId="77777777" w:rsidR="00F13A2B" w:rsidRDefault="00F13A2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1485" w14:textId="77777777"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5FD53B49" wp14:editId="12503FE1">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30C7463"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389650887"/>
                              <w:placeholder>
                                <w:docPart w:val="3745AAB5AB28494CB91A86494E8E6819"/>
                              </w:placeholder>
                            </w:sdtPr>
                            <w:sdtContent>
                              <w:r w:rsidR="00F55833" w:rsidRPr="00F55833">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53B49"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30C7463"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389650887"/>
                        <w:placeholder>
                          <w:docPart w:val="3745AAB5AB28494CB91A86494E8E6819"/>
                        </w:placeholder>
                      </w:sdtPr>
                      <w:sdtContent>
                        <w:r w:rsidR="00F55833" w:rsidRPr="00F55833">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529879077"/>
        <w:placeholder>
          <w:docPart w:val="EA3F44EF796F41CB9D6F84C68549F6A6"/>
        </w:placeholder>
        <w:showingPlcHdr/>
        <w:text/>
      </w:sdtPr>
      <w:sdtContent>
        <w:r w:rsidR="00F55833" w:rsidRPr="004E1C8F">
          <w:rPr>
            <w:rStyle w:val="PlaceholderText"/>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241E" w14:textId="77777777"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2BAF64D8" wp14:editId="02BC7E9A">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F7F0F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947113094"/>
                              <w:placeholder>
                                <w:docPart w:val="400FAC3555CF44C7B2B173FBB3A201CA"/>
                              </w:placeholder>
                            </w:sdtPr>
                            <w:sdtContent>
                              <w:r w:rsidR="00F55833" w:rsidRPr="00F55833">
                                <w:rPr>
                                  <w:vanish/>
                                  <w:sz w:val="16"/>
                                  <w:szCs w:val="16"/>
                                  <w:lang w:val="en-US"/>
                                </w:rPr>
                                <w:t>2019-11-20</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F64D8"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15F7F0F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947113094"/>
                        <w:placeholder>
                          <w:docPart w:val="400FAC3555CF44C7B2B173FBB3A201CA"/>
                        </w:placeholder>
                      </w:sdtPr>
                      <w:sdtContent>
                        <w:r w:rsidR="00F55833" w:rsidRPr="00F55833">
                          <w:rPr>
                            <w:vanish/>
                            <w:sz w:val="16"/>
                            <w:szCs w:val="16"/>
                            <w:lang w:val="en-US"/>
                          </w:rPr>
                          <w:t>2019-11-20</w:t>
                        </w:r>
                      </w:sdtContent>
                    </w:sdt>
                    <w:r w:rsidR="00FD10F2" w:rsidRPr="00FD10F2">
                      <w:rPr>
                        <w:vanish/>
                        <w:sz w:val="16"/>
                        <w:szCs w:val="16"/>
                        <w:lang w:val="en-US"/>
                      </w:rPr>
                      <w:fldChar w:fldCharType="end"/>
                    </w:r>
                  </w:p>
                </w:txbxContent>
              </v:textbox>
              <w10:wrap anchorx="page"/>
            </v:shape>
          </w:pict>
        </mc:Fallback>
      </mc:AlternateContent>
    </w:r>
    <w:r w:rsidR="004E1C8F" w:rsidRPr="00C34CCE">
      <w:rPr>
        <w:lang w:val="en-US"/>
      </w:rPr>
      <w:t>Technisch ontwerp</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42469068"/>
        <w:placeholder>
          <w:docPart w:val="F037D943CAEB4478B691BE7D863A9F31"/>
        </w:placeholder>
        <w:showingPlcHdr/>
        <w:text/>
      </w:sdtPr>
      <w:sdtContent>
        <w:r w:rsidR="00F55833" w:rsidRPr="004E1C8F">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F36A" w14:textId="77777777" w:rsidR="00E01469" w:rsidRDefault="00141556">
    <w:pPr>
      <w:pStyle w:val="Footer"/>
    </w:pPr>
    <w:r w:rsidRPr="0093389B">
      <w:rPr>
        <w:noProof/>
      </w:rPr>
      <mc:AlternateContent>
        <mc:Choice Requires="wps">
          <w:drawing>
            <wp:anchor distT="45720" distB="45720" distL="114300" distR="114300" simplePos="0" relativeHeight="251665408" behindDoc="0" locked="0" layoutInCell="1" allowOverlap="1" wp14:anchorId="14517C0A" wp14:editId="151057EA">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486AB0C"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297418607"/>
                              <w:placeholder>
                                <w:docPart w:val="0D9D20D2F49948ED8FFA68EBCFC23554"/>
                              </w:placeholder>
                            </w:sdtPr>
                            <w:sdtContent>
                              <w:r w:rsidR="00F55833" w:rsidRPr="00F55833">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17C0A"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" stroked="f">
              <v:textbox>
                <w:txbxContent>
                  <w:p w14:paraId="4486AB0C"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297418607"/>
                        <w:placeholder>
                          <w:docPart w:val="0D9D20D2F49948ED8FFA68EBCFC23554"/>
                        </w:placeholder>
                      </w:sdtPr>
                      <w:sdtContent>
                        <w:r w:rsidR="00F55833" w:rsidRPr="00F55833">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41C2" w14:textId="77777777" w:rsidR="00F13A2B" w:rsidRDefault="00F13A2B" w:rsidP="008A2B7E">
      <w:pPr>
        <w:spacing w:after="0" w:line="240" w:lineRule="auto"/>
      </w:pPr>
      <w:r>
        <w:separator/>
      </w:r>
    </w:p>
  </w:footnote>
  <w:footnote w:type="continuationSeparator" w:id="0">
    <w:p w14:paraId="62F179E5" w14:textId="77777777" w:rsidR="00F13A2B" w:rsidRDefault="00F13A2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A9D6"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855305530"/>
        <w:placeholder>
          <w:docPart w:val="13A8019CD15E407585EFA077BFC0ABC1"/>
        </w:placeholder>
        <w:showingPlcHdr/>
        <w:text/>
      </w:sdtPr>
      <w:sdtContent>
        <w:r w:rsidR="00F55833" w:rsidRPr="004E1C8F">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259909367"/>
        <w:placeholder>
          <w:docPart w:val="30032673F9F14E6B9255FA1024B1D26D"/>
        </w:placeholder>
        <w:showingPlcHdr/>
        <w:text/>
      </w:sdtPr>
      <w:sdtContent>
        <w:r w:rsidR="00F55833" w:rsidRPr="004E1C8F">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33"/>
    <w:rsid w:val="000170CE"/>
    <w:rsid w:val="00017CDD"/>
    <w:rsid w:val="0004495B"/>
    <w:rsid w:val="000521F3"/>
    <w:rsid w:val="000534B2"/>
    <w:rsid w:val="00054F7C"/>
    <w:rsid w:val="000D522C"/>
    <w:rsid w:val="0010454A"/>
    <w:rsid w:val="0012351B"/>
    <w:rsid w:val="00141556"/>
    <w:rsid w:val="001502A4"/>
    <w:rsid w:val="00154473"/>
    <w:rsid w:val="0015692D"/>
    <w:rsid w:val="001A79BC"/>
    <w:rsid w:val="001C5E44"/>
    <w:rsid w:val="001E45D8"/>
    <w:rsid w:val="001F5C1B"/>
    <w:rsid w:val="001F6ADA"/>
    <w:rsid w:val="00251710"/>
    <w:rsid w:val="00287F7B"/>
    <w:rsid w:val="002C6CA9"/>
    <w:rsid w:val="002D2E13"/>
    <w:rsid w:val="002E56B3"/>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E1C8F"/>
    <w:rsid w:val="00525BEF"/>
    <w:rsid w:val="00525F98"/>
    <w:rsid w:val="00530F5B"/>
    <w:rsid w:val="00535D60"/>
    <w:rsid w:val="005458EA"/>
    <w:rsid w:val="00577C71"/>
    <w:rsid w:val="0058383B"/>
    <w:rsid w:val="005A66D9"/>
    <w:rsid w:val="005D0910"/>
    <w:rsid w:val="00610561"/>
    <w:rsid w:val="006351D7"/>
    <w:rsid w:val="00641F08"/>
    <w:rsid w:val="006642D3"/>
    <w:rsid w:val="00664B01"/>
    <w:rsid w:val="006924DE"/>
    <w:rsid w:val="0069447D"/>
    <w:rsid w:val="006A2A88"/>
    <w:rsid w:val="006F365B"/>
    <w:rsid w:val="00704456"/>
    <w:rsid w:val="0071476C"/>
    <w:rsid w:val="007408C1"/>
    <w:rsid w:val="00741E0E"/>
    <w:rsid w:val="0076561E"/>
    <w:rsid w:val="007657B8"/>
    <w:rsid w:val="00766273"/>
    <w:rsid w:val="007739E7"/>
    <w:rsid w:val="00775F86"/>
    <w:rsid w:val="00783447"/>
    <w:rsid w:val="00787DBE"/>
    <w:rsid w:val="007A1C9D"/>
    <w:rsid w:val="007C1CE4"/>
    <w:rsid w:val="007F4FA8"/>
    <w:rsid w:val="00836C90"/>
    <w:rsid w:val="008478EC"/>
    <w:rsid w:val="0085047C"/>
    <w:rsid w:val="0085287A"/>
    <w:rsid w:val="00887BB0"/>
    <w:rsid w:val="00896809"/>
    <w:rsid w:val="008A2B7E"/>
    <w:rsid w:val="008A796A"/>
    <w:rsid w:val="008D71BC"/>
    <w:rsid w:val="009059A5"/>
    <w:rsid w:val="00907F82"/>
    <w:rsid w:val="00911EB1"/>
    <w:rsid w:val="00920E32"/>
    <w:rsid w:val="00925984"/>
    <w:rsid w:val="00931345"/>
    <w:rsid w:val="0093389B"/>
    <w:rsid w:val="009500EE"/>
    <w:rsid w:val="0095568A"/>
    <w:rsid w:val="009737B0"/>
    <w:rsid w:val="00975127"/>
    <w:rsid w:val="00996DDF"/>
    <w:rsid w:val="009B011E"/>
    <w:rsid w:val="009E3061"/>
    <w:rsid w:val="009E553C"/>
    <w:rsid w:val="009E76FC"/>
    <w:rsid w:val="009F41A2"/>
    <w:rsid w:val="00A1218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4CCE"/>
    <w:rsid w:val="00C542E8"/>
    <w:rsid w:val="00C54405"/>
    <w:rsid w:val="00C6710D"/>
    <w:rsid w:val="00C73B29"/>
    <w:rsid w:val="00C852B8"/>
    <w:rsid w:val="00CA5BDB"/>
    <w:rsid w:val="00CD31D4"/>
    <w:rsid w:val="00CE5968"/>
    <w:rsid w:val="00CF6003"/>
    <w:rsid w:val="00CF688B"/>
    <w:rsid w:val="00D65259"/>
    <w:rsid w:val="00D73541"/>
    <w:rsid w:val="00D73DBF"/>
    <w:rsid w:val="00D84A64"/>
    <w:rsid w:val="00DB2E3B"/>
    <w:rsid w:val="00DB3AE6"/>
    <w:rsid w:val="00DC10FC"/>
    <w:rsid w:val="00DC2182"/>
    <w:rsid w:val="00DF4D03"/>
    <w:rsid w:val="00E01469"/>
    <w:rsid w:val="00E0464C"/>
    <w:rsid w:val="00E13067"/>
    <w:rsid w:val="00E60B5D"/>
    <w:rsid w:val="00E72841"/>
    <w:rsid w:val="00E7326A"/>
    <w:rsid w:val="00E84A1F"/>
    <w:rsid w:val="00E869FB"/>
    <w:rsid w:val="00EA0647"/>
    <w:rsid w:val="00EC0420"/>
    <w:rsid w:val="00EC7DE3"/>
    <w:rsid w:val="00ED3604"/>
    <w:rsid w:val="00EE6ED4"/>
    <w:rsid w:val="00F13A2B"/>
    <w:rsid w:val="00F24D06"/>
    <w:rsid w:val="00F55833"/>
    <w:rsid w:val="00F8152B"/>
    <w:rsid w:val="00F9359B"/>
    <w:rsid w:val="00FA340A"/>
    <w:rsid w:val="00FB7521"/>
    <w:rsid w:val="00FD107C"/>
    <w:rsid w:val="00FD10F2"/>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6A78"/>
  <w15:chartTrackingRefBased/>
  <w15:docId w15:val="{463C937C-56C1-4651-BA08-C3B83A92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hyperlink" Target="https://sites.google.com/view/rijnijssel-ao/sjablonen/25187/kerntaak-1-k1/werkproces-1-3?authuser=0"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sites.google.com/view/rijnijssel-ao/sjablonen/25187/kerntaak-1-k1/werkproces-1-3?authuser=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3?authuser=0"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sites.google.com/view/rijnijssel-ao/sjablonen/25187/algemeen?authuser=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4952339F3848A09E2C61513139BE43"/>
        <w:category>
          <w:name w:val="General"/>
          <w:gallery w:val="placeholder"/>
        </w:category>
        <w:types>
          <w:type w:val="bbPlcHdr"/>
        </w:types>
        <w:behaviors>
          <w:behavior w:val="content"/>
        </w:behaviors>
        <w:guid w:val="{FF40CAC2-A985-495C-89D7-E3F939197C3B}"/>
      </w:docPartPr>
      <w:docPartBody>
        <w:p w:rsidR="00000000" w:rsidRDefault="00AA0893">
          <w:pPr>
            <w:pStyle w:val="074952339F3848A09E2C61513139BE43"/>
          </w:pPr>
          <w:r w:rsidRPr="00F16661">
            <w:rPr>
              <w:rStyle w:val="PlaceholderText"/>
            </w:rPr>
            <w:t>Click or tap here to enter text.</w:t>
          </w:r>
        </w:p>
      </w:docPartBody>
    </w:docPart>
    <w:docPart>
      <w:docPartPr>
        <w:name w:val="C0FE186F5DA14FF993C5B8891D70EA56"/>
        <w:category>
          <w:name w:val="General"/>
          <w:gallery w:val="placeholder"/>
        </w:category>
        <w:types>
          <w:type w:val="bbPlcHdr"/>
        </w:types>
        <w:behaviors>
          <w:behavior w:val="content"/>
        </w:behaviors>
        <w:guid w:val="{00969605-D8E7-412F-B95B-59EDE4C53ACC}"/>
      </w:docPartPr>
      <w:docPartBody>
        <w:p w:rsidR="00000000" w:rsidRDefault="00AA0893">
          <w:pPr>
            <w:pStyle w:val="C0FE186F5DA14FF993C5B8891D70EA56"/>
          </w:pPr>
          <w:r w:rsidRPr="0093389B">
            <w:rPr>
              <w:rStyle w:val="PlaceholderText"/>
              <w:lang w:val="en-US"/>
            </w:rPr>
            <w:t>Click or tap here to enter text.</w:t>
          </w:r>
        </w:p>
      </w:docPartBody>
    </w:docPart>
    <w:docPart>
      <w:docPartPr>
        <w:name w:val="4FCAF37B8140492FA83EDF924E478F43"/>
        <w:category>
          <w:name w:val="General"/>
          <w:gallery w:val="placeholder"/>
        </w:category>
        <w:types>
          <w:type w:val="bbPlcHdr"/>
        </w:types>
        <w:behaviors>
          <w:behavior w:val="content"/>
        </w:behaviors>
        <w:guid w:val="{A670CD45-C642-4169-B627-5924533BB271}"/>
      </w:docPartPr>
      <w:docPartBody>
        <w:p w:rsidR="00000000" w:rsidRDefault="00AA0893">
          <w:pPr>
            <w:pStyle w:val="4FCAF37B8140492FA83EDF924E478F43"/>
          </w:pPr>
          <w:r w:rsidRPr="0093389B">
            <w:rPr>
              <w:rStyle w:val="PlaceholderText"/>
              <w:lang w:val="en-US"/>
            </w:rPr>
            <w:t>Click or tap here to enter text.</w:t>
          </w:r>
        </w:p>
      </w:docPartBody>
    </w:docPart>
    <w:docPart>
      <w:docPartPr>
        <w:name w:val="F7E8D07A9F5C42A7B628EF4EAB1054B2"/>
        <w:category>
          <w:name w:val="General"/>
          <w:gallery w:val="placeholder"/>
        </w:category>
        <w:types>
          <w:type w:val="bbPlcHdr"/>
        </w:types>
        <w:behaviors>
          <w:behavior w:val="content"/>
        </w:behaviors>
        <w:guid w:val="{4F9DDE86-0DC5-47BB-B1B3-419C4D316E9B}"/>
      </w:docPartPr>
      <w:docPartBody>
        <w:p w:rsidR="00000000" w:rsidRDefault="00AA0893">
          <w:pPr>
            <w:pStyle w:val="F7E8D07A9F5C42A7B628EF4EAB1054B2"/>
          </w:pPr>
          <w:r w:rsidRPr="0093389B">
            <w:rPr>
              <w:rStyle w:val="PlaceholderText"/>
              <w:lang w:val="en-US"/>
            </w:rPr>
            <w:t>Click or tap here to enter text.</w:t>
          </w:r>
        </w:p>
      </w:docPartBody>
    </w:docPart>
    <w:docPart>
      <w:docPartPr>
        <w:name w:val="F9AC53214B8D45418B141B1B7984E6BA"/>
        <w:category>
          <w:name w:val="General"/>
          <w:gallery w:val="placeholder"/>
        </w:category>
        <w:types>
          <w:type w:val="bbPlcHdr"/>
        </w:types>
        <w:behaviors>
          <w:behavior w:val="content"/>
        </w:behaviors>
        <w:guid w:val="{DF5B640A-B0B5-4806-B964-101D0123E468}"/>
      </w:docPartPr>
      <w:docPartBody>
        <w:p w:rsidR="00000000" w:rsidRDefault="00AA0893">
          <w:pPr>
            <w:pStyle w:val="F9AC53214B8D45418B141B1B7984E6BA"/>
          </w:pPr>
          <w:r w:rsidRPr="0093389B">
            <w:rPr>
              <w:rStyle w:val="PlaceholderText"/>
              <w:lang w:val="en-US"/>
            </w:rPr>
            <w:t>Click or tap here to enter text.</w:t>
          </w:r>
        </w:p>
      </w:docPartBody>
    </w:docPart>
    <w:docPart>
      <w:docPartPr>
        <w:name w:val="32569BB46DB34CE4A6428AC82837DC3C"/>
        <w:category>
          <w:name w:val="General"/>
          <w:gallery w:val="placeholder"/>
        </w:category>
        <w:types>
          <w:type w:val="bbPlcHdr"/>
        </w:types>
        <w:behaviors>
          <w:behavior w:val="content"/>
        </w:behaviors>
        <w:guid w:val="{2BC967D3-AFAB-4D1E-992C-437AA027553A}"/>
      </w:docPartPr>
      <w:docPartBody>
        <w:p w:rsidR="00000000" w:rsidRDefault="00AA0893">
          <w:pPr>
            <w:pStyle w:val="32569BB46DB34CE4A6428AC82837DC3C"/>
          </w:pPr>
          <w:r w:rsidRPr="00570CA5">
            <w:rPr>
              <w:rStyle w:val="PlaceholderText"/>
            </w:rPr>
            <w:t>Click or tap here to enter text.</w:t>
          </w:r>
        </w:p>
      </w:docPartBody>
    </w:docPart>
    <w:docPart>
      <w:docPartPr>
        <w:name w:val="13A8019CD15E407585EFA077BFC0ABC1"/>
        <w:category>
          <w:name w:val="General"/>
          <w:gallery w:val="placeholder"/>
        </w:category>
        <w:types>
          <w:type w:val="bbPlcHdr"/>
        </w:types>
        <w:behaviors>
          <w:behavior w:val="content"/>
        </w:behaviors>
        <w:guid w:val="{CCA62DB5-981C-45F1-B0FA-8BB59C2E41E5}"/>
      </w:docPartPr>
      <w:docPartBody>
        <w:p w:rsidR="00000000" w:rsidRDefault="002450ED" w:rsidP="002450ED">
          <w:pPr>
            <w:pStyle w:val="13A8019CD15E407585EFA077BFC0ABC1"/>
          </w:pPr>
          <w:r w:rsidRPr="0093389B">
            <w:rPr>
              <w:rStyle w:val="PlaceholderText"/>
              <w:lang w:val="en-US"/>
            </w:rPr>
            <w:t>Click or tap here to enter text.</w:t>
          </w:r>
        </w:p>
      </w:docPartBody>
    </w:docPart>
    <w:docPart>
      <w:docPartPr>
        <w:name w:val="30032673F9F14E6B9255FA1024B1D26D"/>
        <w:category>
          <w:name w:val="General"/>
          <w:gallery w:val="placeholder"/>
        </w:category>
        <w:types>
          <w:type w:val="bbPlcHdr"/>
        </w:types>
        <w:behaviors>
          <w:behavior w:val="content"/>
        </w:behaviors>
        <w:guid w:val="{6A1DFF2E-84E2-45F1-8D3B-519092EFF441}"/>
      </w:docPartPr>
      <w:docPartBody>
        <w:p w:rsidR="00000000" w:rsidRDefault="002450ED" w:rsidP="002450ED">
          <w:pPr>
            <w:pStyle w:val="30032673F9F14E6B9255FA1024B1D26D"/>
          </w:pPr>
          <w:r w:rsidRPr="0093389B">
            <w:rPr>
              <w:rStyle w:val="PlaceholderText"/>
              <w:lang w:val="en-US"/>
            </w:rPr>
            <w:t>Click or tap here to enter text.</w:t>
          </w:r>
        </w:p>
      </w:docPartBody>
    </w:docPart>
    <w:docPart>
      <w:docPartPr>
        <w:name w:val="EA3F44EF796F41CB9D6F84C68549F6A6"/>
        <w:category>
          <w:name w:val="General"/>
          <w:gallery w:val="placeholder"/>
        </w:category>
        <w:types>
          <w:type w:val="bbPlcHdr"/>
        </w:types>
        <w:behaviors>
          <w:behavior w:val="content"/>
        </w:behaviors>
        <w:guid w:val="{F635D17A-D290-439E-B0C5-DD4509ADBDBB}"/>
      </w:docPartPr>
      <w:docPartBody>
        <w:p w:rsidR="00000000" w:rsidRDefault="002450ED" w:rsidP="002450ED">
          <w:pPr>
            <w:pStyle w:val="EA3F44EF796F41CB9D6F84C68549F6A6"/>
          </w:pPr>
          <w:r w:rsidRPr="0093389B">
            <w:rPr>
              <w:rStyle w:val="PlaceholderText"/>
              <w:lang w:val="en-US"/>
            </w:rPr>
            <w:t>Click or tap here to enter text.</w:t>
          </w:r>
        </w:p>
      </w:docPartBody>
    </w:docPart>
    <w:docPart>
      <w:docPartPr>
        <w:name w:val="F037D943CAEB4478B691BE7D863A9F31"/>
        <w:category>
          <w:name w:val="General"/>
          <w:gallery w:val="placeholder"/>
        </w:category>
        <w:types>
          <w:type w:val="bbPlcHdr"/>
        </w:types>
        <w:behaviors>
          <w:behavior w:val="content"/>
        </w:behaviors>
        <w:guid w:val="{542F5B02-FF59-4867-9192-AB9258321851}"/>
      </w:docPartPr>
      <w:docPartBody>
        <w:p w:rsidR="00000000" w:rsidRDefault="002450ED" w:rsidP="002450ED">
          <w:pPr>
            <w:pStyle w:val="F037D943CAEB4478B691BE7D863A9F31"/>
          </w:pPr>
          <w:r w:rsidRPr="0093389B">
            <w:rPr>
              <w:rStyle w:val="PlaceholderText"/>
              <w:lang w:val="en-US"/>
            </w:rPr>
            <w:t>Click or tap here to enter text.</w:t>
          </w:r>
        </w:p>
      </w:docPartBody>
    </w:docPart>
    <w:docPart>
      <w:docPartPr>
        <w:name w:val="3745AAB5AB28494CB91A86494E8E6819"/>
        <w:category>
          <w:name w:val="General"/>
          <w:gallery w:val="placeholder"/>
        </w:category>
        <w:types>
          <w:type w:val="bbPlcHdr"/>
        </w:types>
        <w:behaviors>
          <w:behavior w:val="content"/>
        </w:behaviors>
        <w:guid w:val="{9438905B-CB6D-4BC0-A4A2-475D2098E261}"/>
      </w:docPartPr>
      <w:docPartBody>
        <w:p w:rsidR="00000000" w:rsidRDefault="002450ED" w:rsidP="002450ED">
          <w:pPr>
            <w:pStyle w:val="3745AAB5AB28494CB91A86494E8E6819"/>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D"/>
    <w:rsid w:val="002450ED"/>
    <w:rsid w:val="00AA08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0ED"/>
    <w:rPr>
      <w:color w:val="808080"/>
    </w:rPr>
  </w:style>
  <w:style w:type="paragraph" w:customStyle="1" w:styleId="074952339F3848A09E2C61513139BE43">
    <w:name w:val="074952339F3848A09E2C61513139BE43"/>
  </w:style>
  <w:style w:type="paragraph" w:customStyle="1" w:styleId="C0FE186F5DA14FF993C5B8891D70EA56">
    <w:name w:val="C0FE186F5DA14FF993C5B8891D70EA56"/>
  </w:style>
  <w:style w:type="paragraph" w:customStyle="1" w:styleId="4FCAF37B8140492FA83EDF924E478F43">
    <w:name w:val="4FCAF37B8140492FA83EDF924E478F43"/>
  </w:style>
  <w:style w:type="paragraph" w:customStyle="1" w:styleId="F7E8D07A9F5C42A7B628EF4EAB1054B2">
    <w:name w:val="F7E8D07A9F5C42A7B628EF4EAB1054B2"/>
  </w:style>
  <w:style w:type="paragraph" w:customStyle="1" w:styleId="F9AC53214B8D45418B141B1B7984E6BA">
    <w:name w:val="F9AC53214B8D45418B141B1B7984E6BA"/>
  </w:style>
  <w:style w:type="paragraph" w:customStyle="1" w:styleId="32569BB46DB34CE4A6428AC82837DC3C">
    <w:name w:val="32569BB46DB34CE4A6428AC82837DC3C"/>
  </w:style>
  <w:style w:type="paragraph" w:customStyle="1" w:styleId="954866DE65DF4BBBB5F9F9552282AEB3">
    <w:name w:val="954866DE65DF4BBBB5F9F9552282AEB3"/>
  </w:style>
  <w:style w:type="paragraph" w:customStyle="1" w:styleId="13A8019CD15E407585EFA077BFC0ABC1">
    <w:name w:val="13A8019CD15E407585EFA077BFC0ABC1"/>
    <w:rsid w:val="002450ED"/>
  </w:style>
  <w:style w:type="paragraph" w:customStyle="1" w:styleId="30032673F9F14E6B9255FA1024B1D26D">
    <w:name w:val="30032673F9F14E6B9255FA1024B1D26D"/>
    <w:rsid w:val="002450ED"/>
  </w:style>
  <w:style w:type="paragraph" w:customStyle="1" w:styleId="EA3F44EF796F41CB9D6F84C68549F6A6">
    <w:name w:val="EA3F44EF796F41CB9D6F84C68549F6A6"/>
    <w:rsid w:val="002450ED"/>
  </w:style>
  <w:style w:type="paragraph" w:customStyle="1" w:styleId="F037D943CAEB4478B691BE7D863A9F31">
    <w:name w:val="F037D943CAEB4478B691BE7D863A9F31"/>
    <w:rsid w:val="002450ED"/>
  </w:style>
  <w:style w:type="paragraph" w:customStyle="1" w:styleId="3745AAB5AB28494CB91A86494E8E6819">
    <w:name w:val="3745AAB5AB28494CB91A86494E8E6819"/>
    <w:rsid w:val="002450ED"/>
  </w:style>
  <w:style w:type="paragraph" w:customStyle="1" w:styleId="400FAC3555CF44C7B2B173FBB3A201CA">
    <w:name w:val="400FAC3555CF44C7B2B173FBB3A201CA"/>
    <w:rsid w:val="002450ED"/>
  </w:style>
  <w:style w:type="paragraph" w:customStyle="1" w:styleId="0D9D20D2F49948ED8FFA68EBCFC23554">
    <w:name w:val="0D9D20D2F49948ED8FFA68EBCFC23554"/>
    <w:rsid w:val="00245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24E29A-C278-41E9-A9A0-A8A1FF5D1F44}">
  <ds:schemaRefs>
    <ds:schemaRef ds:uri="http://schemas.openxmlformats.org/officeDocument/2006/bibliography"/>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0</TotalTime>
  <Pages>9</Pages>
  <Words>866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Robert Polman</cp:lastModifiedBy>
  <cp:revision>1</cp:revision>
  <cp:lastPrinted>2018-09-01T10:46:00Z</cp:lastPrinted>
  <dcterms:created xsi:type="dcterms:W3CDTF">2021-09-23T10:50:00Z</dcterms:created>
  <dcterms:modified xsi:type="dcterms:W3CDTF">2021-09-23T10:52:00Z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